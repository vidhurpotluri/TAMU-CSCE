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7FB50C" w14:textId="3A7FDC42" w:rsidR="004D6B86" w:rsidRDefault="00C67110">
      <w:pPr>
        <w:pStyle w:val="Title"/>
      </w:pPr>
      <w:r w:rsidRPr="00C67110">
        <w:t>The Relationship between Employment in the Agricultural Sector and Gross Domestic Product</w:t>
      </w:r>
    </w:p>
    <w:p w14:paraId="365174B0" w14:textId="7ABD1052" w:rsidR="004D6B86" w:rsidRDefault="00C67110">
      <w:pPr>
        <w:pStyle w:val="Title2"/>
      </w:pPr>
      <w:r>
        <w:t>Vidhur Potluri</w:t>
      </w:r>
    </w:p>
    <w:p w14:paraId="3BA1105C" w14:textId="1F46DD31" w:rsidR="00C67110" w:rsidRDefault="00C67110">
      <w:pPr>
        <w:pStyle w:val="Title2"/>
      </w:pPr>
      <w:r>
        <w:t>Texas A&amp;M University</w:t>
      </w:r>
    </w:p>
    <w:p w14:paraId="1E367B74" w14:textId="20EAE5A0" w:rsidR="004D6B86" w:rsidRDefault="00C67110">
      <w:pPr>
        <w:pStyle w:val="Title"/>
      </w:pPr>
      <w:r>
        <w:t>ECMT 463 Research Paper</w:t>
      </w:r>
    </w:p>
    <w:p w14:paraId="2B2AC584" w14:textId="50FC69A8" w:rsidR="004D6B86" w:rsidRPr="00A4757D" w:rsidRDefault="00B0321B">
      <w:r>
        <w:tab/>
      </w:r>
      <w:r>
        <w:tab/>
      </w:r>
      <w:r>
        <w:tab/>
        <w:t xml:space="preserve">        </w:t>
      </w:r>
      <w:r w:rsidR="00AE7803">
        <w:t xml:space="preserve"> </w:t>
      </w:r>
      <w:r>
        <w:t>Vidhur.potluri@tamu.edu</w:t>
      </w:r>
    </w:p>
    <w:p w14:paraId="22E83185" w14:textId="77777777" w:rsidR="004D6B86" w:rsidRDefault="00345333">
      <w:pPr>
        <w:pStyle w:val="SectionTitle"/>
      </w:pPr>
      <w:r>
        <w:lastRenderedPageBreak/>
        <w:t>Abstract</w:t>
      </w:r>
    </w:p>
    <w:p w14:paraId="40C0899E" w14:textId="18750A7E" w:rsidR="004D6B86" w:rsidRPr="00C67110" w:rsidRDefault="00C67110">
      <w:pPr>
        <w:pStyle w:val="NoSpacing"/>
        <w:rPr>
          <w:b/>
          <w:bCs/>
        </w:rPr>
      </w:pPr>
      <w:r w:rsidRPr="00C67110">
        <w:t>Reallocation of a country’s resources to increase industrial production or improve its service sector is generally accompanied by economic development. This paper</w:t>
      </w:r>
      <w:r>
        <w:t xml:space="preserve"> </w:t>
      </w:r>
      <w:r w:rsidRPr="00C67110">
        <w:t>analyze</w:t>
      </w:r>
      <w:r>
        <w:t>s</w:t>
      </w:r>
      <w:r w:rsidRPr="00C67110">
        <w:t xml:space="preserve"> the effects of the changes in employment in the agriculture sector (as a percentage of total employment) on the gross domestic product of a country. This study analyzes data from the past 25 years and has been sourced from every country in the world where this data is available. </w:t>
      </w:r>
      <w:r w:rsidRPr="007F282C">
        <w:t>Th</w:t>
      </w:r>
      <w:r w:rsidR="007F282C" w:rsidRPr="007F282C">
        <w:t>is</w:t>
      </w:r>
      <w:r w:rsidRPr="007F282C">
        <w:t xml:space="preserve"> </w:t>
      </w:r>
      <w:r w:rsidR="007F282C" w:rsidRPr="007F282C">
        <w:t>study</w:t>
      </w:r>
      <w:r w:rsidRPr="007F282C">
        <w:t xml:space="preserve"> </w:t>
      </w:r>
      <w:r w:rsidR="007F282C" w:rsidRPr="007F282C">
        <w:t>con</w:t>
      </w:r>
      <w:r w:rsidR="007F282C">
        <w:t>d</w:t>
      </w:r>
      <w:r w:rsidR="007F282C" w:rsidRPr="007F282C">
        <w:t>ucts a regression analysis and finds a negative causal relationship between employment in the agricultural sector and the GDP of a country.</w:t>
      </w:r>
      <w:r w:rsidR="007F282C">
        <w:t xml:space="preserve"> It concludes by noting the benefits and disadvantages of a declining agricultural sector</w:t>
      </w:r>
      <w:r w:rsidR="007D3A55">
        <w:t>.</w:t>
      </w:r>
    </w:p>
    <w:p w14:paraId="356C451F" w14:textId="1D60EE7B" w:rsidR="004D6B86" w:rsidRDefault="00345333">
      <w:r>
        <w:rPr>
          <w:rStyle w:val="Emphasis"/>
        </w:rPr>
        <w:t>Keywords</w:t>
      </w:r>
      <w:r w:rsidR="004D4F8C">
        <w:t xml:space="preserve">: </w:t>
      </w:r>
      <w:r w:rsidR="00C67110" w:rsidRPr="0095449A">
        <w:rPr>
          <w:i/>
          <w:iCs/>
        </w:rPr>
        <w:t xml:space="preserve">GDP per capita, </w:t>
      </w:r>
      <w:r w:rsidR="0095449A">
        <w:rPr>
          <w:i/>
          <w:iCs/>
        </w:rPr>
        <w:t>E</w:t>
      </w:r>
      <w:r w:rsidR="00C67110" w:rsidRPr="0095449A">
        <w:rPr>
          <w:i/>
          <w:iCs/>
        </w:rPr>
        <w:t xml:space="preserve">mployment, </w:t>
      </w:r>
      <w:r w:rsidR="0095449A">
        <w:rPr>
          <w:i/>
          <w:iCs/>
        </w:rPr>
        <w:t>A</w:t>
      </w:r>
      <w:r w:rsidR="00C67110" w:rsidRPr="0095449A">
        <w:rPr>
          <w:i/>
          <w:iCs/>
        </w:rPr>
        <w:t xml:space="preserve">gricultural </w:t>
      </w:r>
      <w:r w:rsidR="0095449A">
        <w:rPr>
          <w:i/>
          <w:iCs/>
        </w:rPr>
        <w:t>S</w:t>
      </w:r>
      <w:r w:rsidR="00C67110" w:rsidRPr="0095449A">
        <w:rPr>
          <w:i/>
          <w:iCs/>
        </w:rPr>
        <w:t>ector</w:t>
      </w:r>
    </w:p>
    <w:p w14:paraId="15A47E1F" w14:textId="53E65661" w:rsidR="006D7EE9" w:rsidRDefault="00C67110" w:rsidP="006D7EE9">
      <w:pPr>
        <w:pStyle w:val="SectionTitle"/>
      </w:pPr>
      <w:r>
        <w:lastRenderedPageBreak/>
        <w:t>THE RELATIONSHIP BETWEEN EMPLOYEMENT IN THE AGRICULTURAL SECTOR AND GROSS DOMESTIC PRODUCT</w:t>
      </w:r>
    </w:p>
    <w:p w14:paraId="37345154" w14:textId="4BAEAF7C" w:rsidR="00C67110" w:rsidRDefault="006D7EE9" w:rsidP="009F7597">
      <w:r>
        <w:t xml:space="preserve"> </w:t>
      </w:r>
      <w:r w:rsidR="00C67110">
        <w:t xml:space="preserve">Efficient allocation of resources is necessary for economic development. A nation’s scarce resources coupled with its citizens’ constantly changing needs and wants define how its resources are allocated. In the past, a country’s agricultural produce and work force were the most significant contributors to its gross domestic product. </w:t>
      </w:r>
      <w:r w:rsidR="009F7597">
        <w:t>Between 1991and 2017, the share of employment in services has risen from 33.68% to 51.09%, whereas the share of employment in agriculture has dropped from 43.25% to 26.47%</w:t>
      </w:r>
      <w:r w:rsidR="009F7597">
        <w:rPr>
          <w:rStyle w:val="FootnoteReference"/>
        </w:rPr>
        <w:footnoteReference w:id="1"/>
      </w:r>
      <w:r w:rsidR="009F7597">
        <w:t>. T</w:t>
      </w:r>
      <w:r w:rsidR="00C67110">
        <w:t>he changing needs of people and the advancement of technology gave way to a large manufacturing and even larger service sector.</w:t>
      </w:r>
      <w:r w:rsidR="009F7597">
        <w:t xml:space="preserve"> </w:t>
      </w:r>
      <w:r w:rsidR="00C67110">
        <w:t xml:space="preserve">Countries are allocating their resources accordingly by withdrawing investments in the most primitive of these sectors. The most valuable of these investments is labor. With the expansion of Research and Development (R&amp;D) programs and increasing demand for new technology, many people are unwilling or unable to sustain a livelihood working in the agricultural sector despite the increase in population. </w:t>
      </w:r>
      <w:r w:rsidR="0095449A">
        <w:t>Agricultural sector includes agriculture, hunting, forestry and fishing.</w:t>
      </w:r>
    </w:p>
    <w:p w14:paraId="419611B0" w14:textId="63131BF3" w:rsidR="00C67110" w:rsidRDefault="00C67110" w:rsidP="00C67110">
      <w:r>
        <w:t>The agricultural sector’s contribution to the GDP (as a percentage) is decreasing with the expansion of the other two sectors. As of 2010, in countries with a GDP per capita over 15,000 international dollars, less than 10% of the economic output occurs in the agricultural sector</w:t>
      </w:r>
      <w:r w:rsidR="009F7597">
        <w:rPr>
          <w:rStyle w:val="FootnoteReference"/>
        </w:rPr>
        <w:t>1</w:t>
      </w:r>
      <w:r>
        <w:t>. This decline and its relation with GDP (not discussed in this paper) are obvious causes of the decline in employment in that sector. Since agricultural products have a low-income elasticity</w:t>
      </w:r>
      <w:r w:rsidR="00B9578F">
        <w:rPr>
          <w:rStyle w:val="FootnoteReference"/>
        </w:rPr>
        <w:footnoteReference w:id="2"/>
      </w:r>
      <w:r w:rsidR="00B9578F">
        <w:t xml:space="preserve"> </w:t>
      </w:r>
      <w:r>
        <w:t>of demand</w:t>
      </w:r>
      <w:r w:rsidR="00EC5202">
        <w:t xml:space="preserve"> ((less than 1)</w:t>
      </w:r>
      <w:r>
        <w:t xml:space="preserve">, the demand for these products have not grown proportional to the </w:t>
      </w:r>
      <w:r>
        <w:lastRenderedPageBreak/>
        <w:t xml:space="preserve">substantial growth of gross nation income per capita of most countries. However, these agricultural products still have a high demand since they are essential to every human being. Moreover, the agricultural sector still provides a livelihood to a significant percentage </w:t>
      </w:r>
      <w:r w:rsidR="009F7597">
        <w:t>(26.</w:t>
      </w:r>
      <w:r w:rsidR="00602C98">
        <w:t>9</w:t>
      </w:r>
      <w:r w:rsidR="009F7597">
        <w:t xml:space="preserve">% according to the World Bank) </w:t>
      </w:r>
      <w:r>
        <w:t>of the world’s population. Better technology might be able to replace those dependent on agriculture (decrease in employment) and produce a higher yield</w:t>
      </w:r>
      <w:r w:rsidR="001B3C6B">
        <w:t>,</w:t>
      </w:r>
      <w:r>
        <w:t xml:space="preserve"> but this would also increase unemployment, which is </w:t>
      </w:r>
      <w:r w:rsidR="00B10D45">
        <w:t xml:space="preserve">a </w:t>
      </w:r>
      <w:r>
        <w:t xml:space="preserve">deterrent to economic development. </w:t>
      </w:r>
    </w:p>
    <w:p w14:paraId="62872627" w14:textId="52161F3E" w:rsidR="004D6B86" w:rsidRPr="00E7305D" w:rsidRDefault="00C67110" w:rsidP="00C67110">
      <w:r>
        <w:t xml:space="preserve">This paper explores the relationship between employment in the agricultural sector (as a percentage of total employment) and the Gross Domestic Product per capita, PPP (constant 2011 international $). Characterizing the GDP by PPP (Purchasing Power Parities) and using constant 2011 international dollars help account for inflation and the different purchasing powers in different countries since the data comes from many countries and over a time-span of 25 years. </w:t>
      </w:r>
      <w:r w:rsidR="00B9578F">
        <w:t>The research behind this study leads to the hypothesis</w:t>
      </w:r>
      <w:r>
        <w:t xml:space="preserve"> that a decline of human resources allocated to the field of agriculture </w:t>
      </w:r>
      <w:r w:rsidR="00B9578F">
        <w:t>is correlated with a</w:t>
      </w:r>
      <w:r>
        <w:t xml:space="preserve"> higher GDP of a country and economic </w:t>
      </w:r>
      <w:r w:rsidR="00B9578F">
        <w:t>growth</w:t>
      </w:r>
      <w:r>
        <w:t>.</w:t>
      </w:r>
      <w:r w:rsidR="00823E11">
        <w:t xml:space="preserve"> The literature review that follows will help us understand the importance of the regression analysis that follows.</w:t>
      </w:r>
    </w:p>
    <w:p w14:paraId="75CF9D87" w14:textId="2D5834CB" w:rsidR="004D6B86" w:rsidRDefault="0095449A">
      <w:pPr>
        <w:pStyle w:val="Heading1"/>
      </w:pPr>
      <w:r>
        <w:t>Literature Review</w:t>
      </w:r>
    </w:p>
    <w:p w14:paraId="68542CF8" w14:textId="77777777" w:rsidR="00086652" w:rsidRDefault="00086652" w:rsidP="00086652">
      <w:pPr>
        <w:rPr>
          <w:b/>
          <w:bCs/>
        </w:rPr>
      </w:pPr>
      <w:r>
        <w:rPr>
          <w:b/>
          <w:bCs/>
        </w:rPr>
        <w:t>The role of the agricultural sector in a growing economy</w:t>
      </w:r>
    </w:p>
    <w:p w14:paraId="2BEE197A" w14:textId="169BFBF3" w:rsidR="00086652" w:rsidRDefault="00086652" w:rsidP="00086652">
      <w:r>
        <w:t xml:space="preserve">Tsakok and Gardner (2007) discuss </w:t>
      </w:r>
      <w:r w:rsidR="0054771A">
        <w:t xml:space="preserve">how the agricultural sectors of different countries affected their economic growth. </w:t>
      </w:r>
      <w:r w:rsidR="005D73DB">
        <w:t>They</w:t>
      </w:r>
      <w:r w:rsidR="007926E9">
        <w:t xml:space="preserve"> explain that</w:t>
      </w:r>
      <w:r w:rsidR="000B1C5E">
        <w:t xml:space="preserve"> since</w:t>
      </w:r>
      <w:r w:rsidR="007926E9">
        <w:t xml:space="preserve"> poor countries have a high population involved in agriculture and there is a high amount of food consumption in these countries, </w:t>
      </w:r>
      <w:r w:rsidR="000B1C5E">
        <w:t xml:space="preserve">high </w:t>
      </w:r>
      <w:r w:rsidR="002C4CD8">
        <w:t>levels of income</w:t>
      </w:r>
      <w:r w:rsidR="000B1C5E">
        <w:t xml:space="preserve"> can only be generated through agriculture. But they also mention that the poor </w:t>
      </w:r>
      <w:r w:rsidR="003E07BE">
        <w:t xml:space="preserve">would be benefitted more if a given amount of the GDP is produced by the industries and service sector. </w:t>
      </w:r>
      <w:r w:rsidR="005A3AE8">
        <w:t xml:space="preserve">Agricultural </w:t>
      </w:r>
      <w:r w:rsidR="002C4CD8">
        <w:t xml:space="preserve">products are used heavily in the industrial sector, and indirectly cause </w:t>
      </w:r>
      <w:r w:rsidR="002C4CD8">
        <w:lastRenderedPageBreak/>
        <w:t xml:space="preserve">economic growth. However, </w:t>
      </w:r>
      <w:r w:rsidR="00B9578F">
        <w:t>the paper</w:t>
      </w:r>
      <w:r w:rsidR="002C4CD8">
        <w:t xml:space="preserve"> do</w:t>
      </w:r>
      <w:r w:rsidR="00B9578F">
        <w:t>es</w:t>
      </w:r>
      <w:r w:rsidR="002C4CD8">
        <w:t xml:space="preserve"> not comment on the relationship between employment and labor productivity in the agricultural sector which is a necessary factor in the debate of whether or not employment in the agricultural sector and GDP growth are correlated.</w:t>
      </w:r>
      <w:r w:rsidR="005A3AE8">
        <w:t xml:space="preserve"> </w:t>
      </w:r>
      <w:r w:rsidR="00EC5202">
        <w:t>T</w:t>
      </w:r>
      <w:r w:rsidR="00092152">
        <w:t>his</w:t>
      </w:r>
      <w:r w:rsidR="00B9578F">
        <w:t xml:space="preserve"> paper</w:t>
      </w:r>
      <w:r w:rsidR="005A3AE8">
        <w:t xml:space="preserve"> will be testing whether poor </w:t>
      </w:r>
      <w:r w:rsidR="00092152">
        <w:t>or underdeveloped countries experience economic growth through higher agricultural labor productivity</w:t>
      </w:r>
      <w:r w:rsidR="00B91B24">
        <w:t xml:space="preserve"> and employment</w:t>
      </w:r>
      <w:r w:rsidR="00092152">
        <w:t>.</w:t>
      </w:r>
      <w:r w:rsidR="00823E11">
        <w:t xml:space="preserve"> </w:t>
      </w:r>
    </w:p>
    <w:p w14:paraId="70A4E35A" w14:textId="07CF350F" w:rsidR="002C4CD8" w:rsidRPr="00086652" w:rsidRDefault="002C4CD8" w:rsidP="00086652">
      <w:r>
        <w:t>Rostow (1960) defines and describes the stages of economic growth of a country</w:t>
      </w:r>
      <w:r w:rsidR="005A3AE8">
        <w:t>: 1) the traditional society, 2) the preconditions for take-off, 3) the take-off, 4) the drive to maturity, 5) the age of high-mass consumption</w:t>
      </w:r>
      <w:r>
        <w:t xml:space="preserve">. He </w:t>
      </w:r>
      <w:r w:rsidR="00092152">
        <w:t>declares that the agricultural sector is important in the first three stages, and begins to decline from the fourth. He defines traditional society as “the whole pre-Newtonian world: the dynasties in China; the civilization of the Middle East and the Mediterranean; the world of medieval Europe” (pg 5). The preconditions for take-off were established during the late 17</w:t>
      </w:r>
      <w:r w:rsidR="00092152" w:rsidRPr="00092152">
        <w:rPr>
          <w:vertAlign w:val="superscript"/>
        </w:rPr>
        <w:t>th</w:t>
      </w:r>
      <w:r w:rsidR="00092152">
        <w:t xml:space="preserve"> century and the </w:t>
      </w:r>
      <w:r w:rsidR="00602C98">
        <w:t>early 18</w:t>
      </w:r>
      <w:r w:rsidR="00602C98" w:rsidRPr="00602C98">
        <w:rPr>
          <w:vertAlign w:val="superscript"/>
        </w:rPr>
        <w:t>th</w:t>
      </w:r>
      <w:r w:rsidR="00602C98">
        <w:t xml:space="preserve"> century. Since data on employment share in agriculture and GDP per capita is only available since </w:t>
      </w:r>
      <w:r w:rsidR="00E3547F">
        <w:t>1960</w:t>
      </w:r>
      <w:r w:rsidR="00602C98">
        <w:t>, this paper tests Rostow’s arguments regarding the significance of the agricultural sector during the different stages of economic growth</w:t>
      </w:r>
      <w:r w:rsidR="00B9578F">
        <w:t xml:space="preserve"> from the 3</w:t>
      </w:r>
      <w:r w:rsidR="00B9578F" w:rsidRPr="00B9578F">
        <w:rPr>
          <w:vertAlign w:val="superscript"/>
        </w:rPr>
        <w:t>rd</w:t>
      </w:r>
      <w:r w:rsidR="00B9578F">
        <w:t xml:space="preserve"> stage i.e., the take-off.</w:t>
      </w:r>
      <w:r w:rsidR="00E3547F">
        <w:t xml:space="preserve"> </w:t>
      </w:r>
    </w:p>
    <w:p w14:paraId="2FAADB5D" w14:textId="5FF79A6C" w:rsidR="00BE5096" w:rsidRPr="003F7CBD" w:rsidRDefault="00BE5096" w:rsidP="00BE5096">
      <w:pPr>
        <w:pStyle w:val="Heading3"/>
      </w:pPr>
      <w:r>
        <w:rPr>
          <w:rStyle w:val="Heading3Char"/>
          <w:b/>
          <w:bCs/>
        </w:rPr>
        <w:t>Causes</w:t>
      </w:r>
      <w:r w:rsidR="0077346A">
        <w:rPr>
          <w:rStyle w:val="Heading3Char"/>
          <w:b/>
          <w:bCs/>
        </w:rPr>
        <w:t xml:space="preserve"> </w:t>
      </w:r>
      <w:r>
        <w:rPr>
          <w:rStyle w:val="Heading3Char"/>
          <w:b/>
          <w:bCs/>
        </w:rPr>
        <w:t>of decline in employment in the agricultural sector</w:t>
      </w:r>
    </w:p>
    <w:p w14:paraId="50A8BF66" w14:textId="149245F9" w:rsidR="00BE5096" w:rsidRDefault="008A15B5" w:rsidP="008A15B5">
      <w:pPr>
        <w:ind w:firstLine="0"/>
      </w:pPr>
      <w:r>
        <w:tab/>
        <w:t xml:space="preserve">Annemarie (2015) discusses in her paper that the total employment </w:t>
      </w:r>
      <w:r w:rsidR="00C85749">
        <w:t xml:space="preserve">in the agricultural sector is high but decreases rapidly with economic growth in developing countries while it is low but stable in developed countries. To test this, she takes the countries of Indonesia, China, the Netherlands, and the USA as case studies. Using data from the World Bank, she shows evidence of a decrease in share of agriculture in the GDP and share of agriculture in employment (as a percentage) for each of the countries, while this decrease is lower in USA and the Netherlands. </w:t>
      </w:r>
      <w:r w:rsidR="00BE5096">
        <w:lastRenderedPageBreak/>
        <w:t>To discuss her findings and pinpoint the cause of th</w:t>
      </w:r>
      <w:r w:rsidR="0077346A">
        <w:t xml:space="preserve">e changes </w:t>
      </w:r>
      <w:r w:rsidR="00BE5096">
        <w:t xml:space="preserve">in employment share, she uses three main factors which are discussed below– </w:t>
      </w:r>
    </w:p>
    <w:p w14:paraId="12C31593" w14:textId="61665A23" w:rsidR="00BE5096" w:rsidRDefault="00BE5096" w:rsidP="00BE5096">
      <w:pPr>
        <w:pStyle w:val="ListParagraph"/>
        <w:numPr>
          <w:ilvl w:val="0"/>
          <w:numId w:val="13"/>
        </w:numPr>
      </w:pPr>
      <w:r>
        <w:t xml:space="preserve">The ratio between agricultural labor productivity and total labor productivity: The employment in the agricultural sector will decrease </w:t>
      </w:r>
      <w:r w:rsidR="0077346A">
        <w:t>with an increase in agricultural labor productivity. Compared to other sectors, the labor productivity in agriculture will grow at a higher pace because of adaptation of new technology and R&amp;D undertaken by Governments. The availability of credit and high-income levels in developed countries causes the adaptation of new technology to be higher there.</w:t>
      </w:r>
    </w:p>
    <w:p w14:paraId="134D2D3F" w14:textId="74296CB7" w:rsidR="00BE5096" w:rsidRDefault="00BE5096" w:rsidP="00BE5096">
      <w:pPr>
        <w:pStyle w:val="ListParagraph"/>
        <w:numPr>
          <w:ilvl w:val="0"/>
          <w:numId w:val="13"/>
        </w:numPr>
      </w:pPr>
      <w:r>
        <w:t>Share of value of agricultural productivity in total value of production</w:t>
      </w:r>
      <w:r w:rsidR="0077346A">
        <w:t>: In a growing economy, the total production from all sectors grows faster than food production, lowering the price of agricultural products and thus, lowering employment share in agriculture.</w:t>
      </w:r>
    </w:p>
    <w:p w14:paraId="774A6660" w14:textId="43F74B34" w:rsidR="00A74125" w:rsidRDefault="00BE5096" w:rsidP="00086652">
      <w:pPr>
        <w:pStyle w:val="ListParagraph"/>
        <w:numPr>
          <w:ilvl w:val="0"/>
          <w:numId w:val="13"/>
        </w:numPr>
      </w:pPr>
      <w:r>
        <w:t>The ratio of total prices and agricultural prices</w:t>
      </w:r>
      <w:r w:rsidR="0077346A">
        <w:t xml:space="preserve">: Since the demand for agricultural products is inelastic, production of these products grows at a pace higher than the demand. This </w:t>
      </w:r>
      <w:r w:rsidR="00A74125">
        <w:t xml:space="preserve">causes a lower share for agricultural prices compared to total prices. She argues that this is the only factor that increases the share of employment in agriculture. </w:t>
      </w:r>
    </w:p>
    <w:p w14:paraId="3D8CF81E" w14:textId="77777777" w:rsidR="00602C98" w:rsidRDefault="00602C98" w:rsidP="00AA4CEE">
      <w:pPr>
        <w:ind w:left="360" w:firstLine="0"/>
      </w:pPr>
    </w:p>
    <w:p w14:paraId="6A473982" w14:textId="744EB2C7" w:rsidR="00AA4CEE" w:rsidRDefault="00086652" w:rsidP="00AA4CEE">
      <w:pPr>
        <w:ind w:left="360" w:firstLine="0"/>
      </w:pPr>
      <w:r>
        <w:t>Annemarie (2015) concludes by saying that the leading cause of the decreasing share in employment in the agricultural sector in countries across the globe is the increase of agricultural productivity. The share of employment in the developing countries – China and Indonesia – went from 55% to 38%</w:t>
      </w:r>
      <w:r w:rsidR="00AA4CEE">
        <w:t xml:space="preserve"> and 65% to 28% respectively between 1989 and 2010. This is a significant change. The shift in employment was not as significant in USA and the </w:t>
      </w:r>
      <w:r w:rsidR="00AA4CEE">
        <w:lastRenderedPageBreak/>
        <w:t>Netherlands – employment share in agriculture stayed between 2% and 5%.</w:t>
      </w:r>
      <w:r>
        <w:t xml:space="preserve"> </w:t>
      </w:r>
      <w:r w:rsidR="00AA4CEE">
        <w:t xml:space="preserve">The data supports the causes she listed. </w:t>
      </w:r>
    </w:p>
    <w:p w14:paraId="0A2D75C1" w14:textId="670DBA77" w:rsidR="00832F3A" w:rsidRDefault="00832F3A" w:rsidP="00832F3A">
      <w:pPr>
        <w:ind w:left="360" w:firstLine="0"/>
        <w:jc w:val="center"/>
      </w:pPr>
      <w:r>
        <w:rPr>
          <w:noProof/>
        </w:rPr>
        <w:drawing>
          <wp:inline distT="0" distB="0" distL="0" distR="0" wp14:anchorId="19C386E0" wp14:editId="3CE068E3">
            <wp:extent cx="4834255" cy="2755900"/>
            <wp:effectExtent l="0" t="0" r="444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34255" cy="2755900"/>
                    </a:xfrm>
                    <a:prstGeom prst="rect">
                      <a:avLst/>
                    </a:prstGeom>
                    <a:noFill/>
                  </pic:spPr>
                </pic:pic>
              </a:graphicData>
            </a:graphic>
          </wp:inline>
        </w:drawing>
      </w:r>
      <w:r>
        <w:br/>
        <w:t>Graph 1</w:t>
      </w:r>
    </w:p>
    <w:p w14:paraId="558450A0" w14:textId="1D55FDF5" w:rsidR="00832F3A" w:rsidRDefault="00832F3A" w:rsidP="00AA4CEE">
      <w:pPr>
        <w:ind w:left="360" w:firstLine="0"/>
      </w:pPr>
    </w:p>
    <w:p w14:paraId="367FF879" w14:textId="734314C5" w:rsidR="00832F3A" w:rsidRDefault="00832F3A" w:rsidP="00832F3A">
      <w:pPr>
        <w:ind w:left="360" w:firstLine="0"/>
        <w:jc w:val="center"/>
      </w:pPr>
      <w:r>
        <w:rPr>
          <w:noProof/>
        </w:rPr>
        <w:drawing>
          <wp:inline distT="0" distB="0" distL="0" distR="0" wp14:anchorId="7B85BC65" wp14:editId="61E038C6">
            <wp:extent cx="4808220" cy="3048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08220" cy="3048000"/>
                    </a:xfrm>
                    <a:prstGeom prst="rect">
                      <a:avLst/>
                    </a:prstGeom>
                    <a:noFill/>
                  </pic:spPr>
                </pic:pic>
              </a:graphicData>
            </a:graphic>
          </wp:inline>
        </w:drawing>
      </w:r>
      <w:r>
        <w:br/>
        <w:t>Graph 2</w:t>
      </w:r>
    </w:p>
    <w:p w14:paraId="3ACF1C0E" w14:textId="79C00CC8" w:rsidR="00832F3A" w:rsidRDefault="00832F3A" w:rsidP="00832F3A">
      <w:pPr>
        <w:ind w:left="360" w:firstLine="0"/>
        <w:jc w:val="center"/>
      </w:pPr>
      <w:r>
        <w:rPr>
          <w:noProof/>
        </w:rPr>
        <w:lastRenderedPageBreak/>
        <w:drawing>
          <wp:inline distT="0" distB="0" distL="0" distR="0" wp14:anchorId="579EE962" wp14:editId="639F207F">
            <wp:extent cx="4785995" cy="27559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85995" cy="2755900"/>
                    </a:xfrm>
                    <a:prstGeom prst="rect">
                      <a:avLst/>
                    </a:prstGeom>
                    <a:noFill/>
                  </pic:spPr>
                </pic:pic>
              </a:graphicData>
            </a:graphic>
          </wp:inline>
        </w:drawing>
      </w:r>
      <w:r>
        <w:br/>
        <w:t>Graph 3</w:t>
      </w:r>
    </w:p>
    <w:p w14:paraId="7C99E22B" w14:textId="79430915" w:rsidR="00832F3A" w:rsidRDefault="00832F3A" w:rsidP="00832F3A">
      <w:r>
        <w:t xml:space="preserve">The source for the data for these graphs is the World Bank. </w:t>
      </w:r>
      <w:r w:rsidR="00DF20EC">
        <w:t xml:space="preserve">The graphs show the average GDP and employment percentage of the several countries in those categories over the years 1995 – 2018.The 3 graphs show that highly developed countries tend to have low levels of population employed in agriculture and the rate of decrease in employment as GDP increases is also lower than poorer countries (low income and middle income). </w:t>
      </w:r>
    </w:p>
    <w:p w14:paraId="5354E3E5" w14:textId="68FD057E" w:rsidR="00554560" w:rsidRDefault="00554560" w:rsidP="00554560">
      <w:pPr>
        <w:pStyle w:val="Heading1"/>
      </w:pPr>
      <w:r>
        <w:t>Data</w:t>
      </w:r>
    </w:p>
    <w:p w14:paraId="32263E26" w14:textId="263E1FC7" w:rsidR="00A13C2F" w:rsidRDefault="00277A23" w:rsidP="00A13C2F">
      <w:r>
        <w:t xml:space="preserve">I chose to include those variables that are essential to the economic growth and those which do not create a biased regression or perfect multicollinearity. </w:t>
      </w:r>
      <w:r w:rsidR="00A13C2F">
        <w:t xml:space="preserve">The source for all the </w:t>
      </w:r>
      <w:r w:rsidR="007348EC">
        <w:t>variables’ data</w:t>
      </w:r>
      <w:r w:rsidR="00A13C2F">
        <w:t xml:space="preserve"> is the World Bank’s data catalog</w:t>
      </w:r>
      <w:r>
        <w:t xml:space="preserve">. </w:t>
      </w:r>
      <w:r w:rsidR="007348EC">
        <w:t>The data comes from the years 1995 – 2018</w:t>
      </w:r>
      <w:r w:rsidR="009F3741">
        <w:t xml:space="preserve"> and from 217 countries where the data is available. The values of the variables are averages of the 217 countries. </w:t>
      </w:r>
      <w:r w:rsidR="008F3D58">
        <w:t>The</w:t>
      </w:r>
      <w:r w:rsidR="00EC5202">
        <w:t>se</w:t>
      </w:r>
      <w:r w:rsidR="008F3D58">
        <w:t xml:space="preserve"> variables are described in table 1</w:t>
      </w:r>
      <w:r w:rsidR="00A13C2F">
        <w:t>.</w:t>
      </w:r>
    </w:p>
    <w:p w14:paraId="37790F38" w14:textId="77777777" w:rsidR="00277A23" w:rsidRDefault="00277A23" w:rsidP="00A13C2F">
      <w:pPr>
        <w:pStyle w:val="NoSpacing"/>
        <w:ind w:left="360"/>
      </w:pPr>
      <w:r>
        <w:t>Table 1</w:t>
      </w:r>
    </w:p>
    <w:p w14:paraId="3A49A9C4" w14:textId="2861B569" w:rsidR="00277A23" w:rsidRPr="0061747E" w:rsidRDefault="00A75C3A" w:rsidP="00A13C2F">
      <w:pPr>
        <w:pStyle w:val="NoSpacing"/>
        <w:ind w:left="360"/>
      </w:pPr>
      <w:r>
        <w:t>Variable description and sources</w:t>
      </w:r>
    </w:p>
    <w:tbl>
      <w:tblPr>
        <w:tblStyle w:val="APAReport"/>
        <w:tblW w:w="3173" w:type="pct"/>
        <w:tblInd w:w="360" w:type="dxa"/>
        <w:tblLook w:val="04A0" w:firstRow="1" w:lastRow="0" w:firstColumn="1" w:lastColumn="0" w:noHBand="0" w:noVBand="1"/>
        <w:tblDescription w:val="Content table"/>
      </w:tblPr>
      <w:tblGrid>
        <w:gridCol w:w="2250"/>
        <w:gridCol w:w="3690"/>
      </w:tblGrid>
      <w:tr w:rsidR="00A13C2F" w:rsidRPr="003F7CBD" w14:paraId="13A6B784" w14:textId="77777777" w:rsidTr="007F4F85">
        <w:trPr>
          <w:cnfStyle w:val="100000000000" w:firstRow="1" w:lastRow="0" w:firstColumn="0" w:lastColumn="0" w:oddVBand="0" w:evenVBand="0" w:oddHBand="0" w:evenHBand="0" w:firstRowFirstColumn="0" w:firstRowLastColumn="0" w:lastRowFirstColumn="0" w:lastRowLastColumn="0"/>
          <w:tblHeader/>
        </w:trPr>
        <w:tc>
          <w:tcPr>
            <w:tcW w:w="1894" w:type="pct"/>
          </w:tcPr>
          <w:p w14:paraId="3702968D" w14:textId="4182E76A" w:rsidR="00A13C2F" w:rsidRPr="003F7CBD" w:rsidRDefault="00A13C2F" w:rsidP="00075AF3">
            <w:r>
              <w:lastRenderedPageBreak/>
              <w:t>Variable name</w:t>
            </w:r>
          </w:p>
        </w:tc>
        <w:tc>
          <w:tcPr>
            <w:tcW w:w="3106" w:type="pct"/>
          </w:tcPr>
          <w:p w14:paraId="03446573" w14:textId="7388AB26" w:rsidR="00A13C2F" w:rsidRPr="003F7CBD" w:rsidRDefault="00A13C2F" w:rsidP="00075AF3">
            <w:r>
              <w:t>Unit</w:t>
            </w:r>
          </w:p>
        </w:tc>
      </w:tr>
      <w:tr w:rsidR="00A13C2F" w:rsidRPr="003F7CBD" w14:paraId="2A6F6DCA" w14:textId="77777777" w:rsidTr="007F4F85">
        <w:tc>
          <w:tcPr>
            <w:tcW w:w="1894" w:type="pct"/>
          </w:tcPr>
          <w:p w14:paraId="6A174573" w14:textId="18705651" w:rsidR="00A13C2F" w:rsidRDefault="00A13C2F" w:rsidP="00075AF3">
            <w:r>
              <w:t>GDP</w:t>
            </w:r>
          </w:p>
          <w:p w14:paraId="7DDB003E" w14:textId="39A9BE73" w:rsidR="00A13C2F" w:rsidRPr="003F7CBD" w:rsidRDefault="00A13C2F" w:rsidP="00075AF3">
            <w:r>
              <w:t>AgriE</w:t>
            </w:r>
          </w:p>
        </w:tc>
        <w:tc>
          <w:tcPr>
            <w:tcW w:w="3106" w:type="pct"/>
          </w:tcPr>
          <w:p w14:paraId="3C9BDB29" w14:textId="7428A845" w:rsidR="00A13C2F" w:rsidRDefault="004E64E9" w:rsidP="00075AF3">
            <w:r>
              <w:t>Constant US 2011 dollars</w:t>
            </w:r>
            <w:r w:rsidR="00A13C2F">
              <w:t xml:space="preserve"> </w:t>
            </w:r>
          </w:p>
          <w:p w14:paraId="3EC96EFE" w14:textId="0C308646" w:rsidR="00A13C2F" w:rsidRPr="003F7CBD" w:rsidRDefault="00A13C2F" w:rsidP="00075AF3">
            <w:r>
              <w:t>% of total employment</w:t>
            </w:r>
          </w:p>
        </w:tc>
      </w:tr>
      <w:tr w:rsidR="00A13C2F" w:rsidRPr="003F7CBD" w14:paraId="16BCE44A" w14:textId="77777777" w:rsidTr="007F4F85">
        <w:tc>
          <w:tcPr>
            <w:tcW w:w="1894" w:type="pct"/>
          </w:tcPr>
          <w:p w14:paraId="0FD3A498" w14:textId="4896BA06" w:rsidR="00A13C2F" w:rsidRPr="003F7CBD" w:rsidRDefault="00A13C2F" w:rsidP="00075AF3">
            <w:r>
              <w:t>Pop</w:t>
            </w:r>
          </w:p>
        </w:tc>
        <w:tc>
          <w:tcPr>
            <w:tcW w:w="3106" w:type="pct"/>
          </w:tcPr>
          <w:p w14:paraId="4588E746" w14:textId="68ABC32B" w:rsidR="00A13C2F" w:rsidRPr="003F7CBD" w:rsidRDefault="00A13C2F" w:rsidP="00075AF3">
            <w:r>
              <w:t>Number; Average of all countries</w:t>
            </w:r>
          </w:p>
        </w:tc>
      </w:tr>
      <w:tr w:rsidR="00A13C2F" w:rsidRPr="003F7CBD" w14:paraId="071C6578" w14:textId="77777777" w:rsidTr="007F4F85">
        <w:tc>
          <w:tcPr>
            <w:tcW w:w="1894" w:type="pct"/>
          </w:tcPr>
          <w:p w14:paraId="6151F8F8" w14:textId="77777777" w:rsidR="00A13C2F" w:rsidRDefault="00A13C2F" w:rsidP="00075AF3">
            <w:r>
              <w:t>Capital</w:t>
            </w:r>
          </w:p>
          <w:p w14:paraId="678EAD58" w14:textId="62FF6041" w:rsidR="004E64E9" w:rsidRPr="003F7CBD" w:rsidRDefault="004E64E9" w:rsidP="00075AF3">
            <w:r>
              <w:t>Indu</w:t>
            </w:r>
          </w:p>
        </w:tc>
        <w:tc>
          <w:tcPr>
            <w:tcW w:w="3106" w:type="pct"/>
          </w:tcPr>
          <w:p w14:paraId="095F893F" w14:textId="50A4A72F" w:rsidR="004E64E9" w:rsidRPr="003F7CBD" w:rsidRDefault="00A13C2F" w:rsidP="00075AF3">
            <w:r>
              <w:t xml:space="preserve">% of GDP </w:t>
            </w:r>
            <w:r w:rsidR="004E64E9">
              <w:br/>
              <w:t>Constant US 2010 dollars</w:t>
            </w:r>
          </w:p>
        </w:tc>
      </w:tr>
    </w:tbl>
    <w:p w14:paraId="227278FE" w14:textId="77777777" w:rsidR="00EC5202" w:rsidRDefault="00EC5202" w:rsidP="00EC5202">
      <w:pPr>
        <w:ind w:left="360" w:firstLine="0"/>
      </w:pPr>
    </w:p>
    <w:p w14:paraId="3CE1D428" w14:textId="06D8BC1E" w:rsidR="00CD111F" w:rsidRDefault="00A13C2F" w:rsidP="00EC5202">
      <w:pPr>
        <w:pStyle w:val="ListParagraph"/>
        <w:numPr>
          <w:ilvl w:val="0"/>
          <w:numId w:val="14"/>
        </w:numPr>
      </w:pPr>
      <w:r>
        <w:t>GDP</w:t>
      </w:r>
      <w:r w:rsidR="004E64E9">
        <w:t>:</w:t>
      </w:r>
      <w:r>
        <w:t xml:space="preserve"> GDP per capita (PPP) is aggregated from all the countries where the data is available (Dependent variable)</w:t>
      </w:r>
    </w:p>
    <w:p w14:paraId="11590B5B" w14:textId="55E7949A" w:rsidR="00277A23" w:rsidRDefault="00CD111F" w:rsidP="00277A23">
      <w:pPr>
        <w:pStyle w:val="ListParagraph"/>
        <w:numPr>
          <w:ilvl w:val="0"/>
          <w:numId w:val="14"/>
        </w:numPr>
      </w:pPr>
      <w:r>
        <w:t>AgriE</w:t>
      </w:r>
      <w:r w:rsidR="004E64E9">
        <w:t>: T</w:t>
      </w:r>
      <w:r>
        <w:t>he employment share in agriculture as a percentage of the total employment. (Independent variable)</w:t>
      </w:r>
      <w:r w:rsidR="002D4B93">
        <w:t xml:space="preserve"> This is our main independent variable whose significance we are trying to calculate through regression analysis.</w:t>
      </w:r>
    </w:p>
    <w:p w14:paraId="333075E3" w14:textId="11FA2100" w:rsidR="00277A23" w:rsidRDefault="00277A23" w:rsidP="00277A23">
      <w:pPr>
        <w:pStyle w:val="ListParagraph"/>
        <w:numPr>
          <w:ilvl w:val="0"/>
          <w:numId w:val="14"/>
        </w:numPr>
      </w:pPr>
      <w:r>
        <w:t>Pop</w:t>
      </w:r>
      <w:r w:rsidR="00CD111F">
        <w:t>: The average population of a country in the world at the given time.</w:t>
      </w:r>
      <w:r w:rsidR="008F3D58">
        <w:t xml:space="preserve"> </w:t>
      </w:r>
      <w:r w:rsidR="002D4B93">
        <w:t>It is an essential factor when considering economic growth especially since we are using the GDP per capita as our dependent variable.</w:t>
      </w:r>
    </w:p>
    <w:p w14:paraId="2E6098E0" w14:textId="0F5F3265" w:rsidR="00277A23" w:rsidRDefault="00CD111F" w:rsidP="00277A23">
      <w:pPr>
        <w:pStyle w:val="ListParagraph"/>
        <w:numPr>
          <w:ilvl w:val="0"/>
          <w:numId w:val="14"/>
        </w:numPr>
      </w:pPr>
      <w:r>
        <w:t>Capital: Gross Capital formation as a percentage of the GDP</w:t>
      </w:r>
      <w:r w:rsidR="008F3D58">
        <w:t>.</w:t>
      </w:r>
      <w:r w:rsidR="002D4B93">
        <w:t xml:space="preserve"> Capital formation is an important factor to economic growth because of the significance of infrastructure, and other investments in the economy.</w:t>
      </w:r>
    </w:p>
    <w:p w14:paraId="521CF3BA" w14:textId="20907EB4" w:rsidR="004E64E9" w:rsidRDefault="004E64E9" w:rsidP="00277A23">
      <w:pPr>
        <w:pStyle w:val="ListParagraph"/>
        <w:numPr>
          <w:ilvl w:val="0"/>
          <w:numId w:val="14"/>
        </w:numPr>
      </w:pPr>
      <w:r>
        <w:t>Indu: The value added by Industry (including construction). Infrastructure and manufacturing industries such as roads, factories, etc</w:t>
      </w:r>
      <w:r w:rsidR="00DA023A">
        <w:t>.</w:t>
      </w:r>
      <w:r>
        <w:t xml:space="preserve"> are an important source of income of the country.</w:t>
      </w:r>
    </w:p>
    <w:p w14:paraId="40559818" w14:textId="3A5BAE25" w:rsidR="00A13C2F" w:rsidRDefault="00967BF4" w:rsidP="00A13C2F">
      <w:pPr>
        <w:ind w:firstLine="0"/>
      </w:pPr>
      <w:r>
        <w:t xml:space="preserve">Pop, Capital, and Indu are the main control variables. </w:t>
      </w:r>
      <w:r w:rsidR="00A13C2F">
        <w:t>These variables will be used to perform linear regressions on multiple regressors (OLS). The first regression equation</w:t>
      </w:r>
      <w:r w:rsidR="00BE528C">
        <w:t xml:space="preserve"> (I)</w:t>
      </w:r>
      <w:r w:rsidR="00A13C2F">
        <w:t xml:space="preserve"> is –</w:t>
      </w:r>
    </w:p>
    <w:p w14:paraId="4320F370" w14:textId="23251A2F" w:rsidR="007F4F85" w:rsidRPr="00CB71D4" w:rsidRDefault="007F4F85" w:rsidP="00A13C2F">
      <w:pPr>
        <w:ind w:firstLine="0"/>
      </w:pPr>
      <m:oMathPara>
        <m:oMath>
          <m:r>
            <w:rPr>
              <w:rFonts w:ascii="Cambria Math" w:hAnsi="Cambria Math"/>
            </w:rPr>
            <m:t>GDP</m:t>
          </m:r>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AgriE</m:t>
          </m:r>
          <m:r>
            <w:rPr>
              <w:rFonts w:ascii="Cambria Math" w:hAnsi="Cambria Math"/>
            </w:rPr>
            <m:t>+u</m:t>
          </m:r>
        </m:oMath>
      </m:oMathPara>
    </w:p>
    <w:p w14:paraId="3CCE4FB8" w14:textId="30022E14" w:rsidR="00CB71D4" w:rsidRPr="00CB71D4" w:rsidRDefault="00CB71D4" w:rsidP="00A13C2F">
      <w:pPr>
        <w:ind w:firstLine="0"/>
      </w:pPr>
      <m:oMathPara>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=0 (The coefficeient o</m:t>
          </m:r>
          <m:r>
            <w:rPr>
              <w:rFonts w:ascii="Cambria Math" w:hAnsi="Cambria Math"/>
            </w:rPr>
            <m:t>f</m:t>
          </m:r>
          <m:r>
            <w:rPr>
              <w:rFonts w:ascii="Cambria Math" w:hAnsi="Cambria Math"/>
            </w:rPr>
            <m:t xml:space="preserve"> AgriE is 0)</m:t>
          </m:r>
        </m:oMath>
      </m:oMathPara>
    </w:p>
    <w:p w14:paraId="2102B162" w14:textId="49888969" w:rsidR="00CB71D4" w:rsidRPr="00075AF3" w:rsidRDefault="00CB71D4" w:rsidP="00A13C2F">
      <w:pPr>
        <w:ind w:firstLine="0"/>
      </w:pPr>
      <m:oMathPara>
        <m:oMath>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≠0</m:t>
          </m:r>
        </m:oMath>
      </m:oMathPara>
    </w:p>
    <w:p w14:paraId="15218EB7" w14:textId="16A91D2A" w:rsidR="004E64E9" w:rsidRDefault="00075AF3" w:rsidP="00A13C2F">
      <w:pPr>
        <w:ind w:firstLine="0"/>
      </w:pPr>
      <w:r>
        <w:lastRenderedPageBreak/>
        <w:t xml:space="preserve">This is a simple OLS regression that checks the effect of </w:t>
      </w:r>
      <w:r w:rsidR="007F4F85">
        <w:t xml:space="preserve">employment share in agriculture on the GDP regardless of income levels. </w:t>
      </w:r>
      <w:r w:rsidR="004E64E9">
        <w:t>The summary of all data is displayed in table 2. The regression data is displayed in table 3.</w:t>
      </w:r>
    </w:p>
    <w:p w14:paraId="5260F473" w14:textId="3A1F6ED4" w:rsidR="007F4F85" w:rsidRDefault="007F4F85" w:rsidP="00A13C2F">
      <w:pPr>
        <w:ind w:firstLine="0"/>
      </w:pPr>
      <w:r>
        <w:t xml:space="preserve">The second regression equation </w:t>
      </w:r>
      <w:r w:rsidR="00BE528C">
        <w:t xml:space="preserve">(II) </w:t>
      </w:r>
      <w:r w:rsidR="00EC5202">
        <w:t xml:space="preserve">with the control variables </w:t>
      </w:r>
      <w:r>
        <w:t>is –</w:t>
      </w:r>
    </w:p>
    <w:p w14:paraId="7128A740" w14:textId="77777777" w:rsidR="00EB3689" w:rsidRPr="00CB71D4" w:rsidRDefault="00EB3689" w:rsidP="00EB3689">
      <w:pPr>
        <w:ind w:firstLine="0"/>
      </w:pPr>
      <m:oMathPara>
        <m:oMath>
          <m:r>
            <w:rPr>
              <w:rFonts w:ascii="Cambria Math" w:hAnsi="Cambria Math"/>
            </w:rPr>
            <m:t xml:space="preserve">GDP= </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AgriE+</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Pop+</m:t>
          </m:r>
          <m:sSub>
            <m:sSubPr>
              <m:ctrlPr>
                <w:rPr>
                  <w:rFonts w:ascii="Cambria Math" w:hAnsi="Cambria Math"/>
                  <w:i/>
                </w:rPr>
              </m:ctrlPr>
            </m:sSubPr>
            <m:e>
              <m:r>
                <w:rPr>
                  <w:rFonts w:ascii="Cambria Math" w:hAnsi="Cambria Math"/>
                </w:rPr>
                <m:t>β</m:t>
              </m:r>
            </m:e>
            <m:sub>
              <m:r>
                <w:rPr>
                  <w:rFonts w:ascii="Cambria Math" w:hAnsi="Cambria Math"/>
                </w:rPr>
                <m:t>3</m:t>
              </m:r>
            </m:sub>
          </m:sSub>
          <m:r>
            <w:rPr>
              <w:rFonts w:ascii="Cambria Math" w:hAnsi="Cambria Math"/>
            </w:rPr>
            <m:t>Capital+</m:t>
          </m:r>
          <m:sSub>
            <m:sSubPr>
              <m:ctrlPr>
                <w:rPr>
                  <w:rFonts w:ascii="Cambria Math" w:hAnsi="Cambria Math"/>
                  <w:i/>
                </w:rPr>
              </m:ctrlPr>
            </m:sSubPr>
            <m:e>
              <m:r>
                <w:rPr>
                  <w:rFonts w:ascii="Cambria Math" w:hAnsi="Cambria Math"/>
                </w:rPr>
                <m:t>β</m:t>
              </m:r>
            </m:e>
            <m:sub>
              <m:r>
                <w:rPr>
                  <w:rFonts w:ascii="Cambria Math" w:hAnsi="Cambria Math"/>
                </w:rPr>
                <m:t>4</m:t>
              </m:r>
            </m:sub>
          </m:sSub>
          <m:r>
            <w:rPr>
              <w:rFonts w:ascii="Cambria Math" w:hAnsi="Cambria Math"/>
            </w:rPr>
            <m:t>Indu+u</m:t>
          </m:r>
        </m:oMath>
      </m:oMathPara>
    </w:p>
    <w:p w14:paraId="3FA548F9" w14:textId="77777777" w:rsidR="00EB3689" w:rsidRPr="00CB71D4" w:rsidRDefault="00EB3689" w:rsidP="00EB3689">
      <w:pPr>
        <w:ind w:firstLine="0"/>
      </w:pPr>
      <m:oMathPara>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=0 (The coefficeient of AgriE is 0)</m:t>
          </m:r>
        </m:oMath>
      </m:oMathPara>
    </w:p>
    <w:p w14:paraId="42ED42B6" w14:textId="4051DAAA" w:rsidR="00EB3689" w:rsidRPr="00245E24" w:rsidRDefault="00EB3689" w:rsidP="00EB3689">
      <w:pPr>
        <w:ind w:firstLine="0"/>
      </w:pPr>
      <m:oMathPara>
        <m:oMath>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≠0</m:t>
          </m:r>
        </m:oMath>
      </m:oMathPara>
    </w:p>
    <w:p w14:paraId="1A78FFFF" w14:textId="3C75AEF6" w:rsidR="00245E24" w:rsidRDefault="00245E24" w:rsidP="00245E24">
      <w:pPr>
        <w:pStyle w:val="NoSpacing"/>
      </w:pPr>
      <w:r>
        <w:t>Table 2</w:t>
      </w:r>
    </w:p>
    <w:p w14:paraId="2F019E59" w14:textId="3789C774" w:rsidR="00245E24" w:rsidRPr="0061747E" w:rsidRDefault="00245E24" w:rsidP="00245E24">
      <w:pPr>
        <w:pStyle w:val="NoSpacing"/>
      </w:pPr>
      <w:r>
        <w:t>Summary statistics</w:t>
      </w:r>
    </w:p>
    <w:p w14:paraId="1F3E85C0" w14:textId="77777777" w:rsidR="00245E24" w:rsidRPr="00245E24" w:rsidRDefault="00245E24" w:rsidP="00EB3689">
      <w:pPr>
        <w:ind w:firstLine="0"/>
      </w:pPr>
    </w:p>
    <w:tbl>
      <w:tblPr>
        <w:tblStyle w:val="APAReport"/>
        <w:tblW w:w="5658" w:type="pct"/>
        <w:tblInd w:w="-422" w:type="dxa"/>
        <w:tblLook w:val="04A0" w:firstRow="1" w:lastRow="0" w:firstColumn="1" w:lastColumn="0" w:noHBand="0" w:noVBand="1"/>
      </w:tblPr>
      <w:tblGrid>
        <w:gridCol w:w="1259"/>
        <w:gridCol w:w="1801"/>
        <w:gridCol w:w="1801"/>
        <w:gridCol w:w="1710"/>
        <w:gridCol w:w="1981"/>
        <w:gridCol w:w="2040"/>
      </w:tblGrid>
      <w:tr w:rsidR="00245E24" w:rsidRPr="003F7CBD" w14:paraId="0CE9F0F4" w14:textId="77777777" w:rsidTr="00245E24">
        <w:trPr>
          <w:cnfStyle w:val="100000000000" w:firstRow="1" w:lastRow="0" w:firstColumn="0" w:lastColumn="0" w:oddVBand="0" w:evenVBand="0" w:oddHBand="0" w:evenHBand="0" w:firstRowFirstColumn="0" w:firstRowLastColumn="0" w:lastRowFirstColumn="0" w:lastRowLastColumn="0"/>
          <w:tblHeader/>
        </w:trPr>
        <w:tc>
          <w:tcPr>
            <w:tcW w:w="595" w:type="pct"/>
          </w:tcPr>
          <w:p w14:paraId="5081CC2E" w14:textId="59D03170" w:rsidR="00245E24" w:rsidRPr="003F7CBD" w:rsidRDefault="00245E24" w:rsidP="00245E24"/>
        </w:tc>
        <w:tc>
          <w:tcPr>
            <w:tcW w:w="850" w:type="pct"/>
          </w:tcPr>
          <w:p w14:paraId="1E82DF0C" w14:textId="230FFA28" w:rsidR="00245E24" w:rsidRPr="003F7CBD" w:rsidRDefault="00245E24" w:rsidP="00245E24">
            <w:r w:rsidRPr="006629C8">
              <w:t>GDP</w:t>
            </w:r>
          </w:p>
        </w:tc>
        <w:tc>
          <w:tcPr>
            <w:tcW w:w="850" w:type="pct"/>
          </w:tcPr>
          <w:p w14:paraId="1DB39D23" w14:textId="1673C799" w:rsidR="00245E24" w:rsidRPr="003F7CBD" w:rsidRDefault="00245E24" w:rsidP="00245E24">
            <w:r w:rsidRPr="006629C8">
              <w:t xml:space="preserve">AgriE </w:t>
            </w:r>
          </w:p>
        </w:tc>
        <w:tc>
          <w:tcPr>
            <w:tcW w:w="807" w:type="pct"/>
          </w:tcPr>
          <w:p w14:paraId="0EA01006" w14:textId="053A95F7" w:rsidR="00245E24" w:rsidRPr="003F7CBD" w:rsidRDefault="00245E24" w:rsidP="00245E24">
            <w:r w:rsidRPr="006629C8">
              <w:t>Pop</w:t>
            </w:r>
          </w:p>
        </w:tc>
        <w:tc>
          <w:tcPr>
            <w:tcW w:w="935" w:type="pct"/>
          </w:tcPr>
          <w:p w14:paraId="3861900B" w14:textId="1E6D223F" w:rsidR="00245E24" w:rsidRDefault="00245E24" w:rsidP="00245E24">
            <w:r w:rsidRPr="006629C8">
              <w:t>Capi</w:t>
            </w:r>
            <w:r w:rsidR="00DA023A">
              <w:t>t</w:t>
            </w:r>
            <w:r w:rsidRPr="006629C8">
              <w:t xml:space="preserve">al </w:t>
            </w:r>
          </w:p>
        </w:tc>
        <w:tc>
          <w:tcPr>
            <w:tcW w:w="963" w:type="pct"/>
          </w:tcPr>
          <w:p w14:paraId="2D937485" w14:textId="06F64A0A" w:rsidR="00245E24" w:rsidRPr="003F7CBD" w:rsidRDefault="00245E24" w:rsidP="00245E24">
            <w:r w:rsidRPr="006629C8">
              <w:t>Indu</w:t>
            </w:r>
          </w:p>
        </w:tc>
      </w:tr>
      <w:tr w:rsidR="00245E24" w:rsidRPr="003F7CBD" w14:paraId="5483A209" w14:textId="77777777" w:rsidTr="00245E24">
        <w:tc>
          <w:tcPr>
            <w:tcW w:w="595" w:type="pct"/>
          </w:tcPr>
          <w:p w14:paraId="05CD83EE" w14:textId="0EA7EF82" w:rsidR="00245E24" w:rsidRPr="003F7CBD" w:rsidRDefault="00245E24" w:rsidP="00245E24">
            <w:r w:rsidRPr="006629C8">
              <w:t>Mean</w:t>
            </w:r>
          </w:p>
        </w:tc>
        <w:tc>
          <w:tcPr>
            <w:tcW w:w="850" w:type="pct"/>
          </w:tcPr>
          <w:p w14:paraId="384AF949" w14:textId="0C7E369B" w:rsidR="00245E24" w:rsidRPr="003F7CBD" w:rsidRDefault="00245E24" w:rsidP="00245E24">
            <w:r w:rsidRPr="006629C8">
              <w:t>12308.48814</w:t>
            </w:r>
          </w:p>
        </w:tc>
        <w:tc>
          <w:tcPr>
            <w:tcW w:w="850" w:type="pct"/>
          </w:tcPr>
          <w:p w14:paraId="2F4A255C" w14:textId="16282F7E" w:rsidR="00245E24" w:rsidRPr="003F7CBD" w:rsidRDefault="00245E24" w:rsidP="00245E24">
            <w:r w:rsidRPr="006629C8">
              <w:t>35.06713996</w:t>
            </w:r>
          </w:p>
        </w:tc>
        <w:tc>
          <w:tcPr>
            <w:tcW w:w="807" w:type="pct"/>
          </w:tcPr>
          <w:p w14:paraId="4A880AF8" w14:textId="484F0104" w:rsidR="00245E24" w:rsidRPr="003F7CBD" w:rsidRDefault="00245E24" w:rsidP="00245E24">
            <w:r w:rsidRPr="006629C8">
              <w:t>30610909.52</w:t>
            </w:r>
          </w:p>
        </w:tc>
        <w:tc>
          <w:tcPr>
            <w:tcW w:w="935" w:type="pct"/>
          </w:tcPr>
          <w:p w14:paraId="43358A19" w14:textId="45870DCA" w:rsidR="00245E24" w:rsidRDefault="00245E24" w:rsidP="00245E24">
            <w:r w:rsidRPr="006629C8">
              <w:t>23.69255716</w:t>
            </w:r>
          </w:p>
        </w:tc>
        <w:tc>
          <w:tcPr>
            <w:tcW w:w="963" w:type="pct"/>
          </w:tcPr>
          <w:p w14:paraId="6019B00C" w14:textId="60F2DDBF" w:rsidR="00245E24" w:rsidRPr="003F7CBD" w:rsidRDefault="00245E24" w:rsidP="00245E24">
            <w:r w:rsidRPr="006629C8">
              <w:t>26072.55426</w:t>
            </w:r>
          </w:p>
        </w:tc>
      </w:tr>
      <w:tr w:rsidR="00245E24" w:rsidRPr="003F7CBD" w14:paraId="5690A66A" w14:textId="77777777" w:rsidTr="00245E24">
        <w:tc>
          <w:tcPr>
            <w:tcW w:w="595" w:type="pct"/>
          </w:tcPr>
          <w:p w14:paraId="58EC1FC4" w14:textId="710BD032" w:rsidR="00245E24" w:rsidRPr="003F7CBD" w:rsidRDefault="00245E24" w:rsidP="00245E24">
            <w:r w:rsidRPr="006629C8">
              <w:t>Standard Deviation</w:t>
            </w:r>
          </w:p>
        </w:tc>
        <w:tc>
          <w:tcPr>
            <w:tcW w:w="850" w:type="pct"/>
          </w:tcPr>
          <w:p w14:paraId="758B7CA3" w14:textId="249BBA8E" w:rsidR="00245E24" w:rsidRPr="003F7CBD" w:rsidRDefault="00245E24" w:rsidP="00245E24">
            <w:r w:rsidRPr="006629C8">
              <w:t>2091.086596</w:t>
            </w:r>
          </w:p>
        </w:tc>
        <w:tc>
          <w:tcPr>
            <w:tcW w:w="850" w:type="pct"/>
          </w:tcPr>
          <w:p w14:paraId="033982A3" w14:textId="7ECA6A46" w:rsidR="00245E24" w:rsidRPr="003F7CBD" w:rsidRDefault="00245E24" w:rsidP="00245E24">
            <w:r w:rsidRPr="006629C8">
              <w:t>4.750296449</w:t>
            </w:r>
          </w:p>
        </w:tc>
        <w:tc>
          <w:tcPr>
            <w:tcW w:w="807" w:type="pct"/>
          </w:tcPr>
          <w:p w14:paraId="50555FC9" w14:textId="017386B9" w:rsidR="00245E24" w:rsidRPr="003F7CBD" w:rsidRDefault="00245E24" w:rsidP="00245E24">
            <w:r w:rsidRPr="006629C8">
              <w:t>2661775.257</w:t>
            </w:r>
          </w:p>
        </w:tc>
        <w:tc>
          <w:tcPr>
            <w:tcW w:w="935" w:type="pct"/>
          </w:tcPr>
          <w:p w14:paraId="0E3319B2" w14:textId="62D94237" w:rsidR="00245E24" w:rsidRDefault="00245E24" w:rsidP="00245E24">
            <w:r w:rsidRPr="006629C8">
              <w:t>0.410110575</w:t>
            </w:r>
          </w:p>
        </w:tc>
        <w:tc>
          <w:tcPr>
            <w:tcW w:w="963" w:type="pct"/>
          </w:tcPr>
          <w:p w14:paraId="7648812E" w14:textId="585CBF9C" w:rsidR="00245E24" w:rsidRPr="003F7CBD" w:rsidRDefault="00245E24" w:rsidP="00245E24">
            <w:r w:rsidRPr="006629C8">
              <w:t>2572.455598</w:t>
            </w:r>
          </w:p>
        </w:tc>
      </w:tr>
      <w:tr w:rsidR="00245E24" w:rsidRPr="003F7CBD" w14:paraId="01569F6A" w14:textId="77777777" w:rsidTr="00245E24">
        <w:tc>
          <w:tcPr>
            <w:tcW w:w="595" w:type="pct"/>
          </w:tcPr>
          <w:p w14:paraId="064D0F25" w14:textId="32CBBB7D" w:rsidR="00245E24" w:rsidRPr="003F7CBD" w:rsidRDefault="00245E24" w:rsidP="00245E24">
            <w:r w:rsidRPr="006629C8">
              <w:t>Minimum</w:t>
            </w:r>
          </w:p>
        </w:tc>
        <w:tc>
          <w:tcPr>
            <w:tcW w:w="850" w:type="pct"/>
          </w:tcPr>
          <w:p w14:paraId="554AC1BA" w14:textId="71EC885F" w:rsidR="00245E24" w:rsidRPr="003F7CBD" w:rsidRDefault="00245E24" w:rsidP="00245E24">
            <w:r w:rsidRPr="006629C8">
              <w:t>9271.36499</w:t>
            </w:r>
          </w:p>
        </w:tc>
        <w:tc>
          <w:tcPr>
            <w:tcW w:w="850" w:type="pct"/>
          </w:tcPr>
          <w:p w14:paraId="2FF6DAC2" w14:textId="0A8C8CCD" w:rsidR="00245E24" w:rsidRPr="003F7CBD" w:rsidRDefault="00245E24" w:rsidP="00245E24">
            <w:r w:rsidRPr="006629C8">
              <w:t>27.26610274</w:t>
            </w:r>
          </w:p>
        </w:tc>
        <w:tc>
          <w:tcPr>
            <w:tcW w:w="807" w:type="pct"/>
          </w:tcPr>
          <w:p w14:paraId="2C330451" w14:textId="6997FD94" w:rsidR="00245E24" w:rsidRPr="003F7CBD" w:rsidRDefault="00245E24" w:rsidP="00245E24">
            <w:r w:rsidRPr="006629C8">
              <w:t>26301995.5</w:t>
            </w:r>
          </w:p>
        </w:tc>
        <w:tc>
          <w:tcPr>
            <w:tcW w:w="935" w:type="pct"/>
          </w:tcPr>
          <w:p w14:paraId="0E06F800" w14:textId="0F8CA7DE" w:rsidR="00245E24" w:rsidRDefault="00245E24" w:rsidP="00245E24">
            <w:r w:rsidRPr="006629C8">
              <w:t>22.98629809</w:t>
            </w:r>
          </w:p>
        </w:tc>
        <w:tc>
          <w:tcPr>
            <w:tcW w:w="963" w:type="pct"/>
          </w:tcPr>
          <w:p w14:paraId="3C3967F9" w14:textId="71914857" w:rsidR="00245E24" w:rsidRPr="003F7CBD" w:rsidRDefault="00245E24" w:rsidP="00245E24">
            <w:r w:rsidRPr="006629C8">
              <w:t>19531.61608</w:t>
            </w:r>
          </w:p>
        </w:tc>
      </w:tr>
      <w:tr w:rsidR="00245E24" w:rsidRPr="003F7CBD" w14:paraId="2AEAF0D2" w14:textId="77777777" w:rsidTr="00245E24">
        <w:tc>
          <w:tcPr>
            <w:tcW w:w="595" w:type="pct"/>
          </w:tcPr>
          <w:p w14:paraId="732E64D2" w14:textId="741CDBF1" w:rsidR="00245E24" w:rsidRPr="003F7CBD" w:rsidRDefault="00245E24" w:rsidP="00245E24">
            <w:r w:rsidRPr="006629C8">
              <w:t>Maximum</w:t>
            </w:r>
          </w:p>
        </w:tc>
        <w:tc>
          <w:tcPr>
            <w:tcW w:w="850" w:type="pct"/>
          </w:tcPr>
          <w:p w14:paraId="55DEB8C9" w14:textId="24F3AADC" w:rsidR="00245E24" w:rsidRPr="003F7CBD" w:rsidRDefault="00245E24" w:rsidP="00245E24">
            <w:r w:rsidRPr="006629C8">
              <w:t>15956.6992</w:t>
            </w:r>
          </w:p>
        </w:tc>
        <w:tc>
          <w:tcPr>
            <w:tcW w:w="850" w:type="pct"/>
          </w:tcPr>
          <w:p w14:paraId="5C63DCFF" w14:textId="03FB24C9" w:rsidR="00245E24" w:rsidRPr="003F7CBD" w:rsidRDefault="00245E24" w:rsidP="00245E24">
            <w:r w:rsidRPr="006629C8">
              <w:t>41.25602104</w:t>
            </w:r>
          </w:p>
        </w:tc>
        <w:tc>
          <w:tcPr>
            <w:tcW w:w="807" w:type="pct"/>
          </w:tcPr>
          <w:p w14:paraId="7E2204A4" w14:textId="3A94C832" w:rsidR="00245E24" w:rsidRPr="003F7CBD" w:rsidRDefault="00245E24" w:rsidP="00245E24">
            <w:r w:rsidRPr="006629C8">
              <w:t>34996637.59</w:t>
            </w:r>
          </w:p>
        </w:tc>
        <w:tc>
          <w:tcPr>
            <w:tcW w:w="935" w:type="pct"/>
          </w:tcPr>
          <w:p w14:paraId="1A5FC424" w14:textId="06C3037A" w:rsidR="00245E24" w:rsidRDefault="00245E24" w:rsidP="00245E24">
            <w:r w:rsidRPr="006629C8">
              <w:t>24.64907907</w:t>
            </w:r>
          </w:p>
        </w:tc>
        <w:tc>
          <w:tcPr>
            <w:tcW w:w="963" w:type="pct"/>
          </w:tcPr>
          <w:p w14:paraId="7A18F7E4" w14:textId="137EB3BC" w:rsidR="00245E24" w:rsidRPr="003F7CBD" w:rsidRDefault="00245E24" w:rsidP="00245E24">
            <w:r w:rsidRPr="006629C8">
              <w:t>30424.18683</w:t>
            </w:r>
          </w:p>
        </w:tc>
      </w:tr>
      <w:tr w:rsidR="00245E24" w:rsidRPr="003F7CBD" w14:paraId="1DE45841" w14:textId="77777777" w:rsidTr="00245E24">
        <w:tc>
          <w:tcPr>
            <w:tcW w:w="595" w:type="pct"/>
          </w:tcPr>
          <w:p w14:paraId="12258009" w14:textId="6F57A742" w:rsidR="00245E24" w:rsidRPr="003F7CBD" w:rsidRDefault="00245E24" w:rsidP="00245E24">
            <w:r w:rsidRPr="006629C8">
              <w:t>Count</w:t>
            </w:r>
          </w:p>
        </w:tc>
        <w:tc>
          <w:tcPr>
            <w:tcW w:w="850" w:type="pct"/>
          </w:tcPr>
          <w:p w14:paraId="43AD8148" w14:textId="112C028D" w:rsidR="00245E24" w:rsidRPr="003F7CBD" w:rsidRDefault="00245E24" w:rsidP="00245E24">
            <w:r w:rsidRPr="006629C8">
              <w:t>24</w:t>
            </w:r>
          </w:p>
        </w:tc>
        <w:tc>
          <w:tcPr>
            <w:tcW w:w="850" w:type="pct"/>
          </w:tcPr>
          <w:p w14:paraId="724580D8" w14:textId="72FF9A0D" w:rsidR="00245E24" w:rsidRPr="003F7CBD" w:rsidRDefault="00245E24" w:rsidP="00245E24">
            <w:r w:rsidRPr="006629C8">
              <w:t>24</w:t>
            </w:r>
          </w:p>
        </w:tc>
        <w:tc>
          <w:tcPr>
            <w:tcW w:w="807" w:type="pct"/>
          </w:tcPr>
          <w:p w14:paraId="6F6CC891" w14:textId="09C46E43" w:rsidR="00245E24" w:rsidRPr="003F7CBD" w:rsidRDefault="00245E24" w:rsidP="00245E24">
            <w:r w:rsidRPr="006629C8">
              <w:t>24</w:t>
            </w:r>
          </w:p>
        </w:tc>
        <w:tc>
          <w:tcPr>
            <w:tcW w:w="935" w:type="pct"/>
          </w:tcPr>
          <w:p w14:paraId="292777DC" w14:textId="1803A709" w:rsidR="00245E24" w:rsidRDefault="00245E24" w:rsidP="00245E24">
            <w:r w:rsidRPr="006629C8">
              <w:t>24</w:t>
            </w:r>
          </w:p>
        </w:tc>
        <w:tc>
          <w:tcPr>
            <w:tcW w:w="963" w:type="pct"/>
          </w:tcPr>
          <w:p w14:paraId="3B57444F" w14:textId="2DC72E72" w:rsidR="00245E24" w:rsidRPr="003F7CBD" w:rsidRDefault="00245E24" w:rsidP="00245E24">
            <w:r w:rsidRPr="006629C8">
              <w:t>24</w:t>
            </w:r>
          </w:p>
        </w:tc>
      </w:tr>
      <w:tr w:rsidR="00245E24" w:rsidRPr="003F7CBD" w14:paraId="0337E08C" w14:textId="77777777" w:rsidTr="00245E24">
        <w:tc>
          <w:tcPr>
            <w:tcW w:w="595" w:type="pct"/>
          </w:tcPr>
          <w:p w14:paraId="5C1A6903" w14:textId="4D4D8DCD" w:rsidR="00245E24" w:rsidRPr="003F7CBD" w:rsidRDefault="00245E24" w:rsidP="00245E24"/>
        </w:tc>
        <w:tc>
          <w:tcPr>
            <w:tcW w:w="850" w:type="pct"/>
          </w:tcPr>
          <w:p w14:paraId="7C3B8927" w14:textId="1733D222" w:rsidR="00245E24" w:rsidRPr="003F7CBD" w:rsidRDefault="00245E24" w:rsidP="00245E24">
            <w:r w:rsidRPr="006629C8">
              <w:t>GDP</w:t>
            </w:r>
          </w:p>
        </w:tc>
        <w:tc>
          <w:tcPr>
            <w:tcW w:w="850" w:type="pct"/>
          </w:tcPr>
          <w:p w14:paraId="1309A10B" w14:textId="402E0D45" w:rsidR="00245E24" w:rsidRPr="003F7CBD" w:rsidRDefault="00245E24" w:rsidP="00245E24">
            <w:r w:rsidRPr="006629C8">
              <w:t>AgriE (%)</w:t>
            </w:r>
          </w:p>
        </w:tc>
        <w:tc>
          <w:tcPr>
            <w:tcW w:w="807" w:type="pct"/>
          </w:tcPr>
          <w:p w14:paraId="7373F0D8" w14:textId="79130B3F" w:rsidR="00245E24" w:rsidRPr="003F7CBD" w:rsidRDefault="00245E24" w:rsidP="00245E24">
            <w:r w:rsidRPr="006629C8">
              <w:t>Pop</w:t>
            </w:r>
          </w:p>
        </w:tc>
        <w:tc>
          <w:tcPr>
            <w:tcW w:w="935" w:type="pct"/>
          </w:tcPr>
          <w:p w14:paraId="38DBFF19" w14:textId="17693490" w:rsidR="00245E24" w:rsidRDefault="00245E24" w:rsidP="00245E24">
            <w:r w:rsidRPr="006629C8">
              <w:t>Cap</w:t>
            </w:r>
            <w:r w:rsidR="00DA023A">
              <w:t>it</w:t>
            </w:r>
            <w:r w:rsidRPr="006629C8">
              <w:t>al (%)</w:t>
            </w:r>
          </w:p>
        </w:tc>
        <w:tc>
          <w:tcPr>
            <w:tcW w:w="963" w:type="pct"/>
          </w:tcPr>
          <w:p w14:paraId="41EB841B" w14:textId="5B6F5C77" w:rsidR="00245E24" w:rsidRPr="003F7CBD" w:rsidRDefault="00245E24" w:rsidP="00245E24">
            <w:r w:rsidRPr="006629C8">
              <w:t>Indu</w:t>
            </w:r>
          </w:p>
        </w:tc>
      </w:tr>
    </w:tbl>
    <w:p w14:paraId="10543E2F" w14:textId="77777777" w:rsidR="00245E24" w:rsidRPr="00075AF3" w:rsidRDefault="00245E24" w:rsidP="00EB3689">
      <w:pPr>
        <w:ind w:firstLine="0"/>
      </w:pPr>
    </w:p>
    <w:p w14:paraId="7C0B44B9" w14:textId="79820C1C" w:rsidR="007D6915" w:rsidRDefault="007D6915" w:rsidP="007F4F85">
      <w:pPr>
        <w:ind w:firstLine="0"/>
      </w:pPr>
      <w:r>
        <w:t xml:space="preserve">As discussed earlier, the paper hypothesizes a negative causal relationship between GDP and employment share in agriculture. Therefore, the sign on </w:t>
      </w:r>
      <m:oMath>
        <m:sSub>
          <m:sSubPr>
            <m:ctrlPr>
              <w:rPr>
                <w:rFonts w:ascii="Cambria Math" w:hAnsi="Cambria Math"/>
                <w:i/>
              </w:rPr>
            </m:ctrlPr>
          </m:sSubPr>
          <m:e>
            <m:r>
              <w:rPr>
                <w:rFonts w:ascii="Cambria Math" w:hAnsi="Cambria Math"/>
              </w:rPr>
              <m:t>β</m:t>
            </m:r>
          </m:e>
          <m:sub>
            <m:r>
              <w:rPr>
                <w:rFonts w:ascii="Cambria Math" w:hAnsi="Cambria Math"/>
              </w:rPr>
              <m:t>1</m:t>
            </m:r>
          </m:sub>
        </m:sSub>
      </m:oMath>
      <w:r>
        <w:t xml:space="preserve"> is predicted to be negative. Since the GDP is being measured per capita, the results of the regression could be heavily biased by not using the population as a control variable. Since human resources contribute to the GDP growth, it is an essential factor and omitting it would cause biased results. </w:t>
      </w:r>
      <w:r w:rsidR="00C07483">
        <w:t xml:space="preserve">The sign on </w:t>
      </w:r>
      <m:oMath>
        <m:sSub>
          <m:sSubPr>
            <m:ctrlPr>
              <w:rPr>
                <w:rFonts w:ascii="Cambria Math" w:hAnsi="Cambria Math"/>
                <w:i/>
              </w:rPr>
            </m:ctrlPr>
          </m:sSubPr>
          <m:e>
            <m:r>
              <w:rPr>
                <w:rFonts w:ascii="Cambria Math" w:hAnsi="Cambria Math"/>
              </w:rPr>
              <m:t>β</m:t>
            </m:r>
          </m:e>
          <m:sub>
            <m:r>
              <w:rPr>
                <w:rFonts w:ascii="Cambria Math" w:hAnsi="Cambria Math"/>
              </w:rPr>
              <m:t>2</m:t>
            </m:r>
          </m:sub>
        </m:sSub>
      </m:oMath>
      <w:r w:rsidR="00C07483">
        <w:t xml:space="preserve"> is predicted to be positive. </w:t>
      </w:r>
      <w:r>
        <w:t xml:space="preserve">Economic growth </w:t>
      </w:r>
      <w:r w:rsidR="00C07483">
        <w:t xml:space="preserve">increases the spending capacity of a country. This increased spending power and disposable resources could be used to invest in capital for further growth creating a cycle. All countries interested in a higher GDP tend to increase their investment </w:t>
      </w:r>
      <w:r w:rsidR="00C07483">
        <w:lastRenderedPageBreak/>
        <w:t xml:space="preserve">capitals. By including the capital variable, I eliminate the bias created by disregarding a major portion of the economy. Hence, the sign on </w:t>
      </w:r>
      <m:oMath>
        <m:sSub>
          <m:sSubPr>
            <m:ctrlPr>
              <w:rPr>
                <w:rFonts w:ascii="Cambria Math" w:hAnsi="Cambria Math"/>
                <w:i/>
              </w:rPr>
            </m:ctrlPr>
          </m:sSubPr>
          <m:e>
            <m:r>
              <w:rPr>
                <w:rFonts w:ascii="Cambria Math" w:hAnsi="Cambria Math"/>
              </w:rPr>
              <m:t>β</m:t>
            </m:r>
          </m:e>
          <m:sub>
            <m:r>
              <w:rPr>
                <w:rFonts w:ascii="Cambria Math" w:hAnsi="Cambria Math"/>
              </w:rPr>
              <m:t>3</m:t>
            </m:r>
          </m:sub>
        </m:sSub>
      </m:oMath>
      <w:r w:rsidR="00C07483">
        <w:t xml:space="preserve"> is also predicted to be positive. As discussed earlier, the decrease in the share of a country’s resources in the agricultural sector means an increase in the other sectors.</w:t>
      </w:r>
      <w:r w:rsidR="00823E11">
        <w:t xml:space="preserve"> Many poor countries lack a service sector but all countries have an industrial sector. This is why a service sector variable hasn’t been included but the industry variable is included to emphasize and understand the significance of the shift in resources. </w:t>
      </w:r>
      <w:r w:rsidR="00C54A7F">
        <w:t xml:space="preserve">The exclusion of the service sector also helps avoid collinearity. </w:t>
      </w:r>
      <w:r w:rsidR="00823E11">
        <w:t>The sign on the coefficient of indu is predicted to be positive.</w:t>
      </w:r>
    </w:p>
    <w:p w14:paraId="03EE555B" w14:textId="09C5EE42" w:rsidR="00731C39" w:rsidRDefault="007D6915" w:rsidP="007D6915">
      <w:r>
        <w:t>A t-test will be used to determine the significance of AgriE at the 90%, 95%, and 99% confidence levels. The regression was conducted using Microsoft excel. There was no need to introduce any dummy variables or interaction terms.</w:t>
      </w:r>
      <w:r w:rsidR="00245E24">
        <w:t xml:space="preserve"> </w:t>
      </w:r>
    </w:p>
    <w:p w14:paraId="09521A1E" w14:textId="2DC0B6F5" w:rsidR="00245E24" w:rsidRDefault="00245E24" w:rsidP="007D6915"/>
    <w:p w14:paraId="3722DA69" w14:textId="1AAFDFCC" w:rsidR="007F4F85" w:rsidRDefault="00245E24" w:rsidP="00245E24">
      <w:pPr>
        <w:ind w:firstLine="0"/>
        <w:jc w:val="center"/>
        <w:rPr>
          <w:b/>
          <w:bCs/>
        </w:rPr>
      </w:pPr>
      <w:r>
        <w:rPr>
          <w:b/>
          <w:bCs/>
        </w:rPr>
        <w:t>Results</w:t>
      </w:r>
    </w:p>
    <w:p w14:paraId="682948A8" w14:textId="00BAD497" w:rsidR="00A256A1" w:rsidRDefault="00BE528C" w:rsidP="00245E24">
      <w:pPr>
        <w:ind w:firstLine="0"/>
        <w:jc w:val="center"/>
        <w:rPr>
          <w:b/>
          <w:bCs/>
        </w:rPr>
      </w:pPr>
      <w:r>
        <w:rPr>
          <w:b/>
          <w:bCs/>
          <w:noProof/>
        </w:rPr>
        <w:drawing>
          <wp:inline distT="0" distB="0" distL="0" distR="0" wp14:anchorId="152E92B5" wp14:editId="15E1ADED">
            <wp:extent cx="4584700" cy="2755900"/>
            <wp:effectExtent l="0" t="0" r="635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14:paraId="1A7A4707" w14:textId="4B54D617" w:rsidR="00BE528C" w:rsidRDefault="00BE528C" w:rsidP="00245E24">
      <w:pPr>
        <w:ind w:firstLine="0"/>
        <w:jc w:val="center"/>
      </w:pPr>
      <w:r>
        <w:t>Graph 4</w:t>
      </w:r>
    </w:p>
    <w:p w14:paraId="10A5FF09" w14:textId="1BD8D099" w:rsidR="00BE528C" w:rsidRDefault="00BE528C" w:rsidP="00BE528C">
      <w:pPr>
        <w:ind w:firstLine="0"/>
      </w:pPr>
      <w:r>
        <w:lastRenderedPageBreak/>
        <w:t>Graph 4 depicts the relationship between GDP Per Capita (dependent) and employment (independent0 in agriculture. The relationship is approximately linear and negative. A decrease in the employment share in agriculture is consistent with an increase in the GDP per capita of a country. The control variables are omitted from the graph.</w:t>
      </w:r>
    </w:p>
    <w:p w14:paraId="255A894D" w14:textId="6F5D4453" w:rsidR="00BE528C" w:rsidRDefault="00BE528C" w:rsidP="00BE528C">
      <w:pPr>
        <w:pStyle w:val="NoSpacing"/>
      </w:pPr>
      <w:r>
        <w:t xml:space="preserve">Table </w:t>
      </w:r>
      <w:r>
        <w:t>3</w:t>
      </w:r>
    </w:p>
    <w:p w14:paraId="1D5213AF" w14:textId="401138AB" w:rsidR="00BE528C" w:rsidRPr="0061747E" w:rsidRDefault="00BE528C" w:rsidP="00BE528C">
      <w:pPr>
        <w:pStyle w:val="NoSpacing"/>
      </w:pPr>
      <w:r>
        <w:t>Regression results</w:t>
      </w:r>
    </w:p>
    <w:tbl>
      <w:tblPr>
        <w:tblStyle w:val="APAReport"/>
        <w:tblW w:w="3001" w:type="pct"/>
        <w:jc w:val="center"/>
        <w:tblLook w:val="04A0" w:firstRow="1" w:lastRow="0" w:firstColumn="1" w:lastColumn="0" w:noHBand="0" w:noVBand="1"/>
      </w:tblPr>
      <w:tblGrid>
        <w:gridCol w:w="2518"/>
        <w:gridCol w:w="1888"/>
        <w:gridCol w:w="1212"/>
      </w:tblGrid>
      <w:tr w:rsidR="00BE528C" w:rsidRPr="003F7CBD" w14:paraId="49A02BED" w14:textId="77777777" w:rsidTr="000C3F9B">
        <w:trPr>
          <w:cnfStyle w:val="100000000000" w:firstRow="1" w:lastRow="0" w:firstColumn="0" w:lastColumn="0" w:oddVBand="0" w:evenVBand="0" w:oddHBand="0" w:evenHBand="0" w:firstRowFirstColumn="0" w:firstRowLastColumn="0" w:lastRowFirstColumn="0" w:lastRowLastColumn="0"/>
          <w:tblHeader/>
          <w:jc w:val="center"/>
        </w:trPr>
        <w:tc>
          <w:tcPr>
            <w:tcW w:w="2243" w:type="pct"/>
          </w:tcPr>
          <w:p w14:paraId="3E7E3CC5" w14:textId="2649002D" w:rsidR="00BE528C" w:rsidRPr="003F7CBD" w:rsidRDefault="000C3F9B" w:rsidP="000C3F9B">
            <w:pPr>
              <w:jc w:val="center"/>
            </w:pPr>
            <w:r>
              <w:t>GDP</w:t>
            </w:r>
          </w:p>
        </w:tc>
        <w:tc>
          <w:tcPr>
            <w:tcW w:w="1682" w:type="pct"/>
          </w:tcPr>
          <w:p w14:paraId="0BEE17C7" w14:textId="137466BF" w:rsidR="00BE528C" w:rsidRPr="003F7CBD" w:rsidRDefault="000C3F9B" w:rsidP="000C3F9B">
            <w:pPr>
              <w:jc w:val="center"/>
            </w:pPr>
            <w:r>
              <w:t>(I)</w:t>
            </w:r>
          </w:p>
        </w:tc>
        <w:tc>
          <w:tcPr>
            <w:tcW w:w="1075" w:type="pct"/>
          </w:tcPr>
          <w:p w14:paraId="4812E856" w14:textId="72A54DE8" w:rsidR="00BE528C" w:rsidRPr="003F7CBD" w:rsidRDefault="000C3F9B" w:rsidP="000C3F9B">
            <w:pPr>
              <w:jc w:val="center"/>
            </w:pPr>
            <w:r>
              <w:t>(II)</w:t>
            </w:r>
          </w:p>
        </w:tc>
      </w:tr>
      <w:tr w:rsidR="00BE528C" w:rsidRPr="003F7CBD" w14:paraId="53B9B8E2" w14:textId="77777777" w:rsidTr="000C3F9B">
        <w:trPr>
          <w:jc w:val="center"/>
        </w:trPr>
        <w:tc>
          <w:tcPr>
            <w:tcW w:w="2243" w:type="pct"/>
          </w:tcPr>
          <w:p w14:paraId="20C20ACD" w14:textId="6E531AEB" w:rsidR="00BE528C" w:rsidRPr="003F7CBD" w:rsidRDefault="000C3F9B" w:rsidP="000C3F9B">
            <w:pPr>
              <w:jc w:val="center"/>
            </w:pPr>
            <w:r>
              <w:t>AgriE</w:t>
            </w:r>
          </w:p>
        </w:tc>
        <w:tc>
          <w:tcPr>
            <w:tcW w:w="1682" w:type="pct"/>
          </w:tcPr>
          <w:p w14:paraId="26CA3BB8" w14:textId="77777777" w:rsidR="000C3F9B" w:rsidRDefault="000C3F9B" w:rsidP="000C3F9B">
            <w:pPr>
              <w:jc w:val="center"/>
              <w:rPr>
                <w:rFonts w:ascii="Calibri" w:hAnsi="Calibri" w:cs="Calibri"/>
                <w:color w:val="000000"/>
                <w:sz w:val="22"/>
                <w:szCs w:val="22"/>
              </w:rPr>
            </w:pPr>
            <w:r>
              <w:rPr>
                <w:rFonts w:ascii="Calibri" w:hAnsi="Calibri" w:cs="Calibri"/>
                <w:color w:val="000000"/>
                <w:sz w:val="22"/>
                <w:szCs w:val="22"/>
              </w:rPr>
              <w:t>-437.343</w:t>
            </w:r>
          </w:p>
          <w:p w14:paraId="6C113CC1" w14:textId="277510FC" w:rsidR="000C3F9B" w:rsidRPr="003F7CBD" w:rsidRDefault="000C3F9B" w:rsidP="000C3F9B">
            <w:pPr>
              <w:jc w:val="center"/>
            </w:pPr>
            <w:r>
              <w:t>(</w:t>
            </w:r>
            <w:r>
              <w:rPr>
                <w:rFonts w:ascii="Calibri" w:hAnsi="Calibri" w:cs="Calibri"/>
                <w:color w:val="000000"/>
                <w:sz w:val="22"/>
                <w:szCs w:val="22"/>
              </w:rPr>
              <w:t>10.67798</w:t>
            </w:r>
            <w:r>
              <w:t>)</w:t>
            </w:r>
          </w:p>
          <w:p w14:paraId="4F251CEF" w14:textId="59D613E0" w:rsidR="00BE528C" w:rsidRPr="003F7CBD" w:rsidRDefault="00BE528C" w:rsidP="000C3F9B">
            <w:pPr>
              <w:jc w:val="center"/>
            </w:pPr>
          </w:p>
        </w:tc>
        <w:tc>
          <w:tcPr>
            <w:tcW w:w="1075" w:type="pct"/>
          </w:tcPr>
          <w:p w14:paraId="3EAADC33" w14:textId="77777777" w:rsidR="000C3F9B" w:rsidRDefault="000C3F9B" w:rsidP="000C3F9B">
            <w:pPr>
              <w:jc w:val="center"/>
              <w:rPr>
                <w:rFonts w:ascii="Calibri" w:hAnsi="Calibri" w:cs="Calibri"/>
                <w:color w:val="000000"/>
                <w:sz w:val="22"/>
                <w:szCs w:val="22"/>
              </w:rPr>
            </w:pPr>
            <w:r>
              <w:rPr>
                <w:rFonts w:ascii="Calibri" w:hAnsi="Calibri" w:cs="Calibri"/>
                <w:color w:val="000000"/>
                <w:sz w:val="22"/>
                <w:szCs w:val="22"/>
              </w:rPr>
              <w:t>-147.096</w:t>
            </w:r>
          </w:p>
          <w:p w14:paraId="5DD3DB15" w14:textId="3BCE64D2" w:rsidR="00BE528C" w:rsidRPr="003F7CBD" w:rsidRDefault="000C3F9B" w:rsidP="000C3F9B">
            <w:pPr>
              <w:jc w:val="center"/>
            </w:pPr>
            <w:r>
              <w:t>(</w:t>
            </w:r>
            <w:r>
              <w:rPr>
                <w:rFonts w:ascii="Calibri" w:hAnsi="Calibri" w:cs="Calibri"/>
                <w:color w:val="000000"/>
                <w:sz w:val="22"/>
                <w:szCs w:val="22"/>
              </w:rPr>
              <w:t>34.07085</w:t>
            </w:r>
            <w:r>
              <w:t>)</w:t>
            </w:r>
          </w:p>
        </w:tc>
      </w:tr>
      <w:tr w:rsidR="000C3F9B" w:rsidRPr="003F7CBD" w14:paraId="4078C040" w14:textId="77777777" w:rsidTr="000C3F9B">
        <w:trPr>
          <w:jc w:val="center"/>
        </w:trPr>
        <w:tc>
          <w:tcPr>
            <w:tcW w:w="2243" w:type="pct"/>
          </w:tcPr>
          <w:p w14:paraId="082FD391" w14:textId="77777777" w:rsidR="000C3F9B" w:rsidRDefault="000C3F9B" w:rsidP="000C3F9B">
            <w:pPr>
              <w:jc w:val="center"/>
            </w:pPr>
          </w:p>
        </w:tc>
        <w:tc>
          <w:tcPr>
            <w:tcW w:w="1682" w:type="pct"/>
          </w:tcPr>
          <w:p w14:paraId="2DD42257" w14:textId="77777777" w:rsidR="000C3F9B" w:rsidRPr="003F7CBD" w:rsidRDefault="000C3F9B" w:rsidP="000C3F9B">
            <w:pPr>
              <w:jc w:val="center"/>
            </w:pPr>
          </w:p>
        </w:tc>
        <w:tc>
          <w:tcPr>
            <w:tcW w:w="1075" w:type="pct"/>
          </w:tcPr>
          <w:p w14:paraId="3E363414" w14:textId="77777777" w:rsidR="000C3F9B" w:rsidRDefault="000C3F9B" w:rsidP="000C3F9B">
            <w:pPr>
              <w:jc w:val="center"/>
              <w:rPr>
                <w:rFonts w:ascii="Calibri" w:hAnsi="Calibri" w:cs="Calibri"/>
                <w:color w:val="000000"/>
                <w:sz w:val="22"/>
                <w:szCs w:val="22"/>
              </w:rPr>
            </w:pPr>
          </w:p>
        </w:tc>
      </w:tr>
      <w:tr w:rsidR="00BE528C" w:rsidRPr="003F7CBD" w14:paraId="1C7935BC" w14:textId="77777777" w:rsidTr="000C3F9B">
        <w:trPr>
          <w:jc w:val="center"/>
        </w:trPr>
        <w:tc>
          <w:tcPr>
            <w:tcW w:w="2243" w:type="pct"/>
          </w:tcPr>
          <w:p w14:paraId="16F69843" w14:textId="314724FE" w:rsidR="00BE528C" w:rsidRPr="003F7CBD" w:rsidRDefault="000C3F9B" w:rsidP="000C3F9B">
            <w:pPr>
              <w:jc w:val="center"/>
            </w:pPr>
            <w:r>
              <w:t>Pop</w:t>
            </w:r>
          </w:p>
        </w:tc>
        <w:tc>
          <w:tcPr>
            <w:tcW w:w="1682" w:type="pct"/>
          </w:tcPr>
          <w:p w14:paraId="0D3BF3DF" w14:textId="3F860D36" w:rsidR="00BE528C" w:rsidRPr="003F7CBD" w:rsidRDefault="00BE528C" w:rsidP="000C3F9B">
            <w:pPr>
              <w:jc w:val="center"/>
            </w:pPr>
          </w:p>
        </w:tc>
        <w:tc>
          <w:tcPr>
            <w:tcW w:w="1075" w:type="pct"/>
          </w:tcPr>
          <w:p w14:paraId="3E6A36B8" w14:textId="77777777" w:rsidR="000C3F9B" w:rsidRDefault="000C3F9B" w:rsidP="000C3F9B">
            <w:pPr>
              <w:jc w:val="center"/>
              <w:rPr>
                <w:rFonts w:ascii="Calibri" w:hAnsi="Calibri" w:cs="Calibri"/>
                <w:color w:val="000000"/>
                <w:sz w:val="22"/>
                <w:szCs w:val="22"/>
              </w:rPr>
            </w:pPr>
            <w:r>
              <w:rPr>
                <w:rFonts w:ascii="Calibri" w:hAnsi="Calibri" w:cs="Calibri"/>
                <w:color w:val="000000"/>
                <w:sz w:val="22"/>
                <w:szCs w:val="22"/>
              </w:rPr>
              <w:t>0.000545</w:t>
            </w:r>
          </w:p>
          <w:p w14:paraId="500767F6" w14:textId="05BEAB4E" w:rsidR="00BE528C" w:rsidRPr="003F7CBD" w:rsidRDefault="000C3F9B" w:rsidP="000C3F9B">
            <w:pPr>
              <w:jc w:val="center"/>
            </w:pPr>
            <w:r>
              <w:t>(</w:t>
            </w:r>
            <w:r>
              <w:rPr>
                <w:rFonts w:ascii="Calibri" w:hAnsi="Calibri" w:cs="Calibri"/>
                <w:color w:val="000000"/>
                <w:sz w:val="22"/>
                <w:szCs w:val="22"/>
              </w:rPr>
              <w:t>7.02E-05</w:t>
            </w:r>
            <w:r>
              <w:t>)</w:t>
            </w:r>
          </w:p>
        </w:tc>
      </w:tr>
      <w:tr w:rsidR="000C3F9B" w:rsidRPr="003F7CBD" w14:paraId="5177A144" w14:textId="77777777" w:rsidTr="000C3F9B">
        <w:trPr>
          <w:jc w:val="center"/>
        </w:trPr>
        <w:tc>
          <w:tcPr>
            <w:tcW w:w="2243" w:type="pct"/>
          </w:tcPr>
          <w:p w14:paraId="62DC903A" w14:textId="77777777" w:rsidR="000C3F9B" w:rsidRDefault="000C3F9B" w:rsidP="000C3F9B">
            <w:pPr>
              <w:jc w:val="center"/>
            </w:pPr>
          </w:p>
        </w:tc>
        <w:tc>
          <w:tcPr>
            <w:tcW w:w="1682" w:type="pct"/>
          </w:tcPr>
          <w:p w14:paraId="4295F762" w14:textId="77777777" w:rsidR="000C3F9B" w:rsidRDefault="000C3F9B" w:rsidP="000C3F9B">
            <w:pPr>
              <w:jc w:val="center"/>
            </w:pPr>
          </w:p>
        </w:tc>
        <w:tc>
          <w:tcPr>
            <w:tcW w:w="1075" w:type="pct"/>
          </w:tcPr>
          <w:p w14:paraId="0E403D2D" w14:textId="77777777" w:rsidR="000C3F9B" w:rsidRDefault="000C3F9B" w:rsidP="000C3F9B">
            <w:pPr>
              <w:jc w:val="center"/>
              <w:rPr>
                <w:rFonts w:ascii="Calibri" w:hAnsi="Calibri" w:cs="Calibri"/>
                <w:color w:val="000000"/>
                <w:sz w:val="22"/>
                <w:szCs w:val="22"/>
              </w:rPr>
            </w:pPr>
          </w:p>
        </w:tc>
      </w:tr>
      <w:tr w:rsidR="00BE528C" w:rsidRPr="003F7CBD" w14:paraId="7C32C6F9" w14:textId="77777777" w:rsidTr="000C3F9B">
        <w:trPr>
          <w:jc w:val="center"/>
        </w:trPr>
        <w:tc>
          <w:tcPr>
            <w:tcW w:w="2243" w:type="pct"/>
          </w:tcPr>
          <w:p w14:paraId="710F37ED" w14:textId="31500BBB" w:rsidR="00BE528C" w:rsidRPr="003F7CBD" w:rsidRDefault="000C3F9B" w:rsidP="000C3F9B">
            <w:pPr>
              <w:jc w:val="center"/>
            </w:pPr>
            <w:r>
              <w:t>Capital</w:t>
            </w:r>
          </w:p>
        </w:tc>
        <w:tc>
          <w:tcPr>
            <w:tcW w:w="1682" w:type="pct"/>
          </w:tcPr>
          <w:p w14:paraId="6FE16CA4" w14:textId="4DAF6AD0" w:rsidR="00BE528C" w:rsidRPr="003F7CBD" w:rsidRDefault="00BE528C" w:rsidP="000C3F9B">
            <w:pPr>
              <w:jc w:val="center"/>
            </w:pPr>
          </w:p>
        </w:tc>
        <w:tc>
          <w:tcPr>
            <w:tcW w:w="1075" w:type="pct"/>
          </w:tcPr>
          <w:p w14:paraId="759D91F1" w14:textId="77777777" w:rsidR="000C3F9B" w:rsidRDefault="000C3F9B" w:rsidP="000C3F9B">
            <w:pPr>
              <w:jc w:val="center"/>
              <w:rPr>
                <w:rFonts w:ascii="Calibri" w:hAnsi="Calibri" w:cs="Calibri"/>
                <w:color w:val="000000"/>
                <w:sz w:val="22"/>
                <w:szCs w:val="22"/>
              </w:rPr>
            </w:pPr>
            <w:r>
              <w:rPr>
                <w:rFonts w:ascii="Calibri" w:hAnsi="Calibri" w:cs="Calibri"/>
                <w:color w:val="000000"/>
                <w:sz w:val="22"/>
                <w:szCs w:val="22"/>
              </w:rPr>
              <w:t>210.6576</w:t>
            </w:r>
          </w:p>
          <w:p w14:paraId="08CDD7CE" w14:textId="77777777" w:rsidR="00BE528C" w:rsidRDefault="000C3F9B" w:rsidP="000C3F9B">
            <w:pPr>
              <w:jc w:val="center"/>
            </w:pPr>
            <w:r>
              <w:t>(</w:t>
            </w:r>
            <w:r>
              <w:rPr>
                <w:rFonts w:ascii="Calibri" w:hAnsi="Calibri" w:cs="Calibri"/>
                <w:color w:val="000000"/>
                <w:sz w:val="22"/>
                <w:szCs w:val="22"/>
              </w:rPr>
              <w:t>54.49447</w:t>
            </w:r>
            <w:r>
              <w:t>)</w:t>
            </w:r>
          </w:p>
          <w:p w14:paraId="3611BEFF" w14:textId="0C53E03A" w:rsidR="000C3F9B" w:rsidRPr="003F7CBD" w:rsidRDefault="000C3F9B" w:rsidP="000C3F9B">
            <w:pPr>
              <w:jc w:val="center"/>
            </w:pPr>
          </w:p>
        </w:tc>
      </w:tr>
      <w:tr w:rsidR="00BE528C" w:rsidRPr="003F7CBD" w14:paraId="2BD184A4" w14:textId="77777777" w:rsidTr="000C3F9B">
        <w:trPr>
          <w:jc w:val="center"/>
        </w:trPr>
        <w:tc>
          <w:tcPr>
            <w:tcW w:w="2243" w:type="pct"/>
          </w:tcPr>
          <w:p w14:paraId="43084687" w14:textId="3C3941C9" w:rsidR="00BE528C" w:rsidRPr="003F7CBD" w:rsidRDefault="000C3F9B" w:rsidP="000C3F9B">
            <w:pPr>
              <w:jc w:val="center"/>
            </w:pPr>
            <w:r>
              <w:t>Indu</w:t>
            </w:r>
          </w:p>
        </w:tc>
        <w:tc>
          <w:tcPr>
            <w:tcW w:w="1682" w:type="pct"/>
          </w:tcPr>
          <w:p w14:paraId="2F867D7D" w14:textId="0AC2A38A" w:rsidR="00BE528C" w:rsidRPr="003F7CBD" w:rsidRDefault="00BE528C" w:rsidP="000C3F9B">
            <w:pPr>
              <w:jc w:val="center"/>
            </w:pPr>
          </w:p>
        </w:tc>
        <w:tc>
          <w:tcPr>
            <w:tcW w:w="1075" w:type="pct"/>
          </w:tcPr>
          <w:p w14:paraId="6BFE55DA" w14:textId="77777777" w:rsidR="000C3F9B" w:rsidRDefault="000C3F9B" w:rsidP="000C3F9B">
            <w:pPr>
              <w:jc w:val="center"/>
              <w:rPr>
                <w:rFonts w:ascii="Calibri" w:hAnsi="Calibri" w:cs="Calibri"/>
                <w:color w:val="000000"/>
                <w:sz w:val="22"/>
                <w:szCs w:val="22"/>
              </w:rPr>
            </w:pPr>
            <w:r>
              <w:rPr>
                <w:rFonts w:ascii="Calibri" w:hAnsi="Calibri" w:cs="Calibri"/>
                <w:color w:val="000000"/>
                <w:sz w:val="22"/>
                <w:szCs w:val="22"/>
              </w:rPr>
              <w:t>-0.02551</w:t>
            </w:r>
          </w:p>
          <w:p w14:paraId="490AA982" w14:textId="77777777" w:rsidR="00BE528C" w:rsidRDefault="000C3F9B" w:rsidP="000C3F9B">
            <w:pPr>
              <w:jc w:val="center"/>
            </w:pPr>
            <w:r>
              <w:t>(</w:t>
            </w:r>
            <w:r>
              <w:rPr>
                <w:rFonts w:ascii="Calibri" w:hAnsi="Calibri" w:cs="Calibri"/>
                <w:color w:val="000000"/>
                <w:sz w:val="22"/>
                <w:szCs w:val="22"/>
              </w:rPr>
              <w:t>0.018435</w:t>
            </w:r>
            <w:r>
              <w:t>)</w:t>
            </w:r>
          </w:p>
          <w:p w14:paraId="5588F315" w14:textId="5562C41F" w:rsidR="000C3F9B" w:rsidRPr="003F7CBD" w:rsidRDefault="000C3F9B" w:rsidP="000C3F9B">
            <w:pPr>
              <w:jc w:val="center"/>
            </w:pPr>
          </w:p>
        </w:tc>
      </w:tr>
      <w:tr w:rsidR="00BE528C" w:rsidRPr="003F7CBD" w14:paraId="196CB35F" w14:textId="77777777" w:rsidTr="000C3F9B">
        <w:trPr>
          <w:jc w:val="center"/>
        </w:trPr>
        <w:tc>
          <w:tcPr>
            <w:tcW w:w="2243" w:type="pct"/>
          </w:tcPr>
          <w:p w14:paraId="19F030C1" w14:textId="77777777" w:rsidR="00BE528C" w:rsidRDefault="000C3F9B" w:rsidP="000C3F9B">
            <w:pPr>
              <w:jc w:val="center"/>
            </w:pPr>
            <w:r>
              <w:t>Intercept</w:t>
            </w:r>
          </w:p>
          <w:p w14:paraId="292F5687" w14:textId="086C94A1" w:rsidR="000C3F9B" w:rsidRDefault="000C3F9B" w:rsidP="000C3F9B">
            <w:pPr>
              <w:jc w:val="center"/>
            </w:pPr>
          </w:p>
          <w:p w14:paraId="488E968B" w14:textId="77777777" w:rsidR="000C3F9B" w:rsidRDefault="000C3F9B" w:rsidP="000C3F9B">
            <w:pPr>
              <w:jc w:val="center"/>
            </w:pPr>
          </w:p>
          <w:p w14:paraId="1FDA5DF9" w14:textId="1E8AF460" w:rsidR="000C3F9B" w:rsidRPr="003F7CBD" w:rsidRDefault="000C3F9B" w:rsidP="000C3F9B">
            <w:pPr>
              <w:jc w:val="center"/>
            </w:pPr>
            <w:r>
              <w:t>Observations</w:t>
            </w:r>
          </w:p>
        </w:tc>
        <w:tc>
          <w:tcPr>
            <w:tcW w:w="1682" w:type="pct"/>
          </w:tcPr>
          <w:p w14:paraId="26058E16" w14:textId="77777777" w:rsidR="000C3F9B" w:rsidRDefault="000C3F9B" w:rsidP="000C3F9B">
            <w:pPr>
              <w:jc w:val="center"/>
              <w:rPr>
                <w:rFonts w:ascii="Calibri" w:hAnsi="Calibri" w:cs="Calibri"/>
                <w:color w:val="000000"/>
                <w:sz w:val="22"/>
                <w:szCs w:val="22"/>
              </w:rPr>
            </w:pPr>
            <w:r>
              <w:rPr>
                <w:rFonts w:ascii="Calibri" w:hAnsi="Calibri" w:cs="Calibri"/>
                <w:color w:val="000000"/>
                <w:sz w:val="22"/>
                <w:szCs w:val="22"/>
              </w:rPr>
              <w:t>27644.85</w:t>
            </w:r>
          </w:p>
          <w:p w14:paraId="0344FB62" w14:textId="77777777" w:rsidR="000C3F9B" w:rsidRDefault="000C3F9B" w:rsidP="000C3F9B">
            <w:pPr>
              <w:jc w:val="center"/>
            </w:pPr>
            <w:r>
              <w:t>(</w:t>
            </w:r>
            <w:r>
              <w:rPr>
                <w:rFonts w:ascii="Calibri" w:hAnsi="Calibri" w:cs="Calibri"/>
                <w:color w:val="000000"/>
                <w:sz w:val="22"/>
                <w:szCs w:val="22"/>
              </w:rPr>
              <w:t>377.7245</w:t>
            </w:r>
            <w:r>
              <w:t>)</w:t>
            </w:r>
          </w:p>
          <w:p w14:paraId="1C7C792C" w14:textId="77777777" w:rsidR="000C3F9B" w:rsidRDefault="000C3F9B" w:rsidP="000C3F9B">
            <w:pPr>
              <w:jc w:val="center"/>
            </w:pPr>
          </w:p>
          <w:p w14:paraId="1753DD7F" w14:textId="5B1300DA" w:rsidR="000C3F9B" w:rsidRPr="003F7CBD" w:rsidRDefault="000C3F9B" w:rsidP="000C3F9B">
            <w:pPr>
              <w:jc w:val="center"/>
            </w:pPr>
            <w:r>
              <w:t>24</w:t>
            </w:r>
          </w:p>
        </w:tc>
        <w:tc>
          <w:tcPr>
            <w:tcW w:w="1075" w:type="pct"/>
          </w:tcPr>
          <w:p w14:paraId="6AD44F5F" w14:textId="77777777" w:rsidR="000C3F9B" w:rsidRDefault="000C3F9B" w:rsidP="000C3F9B">
            <w:pPr>
              <w:jc w:val="center"/>
              <w:rPr>
                <w:rFonts w:ascii="Calibri" w:hAnsi="Calibri" w:cs="Calibri"/>
                <w:color w:val="000000"/>
                <w:sz w:val="22"/>
                <w:szCs w:val="22"/>
              </w:rPr>
            </w:pPr>
            <w:r>
              <w:rPr>
                <w:rFonts w:ascii="Calibri" w:hAnsi="Calibri" w:cs="Calibri"/>
                <w:color w:val="000000"/>
                <w:sz w:val="22"/>
                <w:szCs w:val="22"/>
              </w:rPr>
              <w:t>-3541.54</w:t>
            </w:r>
          </w:p>
          <w:p w14:paraId="02E31040" w14:textId="77777777" w:rsidR="00BE528C" w:rsidRDefault="000C3F9B" w:rsidP="000C3F9B">
            <w:pPr>
              <w:jc w:val="center"/>
            </w:pPr>
            <w:r>
              <w:t>(</w:t>
            </w:r>
            <w:r>
              <w:rPr>
                <w:rFonts w:ascii="Calibri" w:hAnsi="Calibri" w:cs="Calibri"/>
                <w:color w:val="000000"/>
                <w:sz w:val="22"/>
                <w:szCs w:val="22"/>
              </w:rPr>
              <w:t>3544.508</w:t>
            </w:r>
            <w:r>
              <w:t>)</w:t>
            </w:r>
          </w:p>
          <w:p w14:paraId="491D4F74" w14:textId="77777777" w:rsidR="000C3F9B" w:rsidRDefault="000C3F9B" w:rsidP="000C3F9B">
            <w:pPr>
              <w:jc w:val="center"/>
            </w:pPr>
          </w:p>
          <w:p w14:paraId="076501EB" w14:textId="06069EBD" w:rsidR="000C3F9B" w:rsidRPr="003F7CBD" w:rsidRDefault="000C3F9B" w:rsidP="000C3F9B">
            <w:pPr>
              <w:jc w:val="center"/>
            </w:pPr>
            <w:r>
              <w:t>24</w:t>
            </w:r>
          </w:p>
        </w:tc>
      </w:tr>
      <w:tr w:rsidR="000C3F9B" w:rsidRPr="003F7CBD" w14:paraId="22431880" w14:textId="77777777" w:rsidTr="000C3F9B">
        <w:trPr>
          <w:jc w:val="center"/>
        </w:trPr>
        <w:tc>
          <w:tcPr>
            <w:tcW w:w="2243" w:type="pct"/>
          </w:tcPr>
          <w:p w14:paraId="15CF6E49" w14:textId="06E30ED3" w:rsidR="000C3F9B" w:rsidRDefault="000C3F9B" w:rsidP="000C3F9B">
            <w:pPr>
              <w:jc w:val="center"/>
            </w:pPr>
            <w:r>
              <w:t>R square</w:t>
            </w:r>
          </w:p>
        </w:tc>
        <w:tc>
          <w:tcPr>
            <w:tcW w:w="1682" w:type="pct"/>
          </w:tcPr>
          <w:p w14:paraId="5CC5A494" w14:textId="77777777" w:rsidR="000C3F9B" w:rsidRDefault="000C3F9B" w:rsidP="000C3F9B">
            <w:pPr>
              <w:jc w:val="center"/>
              <w:rPr>
                <w:rFonts w:ascii="Calibri" w:hAnsi="Calibri" w:cs="Calibri"/>
                <w:color w:val="000000"/>
                <w:sz w:val="22"/>
                <w:szCs w:val="22"/>
              </w:rPr>
            </w:pPr>
            <w:r>
              <w:rPr>
                <w:rFonts w:ascii="Calibri" w:hAnsi="Calibri" w:cs="Calibri"/>
                <w:color w:val="000000"/>
                <w:sz w:val="22"/>
                <w:szCs w:val="22"/>
              </w:rPr>
              <w:t>0.987055</w:t>
            </w:r>
          </w:p>
          <w:p w14:paraId="51C69D24" w14:textId="77777777" w:rsidR="000C3F9B" w:rsidRDefault="000C3F9B" w:rsidP="000C3F9B">
            <w:pPr>
              <w:jc w:val="center"/>
              <w:rPr>
                <w:rFonts w:ascii="Calibri" w:hAnsi="Calibri" w:cs="Calibri"/>
                <w:color w:val="000000"/>
                <w:sz w:val="22"/>
                <w:szCs w:val="22"/>
              </w:rPr>
            </w:pPr>
          </w:p>
        </w:tc>
        <w:tc>
          <w:tcPr>
            <w:tcW w:w="1075" w:type="pct"/>
          </w:tcPr>
          <w:p w14:paraId="6DB8753D" w14:textId="77777777" w:rsidR="000C3F9B" w:rsidRDefault="000C3F9B" w:rsidP="000C3F9B">
            <w:pPr>
              <w:jc w:val="center"/>
              <w:rPr>
                <w:rFonts w:ascii="Calibri" w:hAnsi="Calibri" w:cs="Calibri"/>
                <w:color w:val="000000"/>
                <w:sz w:val="22"/>
                <w:szCs w:val="22"/>
              </w:rPr>
            </w:pPr>
            <w:r>
              <w:rPr>
                <w:rFonts w:ascii="Calibri" w:hAnsi="Calibri" w:cs="Calibri"/>
                <w:color w:val="000000"/>
                <w:sz w:val="22"/>
                <w:szCs w:val="22"/>
              </w:rPr>
              <w:t>0.998005</w:t>
            </w:r>
          </w:p>
          <w:p w14:paraId="4B8757E0" w14:textId="77777777" w:rsidR="000C3F9B" w:rsidRDefault="000C3F9B" w:rsidP="000C3F9B">
            <w:pPr>
              <w:jc w:val="center"/>
              <w:rPr>
                <w:rFonts w:ascii="Calibri" w:hAnsi="Calibri" w:cs="Calibri"/>
                <w:color w:val="000000"/>
                <w:sz w:val="22"/>
                <w:szCs w:val="22"/>
              </w:rPr>
            </w:pPr>
          </w:p>
        </w:tc>
      </w:tr>
    </w:tbl>
    <w:p w14:paraId="0CC22B5C" w14:textId="663ACB08" w:rsidR="00BE528C" w:rsidRPr="00D54B93" w:rsidRDefault="00D54B93" w:rsidP="00BE528C">
      <w:pPr>
        <w:ind w:firstLine="0"/>
        <w:rPr>
          <w:sz w:val="16"/>
          <w:szCs w:val="16"/>
        </w:rPr>
      </w:pPr>
      <w:r>
        <w:tab/>
      </w:r>
      <w:r>
        <w:tab/>
      </w:r>
      <w:r>
        <w:rPr>
          <w:sz w:val="16"/>
          <w:szCs w:val="16"/>
        </w:rPr>
        <w:t xml:space="preserve"> </w:t>
      </w:r>
    </w:p>
    <w:p w14:paraId="021DB2C0" w14:textId="3153B36C" w:rsidR="000C3F9B" w:rsidRDefault="00D54B93" w:rsidP="00D54B93">
      <w:r w:rsidRPr="00D54B93">
        <w:t>Although the observations are noted as 24, the actual data comes from 217 countries over the timespan of 24 years.</w:t>
      </w:r>
      <w:r>
        <w:t xml:space="preserve"> As predicted, the sign on </w:t>
      </w:r>
      <m:oMath>
        <m:sSub>
          <m:sSubPr>
            <m:ctrlPr>
              <w:rPr>
                <w:rFonts w:ascii="Cambria Math" w:hAnsi="Cambria Math"/>
                <w:i/>
              </w:rPr>
            </m:ctrlPr>
          </m:sSubPr>
          <m:e>
            <m:r>
              <w:rPr>
                <w:rFonts w:ascii="Cambria Math" w:hAnsi="Cambria Math"/>
              </w:rPr>
              <m:t>β</m:t>
            </m:r>
          </m:e>
          <m:sub>
            <m:r>
              <w:rPr>
                <w:rFonts w:ascii="Cambria Math" w:hAnsi="Cambria Math"/>
              </w:rPr>
              <m:t>1</m:t>
            </m:r>
          </m:sub>
        </m:sSub>
      </m:oMath>
      <w:r>
        <w:t xml:space="preserve"> is negative in both models. The calculated ‘t-statistics for </w:t>
      </w:r>
      <m:oMath>
        <m:sSub>
          <m:sSubPr>
            <m:ctrlPr>
              <w:rPr>
                <w:rFonts w:ascii="Cambria Math" w:hAnsi="Cambria Math"/>
                <w:i/>
              </w:rPr>
            </m:ctrlPr>
          </m:sSubPr>
          <m:e>
            <m:r>
              <w:rPr>
                <w:rFonts w:ascii="Cambria Math" w:hAnsi="Cambria Math"/>
              </w:rPr>
              <m:t>β</m:t>
            </m:r>
          </m:e>
          <m:sub>
            <m:r>
              <w:rPr>
                <w:rFonts w:ascii="Cambria Math" w:hAnsi="Cambria Math"/>
              </w:rPr>
              <m:t>1</m:t>
            </m:r>
          </m:sub>
        </m:sSub>
      </m:oMath>
      <w:r>
        <w:t xml:space="preserve"> is </w:t>
      </w:r>
      <w:r w:rsidRPr="00D54B93">
        <w:t>-4.31736</w:t>
      </w:r>
      <w:r w:rsidR="006F0B68">
        <w:t xml:space="preserve"> in model II</w:t>
      </w:r>
      <w:r>
        <w:t xml:space="preserve">. </w:t>
      </w:r>
      <w:r w:rsidR="006F0B68">
        <w:t xml:space="preserve">The first model that disregards the control variables leads to extremely biased results. The t-statistic for model I is </w:t>
      </w:r>
      <w:r w:rsidR="006F0B68" w:rsidRPr="006F0B68">
        <w:t>-40.9574306</w:t>
      </w:r>
      <w:r w:rsidR="006F0B68">
        <w:t xml:space="preserve"> and inaccurate. </w:t>
      </w:r>
    </w:p>
    <w:p w14:paraId="61AB14ED" w14:textId="7EB7C96C" w:rsidR="006F0B68" w:rsidRDefault="006F0B68" w:rsidP="00D54B93">
      <w:r>
        <w:t xml:space="preserve">Therefore, a 1 unit increase in AgriE leads to a decrease of 147.096 units of GDP. </w:t>
      </w:r>
      <w:r>
        <w:t xml:space="preserve">Using the t-statistic from model I, we can reject the null hypothesis since </w:t>
      </w:r>
      <w:r w:rsidRPr="00D54B93">
        <w:t>-4.31736</w:t>
      </w:r>
      <w:r>
        <w:t xml:space="preserve"> </w:t>
      </w:r>
      <w:r w:rsidR="00EB513C">
        <w:t>&lt; -</w:t>
      </w:r>
      <w:r>
        <w:t xml:space="preserve">2.58 </w:t>
      </w:r>
      <w:r w:rsidR="00EB513C">
        <w:t>&lt;</w:t>
      </w:r>
      <w:r>
        <w:t xml:space="preserve"> </w:t>
      </w:r>
      <w:r w:rsidR="00EB513C">
        <w:t>-</w:t>
      </w:r>
      <w:r>
        <w:t xml:space="preserve">1.96 </w:t>
      </w:r>
      <w:r w:rsidR="00EB513C">
        <w:t>&lt; -1</w:t>
      </w:r>
      <w:r>
        <w:t>.64</w:t>
      </w:r>
      <w:r w:rsidR="008E1FCC">
        <w:t xml:space="preserve">. Therefore, AgriE is </w:t>
      </w:r>
      <w:r>
        <w:t xml:space="preserve">significant </w:t>
      </w:r>
      <w:r w:rsidR="008E1FCC">
        <w:t xml:space="preserve">to the growth of GDP </w:t>
      </w:r>
      <w:r>
        <w:t>at the 1%, 5%, and 10% levels.</w:t>
      </w:r>
      <w:r>
        <w:t xml:space="preserve"> The </w:t>
      </w:r>
      <w:r>
        <w:lastRenderedPageBreak/>
        <w:t xml:space="preserve">coefficient on AgriE changes drastically because pop, Indu, and Capital are important factors when calculating GDP. </w:t>
      </w:r>
    </w:p>
    <w:p w14:paraId="731C4C02" w14:textId="1F9CCBB6" w:rsidR="000F43D7" w:rsidRDefault="000F43D7" w:rsidP="00D54B93"/>
    <w:p w14:paraId="5D3FB6A5" w14:textId="49D3252A" w:rsidR="000F43D7" w:rsidRDefault="000F43D7" w:rsidP="000F43D7">
      <w:pPr>
        <w:ind w:firstLine="0"/>
        <w:jc w:val="center"/>
        <w:rPr>
          <w:b/>
          <w:bCs/>
        </w:rPr>
      </w:pPr>
      <w:r>
        <w:rPr>
          <w:b/>
          <w:bCs/>
        </w:rPr>
        <w:t>Conclusion</w:t>
      </w:r>
    </w:p>
    <w:p w14:paraId="44459666" w14:textId="25F7FC18" w:rsidR="000F43D7" w:rsidRDefault="007F282C" w:rsidP="000F43D7">
      <w:pPr>
        <w:ind w:firstLine="0"/>
      </w:pPr>
      <w:r>
        <w:tab/>
        <w:t xml:space="preserve">While it has been found that a decline in employment in the agricultural sector coincides with an increase in GDP per capita of a country in general, the relationship between the two variables depends on certain other factors. A poorer country experiences rapid economic growth when it allocates more of its human resources in the other sectors, but only when there is an increase in agricultural labor productivity. </w:t>
      </w:r>
      <w:r w:rsidR="006074E3">
        <w:t xml:space="preserve">A </w:t>
      </w:r>
      <w:r>
        <w:t>developed countr</w:t>
      </w:r>
      <w:r w:rsidR="006074E3">
        <w:t>y</w:t>
      </w:r>
      <w:r>
        <w:t xml:space="preserve"> t</w:t>
      </w:r>
      <w:r w:rsidR="006074E3">
        <w:t xml:space="preserve">ends to achieve economic growth by focusing mainly on their service sector. The employment in its agricultural sector is already low but stable. </w:t>
      </w:r>
    </w:p>
    <w:p w14:paraId="358EF618" w14:textId="48B2FFDA" w:rsidR="006074E3" w:rsidRPr="000F43D7" w:rsidRDefault="006074E3" w:rsidP="000F43D7">
      <w:pPr>
        <w:ind w:firstLine="0"/>
      </w:pPr>
      <w:r>
        <w:tab/>
        <w:t xml:space="preserve">The results from our analysis point towards a causal relationship between agricultural employment and GDP. However, the two could be influenced by the same factors such as income levels in the different sectors, decline in agricultural resources, etc. Since agricultural products will always be essential to mankind and economic growth will remain society’s goal, this paper’s discussion and results will always be relevant. This paper discusses the pros and cons of a declining agricultural sector – a debate that most Governments must </w:t>
      </w:r>
      <w:r w:rsidR="00C54A7F">
        <w:t xml:space="preserve">partake in to ensure the welfare of its citizens. </w:t>
      </w:r>
    </w:p>
    <w:p w14:paraId="7F6D4D40" w14:textId="77777777" w:rsidR="00BE528C" w:rsidRPr="00BE528C" w:rsidRDefault="00BE528C" w:rsidP="00BE528C">
      <w:pPr>
        <w:ind w:firstLine="0"/>
      </w:pPr>
    </w:p>
    <w:sdt>
      <w:sdtPr>
        <w:rPr>
          <w:rFonts w:asciiTheme="minorHAnsi" w:eastAsiaTheme="minorEastAsia" w:hAnsiTheme="minorHAnsi" w:cstheme="minorBidi"/>
        </w:rPr>
        <w:id w:val="-1096949615"/>
        <w:docPartObj>
          <w:docPartGallery w:val="Bibliographies"/>
          <w:docPartUnique/>
        </w:docPartObj>
      </w:sdtPr>
      <w:sdtContent>
        <w:p w14:paraId="2A72C0CD" w14:textId="77777777" w:rsidR="00097169" w:rsidRDefault="00097169" w:rsidP="00097169">
          <w:pPr>
            <w:pStyle w:val="SectionTitle"/>
          </w:pPr>
          <w:r>
            <w:t>References</w:t>
          </w:r>
        </w:p>
        <w:sdt>
          <w:sdtPr>
            <w:id w:val="-573587230"/>
            <w:bibliography/>
          </w:sdtPr>
          <w:sdtContent>
            <w:p w14:paraId="0F5B365E" w14:textId="699BAA53" w:rsidR="00097169" w:rsidRDefault="00B10D45" w:rsidP="00B10D45">
              <w:pPr>
                <w:pStyle w:val="Bibliography"/>
                <w:numPr>
                  <w:ilvl w:val="0"/>
                  <w:numId w:val="12"/>
                </w:numPr>
              </w:pPr>
              <w:r w:rsidRPr="00B10D45">
                <w:t>“Employment in Agriculture (% of Total Employment) (Modeled ILO Estimate).” Data, data.worldbank.org/indicator/sl.agr.empl.zs.</w:t>
              </w:r>
            </w:p>
            <w:p w14:paraId="6E45B541" w14:textId="77777777" w:rsidR="000F43D7" w:rsidRPr="000F43D7" w:rsidRDefault="000F43D7" w:rsidP="000F43D7">
              <w:pPr>
                <w:pStyle w:val="ListParagraph"/>
                <w:numPr>
                  <w:ilvl w:val="0"/>
                  <w:numId w:val="12"/>
                </w:numPr>
                <w:spacing w:before="100" w:beforeAutospacing="1" w:after="100" w:afterAutospacing="1" w:line="240" w:lineRule="auto"/>
                <w:rPr>
                  <w:rFonts w:ascii="Times New Roman" w:eastAsia="Times New Roman" w:hAnsi="Times New Roman" w:cs="Times New Roman"/>
                  <w:color w:val="auto"/>
                  <w:lang w:eastAsia="en-US"/>
                </w:rPr>
              </w:pPr>
              <w:r w:rsidRPr="000F43D7">
                <w:rPr>
                  <w:rFonts w:ascii="Times New Roman" w:eastAsia="Times New Roman" w:hAnsi="Times New Roman" w:cs="Times New Roman"/>
                  <w:color w:val="auto"/>
                  <w:lang w:eastAsia="en-US"/>
                </w:rPr>
                <w:t xml:space="preserve">“Data Catalog: Data Catalog.” </w:t>
              </w:r>
              <w:r w:rsidRPr="000F43D7">
                <w:rPr>
                  <w:rFonts w:ascii="Times New Roman" w:eastAsia="Times New Roman" w:hAnsi="Times New Roman" w:cs="Times New Roman"/>
                  <w:i/>
                  <w:iCs/>
                  <w:color w:val="auto"/>
                  <w:lang w:eastAsia="en-US"/>
                </w:rPr>
                <w:t>Data Catalog | Data Catalog</w:t>
              </w:r>
              <w:r w:rsidRPr="000F43D7">
                <w:rPr>
                  <w:rFonts w:ascii="Times New Roman" w:eastAsia="Times New Roman" w:hAnsi="Times New Roman" w:cs="Times New Roman"/>
                  <w:color w:val="auto"/>
                  <w:lang w:eastAsia="en-US"/>
                </w:rPr>
                <w:t>, datacatalog.worldbank.org/.</w:t>
              </w:r>
            </w:p>
            <w:p w14:paraId="13E214D6" w14:textId="5E07847F" w:rsidR="000F43D7" w:rsidRPr="000F43D7" w:rsidRDefault="000F43D7" w:rsidP="000F43D7">
              <w:pPr>
                <w:pStyle w:val="ListParagraph"/>
              </w:pPr>
            </w:p>
            <w:p w14:paraId="394168F9" w14:textId="717E456A" w:rsidR="00097169" w:rsidRDefault="00A368C9" w:rsidP="00A368C9">
              <w:pPr>
                <w:pStyle w:val="Bibliography"/>
                <w:numPr>
                  <w:ilvl w:val="0"/>
                  <w:numId w:val="12"/>
                </w:numPr>
              </w:pPr>
              <w:r w:rsidRPr="00C67110">
                <w:t>Max Roser (2020) - "Employment in Agriculture". Published online at OurWorldInData.org. Retrieved from: 'https://ourworldindata.org/employment-in-agriculture' [Online Resource]</w:t>
              </w:r>
            </w:p>
            <w:p w14:paraId="1439E481" w14:textId="4D1ACA71" w:rsidR="000F43D7" w:rsidRDefault="000F43D7" w:rsidP="000F43D7">
              <w:pPr>
                <w:pStyle w:val="ListParagraph"/>
                <w:numPr>
                  <w:ilvl w:val="0"/>
                  <w:numId w:val="12"/>
                </w:numPr>
              </w:pPr>
              <w:r w:rsidRPr="000F43D7">
                <w:t>Tsakok, Isabelle &amp; Gardner, Bruce. (2007). Agriculture in Economic Development: Primary Engine of Growth or Chicken and Egg?. American Journal of Agricultural Economics. 89. 1145-1151. 10.1111/j.1467-8276.2007.01075.x.</w:t>
              </w:r>
            </w:p>
            <w:p w14:paraId="17D53695" w14:textId="1D374F00" w:rsidR="000F43D7" w:rsidRDefault="000F43D7" w:rsidP="000F43D7">
              <w:pPr>
                <w:pStyle w:val="ListParagraph"/>
                <w:numPr>
                  <w:ilvl w:val="0"/>
                  <w:numId w:val="12"/>
                </w:numPr>
              </w:pPr>
              <w:r w:rsidRPr="000F43D7">
                <w:t>Annemarie van Arendonk. The Development of the Share of Agriculture in GDP and Employment. May 2015, pdfs.semanticscholar.org/263b/17e0e3c6c9b7e7a156ec2a138fe6955bbf91.pdf.</w:t>
              </w:r>
            </w:p>
            <w:p w14:paraId="377B3181" w14:textId="77777777" w:rsidR="008E1FCC" w:rsidRPr="008E1FCC" w:rsidRDefault="008E1FCC" w:rsidP="008E1FCC">
              <w:pPr>
                <w:pStyle w:val="ListParagraph"/>
                <w:numPr>
                  <w:ilvl w:val="0"/>
                  <w:numId w:val="12"/>
                </w:numPr>
                <w:spacing w:before="100" w:beforeAutospacing="1" w:after="100" w:afterAutospacing="1" w:line="240" w:lineRule="auto"/>
                <w:rPr>
                  <w:rFonts w:ascii="Times New Roman" w:eastAsia="Times New Roman" w:hAnsi="Times New Roman" w:cs="Times New Roman"/>
                  <w:color w:val="auto"/>
                  <w:lang w:eastAsia="en-US"/>
                </w:rPr>
              </w:pPr>
              <w:r w:rsidRPr="008E1FCC">
                <w:rPr>
                  <w:rFonts w:ascii="Times New Roman" w:eastAsia="Times New Roman" w:hAnsi="Times New Roman" w:cs="Times New Roman"/>
                  <w:color w:val="auto"/>
                  <w:lang w:eastAsia="en-US"/>
                </w:rPr>
                <w:t xml:space="preserve">W, Rostow W. </w:t>
              </w:r>
              <w:r w:rsidRPr="008E1FCC">
                <w:rPr>
                  <w:rFonts w:ascii="Times New Roman" w:eastAsia="Times New Roman" w:hAnsi="Times New Roman" w:cs="Times New Roman"/>
                  <w:i/>
                  <w:iCs/>
                  <w:color w:val="auto"/>
                  <w:lang w:eastAsia="en-US"/>
                </w:rPr>
                <w:t>The Stages of Economic Growth</w:t>
              </w:r>
              <w:r w:rsidRPr="008E1FCC">
                <w:rPr>
                  <w:rFonts w:ascii="Times New Roman" w:eastAsia="Times New Roman" w:hAnsi="Times New Roman" w:cs="Times New Roman"/>
                  <w:color w:val="auto"/>
                  <w:lang w:eastAsia="en-US"/>
                </w:rPr>
                <w:t>. 1960, cia.gov/library/readingroom/docs/CIA-RDP78-03062A001100030001-6.pdf.</w:t>
              </w:r>
            </w:p>
            <w:p w14:paraId="1F746DAD" w14:textId="208E399B" w:rsidR="00A368C9" w:rsidRPr="00A368C9" w:rsidRDefault="00A368C9" w:rsidP="00C54A7F">
              <w:pPr>
                <w:pStyle w:val="ListParagraph"/>
              </w:pPr>
            </w:p>
            <w:p w14:paraId="1D64F479" w14:textId="77777777" w:rsidR="00097169" w:rsidRDefault="008A15B5"/>
          </w:sdtContent>
        </w:sdt>
      </w:sdtContent>
    </w:sdt>
    <w:p w14:paraId="31A6E560" w14:textId="36570140" w:rsidR="0061747E" w:rsidRPr="0061747E" w:rsidRDefault="0061747E" w:rsidP="0061747E"/>
    <w:p w14:paraId="40487DB2" w14:textId="434C105C" w:rsidR="004D6B86" w:rsidRDefault="004D6B86">
      <w:pPr>
        <w:pStyle w:val="TableFigure"/>
      </w:pPr>
    </w:p>
    <w:sectPr w:rsidR="004D6B86">
      <w:headerReference w:type="default" r:id="rId13"/>
      <w:headerReference w:type="first" r:id="rId14"/>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D5D3DC" w14:textId="77777777" w:rsidR="00245E24" w:rsidRDefault="00245E24">
      <w:pPr>
        <w:spacing w:line="240" w:lineRule="auto"/>
      </w:pPr>
      <w:r>
        <w:separator/>
      </w:r>
    </w:p>
    <w:p w14:paraId="112D8547" w14:textId="77777777" w:rsidR="00245E24" w:rsidRDefault="00245E24"/>
  </w:endnote>
  <w:endnote w:type="continuationSeparator" w:id="0">
    <w:p w14:paraId="3D1C68B8" w14:textId="77777777" w:rsidR="00245E24" w:rsidRDefault="00245E24">
      <w:pPr>
        <w:spacing w:line="240" w:lineRule="auto"/>
      </w:pPr>
      <w:r>
        <w:continuationSeparator/>
      </w:r>
    </w:p>
    <w:p w14:paraId="05EA4146" w14:textId="77777777" w:rsidR="00245E24" w:rsidRDefault="00245E2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2AB789" w14:textId="77777777" w:rsidR="00245E24" w:rsidRDefault="00245E24">
      <w:pPr>
        <w:spacing w:line="240" w:lineRule="auto"/>
      </w:pPr>
      <w:r>
        <w:separator/>
      </w:r>
    </w:p>
    <w:p w14:paraId="35CFD138" w14:textId="77777777" w:rsidR="00245E24" w:rsidRDefault="00245E24"/>
  </w:footnote>
  <w:footnote w:type="continuationSeparator" w:id="0">
    <w:p w14:paraId="367D0FFA" w14:textId="77777777" w:rsidR="00245E24" w:rsidRDefault="00245E24">
      <w:pPr>
        <w:spacing w:line="240" w:lineRule="auto"/>
      </w:pPr>
      <w:r>
        <w:continuationSeparator/>
      </w:r>
    </w:p>
    <w:p w14:paraId="76DACBD3" w14:textId="77777777" w:rsidR="00245E24" w:rsidRDefault="00245E24"/>
  </w:footnote>
  <w:footnote w:id="1">
    <w:p w14:paraId="6A50F18B" w14:textId="77777777" w:rsidR="00245E24" w:rsidRDefault="00245E24" w:rsidP="009F7597">
      <w:pPr>
        <w:pStyle w:val="FootnoteText"/>
      </w:pPr>
      <w:r>
        <w:rPr>
          <w:rStyle w:val="FootnoteReference"/>
        </w:rPr>
        <w:footnoteRef/>
      </w:r>
      <w:r>
        <w:t xml:space="preserve"> </w:t>
      </w:r>
      <w:r w:rsidRPr="00C67110">
        <w:t>Max Roser (2020) - "Employment in Agriculture". Published online at OurWorldInData.org. Retrieved from: 'https://ourworldindata.org/employment-in-agriculture' [Online Resource]</w:t>
      </w:r>
    </w:p>
  </w:footnote>
  <w:footnote w:id="2">
    <w:p w14:paraId="0EDF6866" w14:textId="507FCB9B" w:rsidR="00245E24" w:rsidRDefault="00245E24">
      <w:pPr>
        <w:pStyle w:val="FootnoteText"/>
      </w:pPr>
      <w:r>
        <w:rPr>
          <w:rStyle w:val="FootnoteReference"/>
        </w:rPr>
        <w:footnoteRef/>
      </w:r>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dTable2-Accent1"/>
      <w:tblW w:w="0" w:type="auto"/>
      <w:tblLook w:val="04A0" w:firstRow="1" w:lastRow="0" w:firstColumn="1" w:lastColumn="0" w:noHBand="0" w:noVBand="1"/>
      <w:tblDescription w:val="Header layout table"/>
    </w:tblPr>
    <w:tblGrid>
      <w:gridCol w:w="8280"/>
      <w:gridCol w:w="1080"/>
    </w:tblGrid>
    <w:tr w:rsidR="00245E24" w14:paraId="5EA9108F" w14:textId="77777777" w:rsidTr="008A7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0" w:type="dxa"/>
        </w:tcPr>
        <w:p w14:paraId="7B639AE7" w14:textId="7688EF0F" w:rsidR="00245E24" w:rsidRPr="00170521" w:rsidRDefault="00245E24" w:rsidP="00170521">
          <w:pPr>
            <w:pStyle w:val="Header"/>
          </w:pPr>
          <w:sdt>
            <w:sdtPr>
              <w:alias w:val="Enter shortened title:"/>
              <w:tag w:val="Enter shortened title:"/>
              <w:id w:val="-582528332"/>
              <w:placeholder>
                <w:docPart w:val="46CFD95EFD0D493BA67042EA62191EFD"/>
              </w:placeholder>
              <w15:dataBinding w:prefixMappings="xmlns:ns0='http://schemas.microsoft.com/temp/samples' " w:xpath="/ns0:employees[1]/ns0:employee[1]/ns0:CustomerName[1]" w:storeItemID="{B98E728A-96FF-4995-885C-5AF887AB0C35}"/>
              <w15:appearance w15:val="hidden"/>
            </w:sdtPr>
            <w:sdtContent>
              <w:r w:rsidR="00C54A7F">
                <w:t>Employment in the Agricultural Sector</w:t>
              </w:r>
            </w:sdtContent>
          </w:sdt>
        </w:p>
      </w:tc>
      <w:tc>
        <w:tcPr>
          <w:tcW w:w="1080" w:type="dxa"/>
        </w:tcPr>
        <w:p w14:paraId="373A9D15" w14:textId="77777777" w:rsidR="00245E24" w:rsidRDefault="00245E24">
          <w:pPr>
            <w:pStyle w:val="Header"/>
            <w:jc w:val="right"/>
            <w:cnfStyle w:val="100000000000" w:firstRow="1" w:lastRow="0" w:firstColumn="0" w:lastColumn="0" w:oddVBand="0" w:evenVBand="0" w:oddHBand="0" w:evenHBand="0" w:firstRowFirstColumn="0" w:firstRowLastColumn="0" w:lastRowFirstColumn="0" w:lastRowLastColumn="0"/>
          </w:pPr>
          <w:r>
            <w:fldChar w:fldCharType="begin"/>
          </w:r>
          <w:r>
            <w:instrText xml:space="preserve"> PAGE   \* MERGEFORMAT </w:instrText>
          </w:r>
          <w:r>
            <w:fldChar w:fldCharType="separate"/>
          </w:r>
          <w:r>
            <w:rPr>
              <w:noProof/>
            </w:rPr>
            <w:t>2</w:t>
          </w:r>
          <w:r>
            <w:rPr>
              <w:noProof/>
            </w:rPr>
            <w:fldChar w:fldCharType="end"/>
          </w:r>
        </w:p>
      </w:tc>
    </w:tr>
  </w:tbl>
  <w:p w14:paraId="16ED274D" w14:textId="77777777" w:rsidR="00245E24" w:rsidRDefault="00245E2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dTable2-Accent1"/>
      <w:tblW w:w="0" w:type="auto"/>
      <w:tblLook w:val="04A0" w:firstRow="1" w:lastRow="0" w:firstColumn="1" w:lastColumn="0" w:noHBand="0" w:noVBand="1"/>
      <w:tblDescription w:val="Header layout table"/>
    </w:tblPr>
    <w:tblGrid>
      <w:gridCol w:w="8280"/>
      <w:gridCol w:w="1080"/>
    </w:tblGrid>
    <w:tr w:rsidR="00245E24" w14:paraId="66C525FE" w14:textId="77777777" w:rsidTr="008A7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0" w:type="dxa"/>
        </w:tcPr>
        <w:p w14:paraId="3D31FBD8" w14:textId="5B6BD87B" w:rsidR="00245E24" w:rsidRPr="009F0414" w:rsidRDefault="00C54A7F" w:rsidP="00504F88">
          <w:pPr>
            <w:pStyle w:val="Header"/>
          </w:pPr>
          <w:r>
            <w:t>Employment in the Agricultural Sector</w:t>
          </w:r>
        </w:p>
      </w:tc>
      <w:tc>
        <w:tcPr>
          <w:tcW w:w="1080" w:type="dxa"/>
        </w:tcPr>
        <w:p w14:paraId="41975C85" w14:textId="77777777" w:rsidR="00245E24" w:rsidRDefault="00245E24">
          <w:pPr>
            <w:pStyle w:val="Header"/>
            <w:jc w:val="right"/>
            <w:cnfStyle w:val="100000000000" w:firstRow="1" w:lastRow="0" w:firstColumn="0" w:lastColumn="0" w:oddVBand="0" w:evenVBand="0" w:oddHBand="0" w:evenHBand="0" w:firstRowFirstColumn="0" w:firstRowLastColumn="0" w:lastRowFirstColumn="0" w:lastRowLastColumn="0"/>
          </w:pPr>
          <w:r>
            <w:fldChar w:fldCharType="begin"/>
          </w:r>
          <w:r>
            <w:instrText xml:space="preserve"> PAGE   \* MERGEFORMAT </w:instrText>
          </w:r>
          <w:r>
            <w:fldChar w:fldCharType="separate"/>
          </w:r>
          <w:r>
            <w:rPr>
              <w:noProof/>
            </w:rPr>
            <w:t>1</w:t>
          </w:r>
          <w:r>
            <w:rPr>
              <w:noProof/>
            </w:rPr>
            <w:fldChar w:fldCharType="end"/>
          </w:r>
        </w:p>
      </w:tc>
    </w:tr>
  </w:tbl>
  <w:p w14:paraId="344F6CA6" w14:textId="77777777" w:rsidR="00245E24" w:rsidRDefault="00245E24" w:rsidP="002C627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42840BBA"/>
    <w:multiLevelType w:val="hybridMultilevel"/>
    <w:tmpl w:val="87684780"/>
    <w:lvl w:ilvl="0" w:tplc="7E18F4AE">
      <w:start w:val="1"/>
      <w:numFmt w:val="decimal"/>
      <w:lvlText w:val="%1)"/>
      <w:lvlJc w:val="left"/>
      <w:pPr>
        <w:ind w:left="720" w:hanging="360"/>
      </w:pPr>
      <w:rPr>
        <w:rFonts w:asciiTheme="minorHAnsi" w:eastAsiaTheme="minorEastAsia" w:hAnsiTheme="minorHAnsi" w:cstheme="minorBid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9033820"/>
    <w:multiLevelType w:val="hybridMultilevel"/>
    <w:tmpl w:val="F236B54A"/>
    <w:lvl w:ilvl="0" w:tplc="61A0CB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D835ED8"/>
    <w:multiLevelType w:val="hybridMultilevel"/>
    <w:tmpl w:val="169CBD0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F6D1CE5"/>
    <w:multiLevelType w:val="hybridMultilevel"/>
    <w:tmpl w:val="F4E47E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3"/>
  </w:num>
  <w:num w:numId="13">
    <w:abstractNumId w:val="12"/>
  </w:num>
  <w:num w:numId="14">
    <w:abstractNumId w:val="10"/>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7110"/>
    <w:rsid w:val="00006BBA"/>
    <w:rsid w:val="0001010E"/>
    <w:rsid w:val="000217F5"/>
    <w:rsid w:val="00075AF3"/>
    <w:rsid w:val="00086652"/>
    <w:rsid w:val="00092152"/>
    <w:rsid w:val="00097169"/>
    <w:rsid w:val="000B1C5E"/>
    <w:rsid w:val="000C3F9B"/>
    <w:rsid w:val="000E40B5"/>
    <w:rsid w:val="000F43D7"/>
    <w:rsid w:val="00114BFA"/>
    <w:rsid w:val="001602E3"/>
    <w:rsid w:val="00160C0C"/>
    <w:rsid w:val="001664A2"/>
    <w:rsid w:val="00170521"/>
    <w:rsid w:val="001B3C6B"/>
    <w:rsid w:val="001B4848"/>
    <w:rsid w:val="001F447A"/>
    <w:rsid w:val="001F7399"/>
    <w:rsid w:val="00212319"/>
    <w:rsid w:val="00225BE3"/>
    <w:rsid w:val="00245E24"/>
    <w:rsid w:val="00274E0A"/>
    <w:rsid w:val="00277A23"/>
    <w:rsid w:val="002B6153"/>
    <w:rsid w:val="002C4CD8"/>
    <w:rsid w:val="002C627C"/>
    <w:rsid w:val="002D4B93"/>
    <w:rsid w:val="00307586"/>
    <w:rsid w:val="00336906"/>
    <w:rsid w:val="00345333"/>
    <w:rsid w:val="003A06C6"/>
    <w:rsid w:val="003E07BE"/>
    <w:rsid w:val="003E36B1"/>
    <w:rsid w:val="003E4162"/>
    <w:rsid w:val="003F7CBD"/>
    <w:rsid w:val="00481CF8"/>
    <w:rsid w:val="00492C2D"/>
    <w:rsid w:val="004A3D87"/>
    <w:rsid w:val="004B18A9"/>
    <w:rsid w:val="004D4F8C"/>
    <w:rsid w:val="004D6B86"/>
    <w:rsid w:val="004E64E9"/>
    <w:rsid w:val="00504B4C"/>
    <w:rsid w:val="00504F88"/>
    <w:rsid w:val="0054771A"/>
    <w:rsid w:val="0055242C"/>
    <w:rsid w:val="00554560"/>
    <w:rsid w:val="00567C1C"/>
    <w:rsid w:val="00595412"/>
    <w:rsid w:val="005A3AE8"/>
    <w:rsid w:val="005D73DB"/>
    <w:rsid w:val="00602C98"/>
    <w:rsid w:val="006074E3"/>
    <w:rsid w:val="0061747E"/>
    <w:rsid w:val="00641876"/>
    <w:rsid w:val="00645290"/>
    <w:rsid w:val="00684C26"/>
    <w:rsid w:val="006962F3"/>
    <w:rsid w:val="006B015B"/>
    <w:rsid w:val="006C162F"/>
    <w:rsid w:val="006D7EE9"/>
    <w:rsid w:val="006F0B68"/>
    <w:rsid w:val="00701144"/>
    <w:rsid w:val="007244DE"/>
    <w:rsid w:val="00731C39"/>
    <w:rsid w:val="007348EC"/>
    <w:rsid w:val="0077346A"/>
    <w:rsid w:val="007926E9"/>
    <w:rsid w:val="007D3A55"/>
    <w:rsid w:val="007D6915"/>
    <w:rsid w:val="007F282C"/>
    <w:rsid w:val="007F4F85"/>
    <w:rsid w:val="0081390C"/>
    <w:rsid w:val="00816831"/>
    <w:rsid w:val="00823E11"/>
    <w:rsid w:val="00832F3A"/>
    <w:rsid w:val="00837D67"/>
    <w:rsid w:val="008747E8"/>
    <w:rsid w:val="0087786A"/>
    <w:rsid w:val="008A15B5"/>
    <w:rsid w:val="008A2A83"/>
    <w:rsid w:val="008A78F1"/>
    <w:rsid w:val="008E1FCC"/>
    <w:rsid w:val="008F3D58"/>
    <w:rsid w:val="00910F0E"/>
    <w:rsid w:val="0095449A"/>
    <w:rsid w:val="00961AE5"/>
    <w:rsid w:val="00967BF4"/>
    <w:rsid w:val="009A2C38"/>
    <w:rsid w:val="009F0414"/>
    <w:rsid w:val="009F3741"/>
    <w:rsid w:val="009F7597"/>
    <w:rsid w:val="00A13C2F"/>
    <w:rsid w:val="00A256A1"/>
    <w:rsid w:val="00A368C9"/>
    <w:rsid w:val="00A4757D"/>
    <w:rsid w:val="00A74125"/>
    <w:rsid w:val="00A75C3A"/>
    <w:rsid w:val="00A77F6B"/>
    <w:rsid w:val="00A81BB2"/>
    <w:rsid w:val="00A95656"/>
    <w:rsid w:val="00AA4CEE"/>
    <w:rsid w:val="00AA5C05"/>
    <w:rsid w:val="00AE7803"/>
    <w:rsid w:val="00B0321B"/>
    <w:rsid w:val="00B03BA4"/>
    <w:rsid w:val="00B10D45"/>
    <w:rsid w:val="00B3507F"/>
    <w:rsid w:val="00B91B24"/>
    <w:rsid w:val="00B9578F"/>
    <w:rsid w:val="00BA1106"/>
    <w:rsid w:val="00BE5096"/>
    <w:rsid w:val="00BE528C"/>
    <w:rsid w:val="00C07483"/>
    <w:rsid w:val="00C3438C"/>
    <w:rsid w:val="00C54A7F"/>
    <w:rsid w:val="00C5686B"/>
    <w:rsid w:val="00C568ED"/>
    <w:rsid w:val="00C67110"/>
    <w:rsid w:val="00C74024"/>
    <w:rsid w:val="00C83B15"/>
    <w:rsid w:val="00C85749"/>
    <w:rsid w:val="00C925C8"/>
    <w:rsid w:val="00CB71D4"/>
    <w:rsid w:val="00CB7F84"/>
    <w:rsid w:val="00CD111F"/>
    <w:rsid w:val="00CF1B55"/>
    <w:rsid w:val="00D54B93"/>
    <w:rsid w:val="00DA023A"/>
    <w:rsid w:val="00DB2E59"/>
    <w:rsid w:val="00DB358F"/>
    <w:rsid w:val="00DC44F1"/>
    <w:rsid w:val="00DF20EC"/>
    <w:rsid w:val="00DF6D26"/>
    <w:rsid w:val="00E3547F"/>
    <w:rsid w:val="00E7305D"/>
    <w:rsid w:val="00EA780C"/>
    <w:rsid w:val="00EB3689"/>
    <w:rsid w:val="00EB513C"/>
    <w:rsid w:val="00EB69D3"/>
    <w:rsid w:val="00EC5202"/>
    <w:rsid w:val="00F31D66"/>
    <w:rsid w:val="00F363EC"/>
    <w:rsid w:val="00F413AC"/>
    <w:rsid w:val="00FE725C"/>
  </w:rsids>
  <m:mathPr>
    <m:mathFont m:val="Cambria Math"/>
    <m:brkBin m:val="before"/>
    <m:brkBinSub m:val="--"/>
    <m:smallFrac m:val="0"/>
    <m:dispDef/>
    <m:lMargin m:val="0"/>
    <m:rMargin m:val="0"/>
    <m:defJc m:val="centerGroup"/>
    <m:wrapIndent m:val="1440"/>
    <m:intLim m:val="subSup"/>
    <m:naryLim m:val="undOvr"/>
  </m:mathPr>
  <w:attachedSchema w:val="http://schemas.microsoft.com/temp/samples"/>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BEB38B7"/>
  <w15:chartTrackingRefBased/>
  <w15:docId w15:val="{EEC54929-A3EB-437A-81CF-DA8AF50718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5" w:qFormat="1"/>
    <w:lsdException w:name="heading 8" w:semiHidden="1" w:uiPriority="5" w:qFormat="1"/>
    <w:lsdException w:name="heading 9" w:semiHidden="1" w:uiPriority="5"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25C8"/>
  </w:style>
  <w:style w:type="paragraph" w:styleId="Heading1">
    <w:name w:val="heading 1"/>
    <w:basedOn w:val="Normal"/>
    <w:next w:val="Normal"/>
    <w:link w:val="Heading1Char"/>
    <w:uiPriority w:val="5"/>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5"/>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5"/>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5"/>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5"/>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5"/>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qFormat/>
    <w:pPr>
      <w:spacing w:line="240" w:lineRule="auto"/>
      <w:ind w:firstLine="0"/>
    </w:pPr>
  </w:style>
  <w:style w:type="character" w:customStyle="1" w:styleId="HeaderChar">
    <w:name w:val="Header Char"/>
    <w:basedOn w:val="DefaultParagraphFont"/>
    <w:link w:val="Header"/>
    <w:uiPriority w:val="99"/>
    <w:rsid w:val="00DB2E59"/>
  </w:style>
  <w:style w:type="character" w:styleId="PlaceholderText">
    <w:name w:val="Placeholder Text"/>
    <w:basedOn w:val="DefaultParagraphFont"/>
    <w:uiPriority w:val="99"/>
    <w:semiHidden/>
    <w:rsid w:val="00EB69D3"/>
    <w:rPr>
      <w:color w:val="000000" w:themeColor="text1"/>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5"/>
    <w:rsid w:val="00DB2E59"/>
    <w:rPr>
      <w:rFonts w:asciiTheme="majorHAnsi" w:eastAsiaTheme="majorEastAsia" w:hAnsiTheme="majorHAnsi" w:cstheme="majorBidi"/>
      <w:b/>
      <w:bCs/>
    </w:rPr>
  </w:style>
  <w:style w:type="character" w:customStyle="1" w:styleId="Heading2Char">
    <w:name w:val="Heading 2 Char"/>
    <w:basedOn w:val="DefaultParagraphFont"/>
    <w:link w:val="Heading2"/>
    <w:uiPriority w:val="5"/>
    <w:rsid w:val="00DB2E59"/>
    <w:rPr>
      <w:rFonts w:asciiTheme="majorHAnsi" w:eastAsiaTheme="majorEastAsia" w:hAnsiTheme="majorHAnsi" w:cstheme="majorBidi"/>
      <w:b/>
      <w:bCs/>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rPr>
  </w:style>
  <w:style w:type="character" w:styleId="Emphasis">
    <w:name w:val="Emphasis"/>
    <w:basedOn w:val="DefaultParagraphFont"/>
    <w:uiPriority w:val="20"/>
    <w:qFormat/>
    <w:rPr>
      <w:i/>
      <w:iCs/>
    </w:rPr>
  </w:style>
  <w:style w:type="character" w:customStyle="1" w:styleId="Heading3Char">
    <w:name w:val="Heading 3 Char"/>
    <w:basedOn w:val="DefaultParagraphFont"/>
    <w:link w:val="Heading3"/>
    <w:uiPriority w:val="5"/>
    <w:rsid w:val="00DB2E59"/>
    <w:rPr>
      <w:rFonts w:asciiTheme="majorHAnsi" w:eastAsiaTheme="majorEastAsia" w:hAnsiTheme="majorHAnsi" w:cstheme="majorBidi"/>
      <w:b/>
      <w:bCs/>
    </w:rPr>
  </w:style>
  <w:style w:type="character" w:customStyle="1" w:styleId="Heading4Char">
    <w:name w:val="Heading 4 Char"/>
    <w:basedOn w:val="DefaultParagraphFont"/>
    <w:link w:val="Heading4"/>
    <w:uiPriority w:val="5"/>
    <w:rsid w:val="00DB2E5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5"/>
    <w:rsid w:val="00DB2E59"/>
    <w:rPr>
      <w:rFonts w:asciiTheme="majorHAnsi" w:eastAsiaTheme="majorEastAsia" w:hAnsiTheme="majorHAnsi" w:cstheme="majorBidi"/>
      <w:i/>
      <w:iCs/>
    </w:rPr>
  </w:style>
  <w:style w:type="paragraph" w:styleId="BalloonText">
    <w:name w:val="Balloon Text"/>
    <w:basedOn w:val="Normal"/>
    <w:link w:val="BalloonTextChar"/>
    <w:uiPriority w:val="99"/>
    <w:semiHidden/>
    <w:unhideWhenUsed/>
    <w:rsid w:val="00EB69D3"/>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EB69D3"/>
    <w:rPr>
      <w:rFonts w:ascii="Segoe UI" w:hAnsi="Segoe UI" w:cs="Segoe UI"/>
      <w:sz w:val="22"/>
      <w:szCs w:val="18"/>
    </w:rPr>
  </w:style>
  <w:style w:type="paragraph" w:styleId="Bibliography">
    <w:name w:val="Bibliography"/>
    <w:basedOn w:val="Normal"/>
    <w:next w:val="Normal"/>
    <w:uiPriority w:val="6"/>
    <w:unhideWhenUsed/>
    <w:qFormat/>
    <w:pPr>
      <w:ind w:left="720" w:hanging="720"/>
    </w:pPr>
  </w:style>
  <w:style w:type="paragraph" w:styleId="BlockText">
    <w:name w:val="Block Text"/>
    <w:basedOn w:val="Normal"/>
    <w:uiPriority w:val="99"/>
    <w:semiHidden/>
    <w:unhideWhenUsed/>
    <w:rsid w:val="003F7CBD"/>
    <w:pPr>
      <w:pBdr>
        <w:top w:val="single" w:sz="2" w:space="10" w:color="000000" w:themeColor="text2" w:shadow="1"/>
        <w:left w:val="single" w:sz="2" w:space="10" w:color="000000" w:themeColor="text2" w:shadow="1"/>
        <w:bottom w:val="single" w:sz="2" w:space="10" w:color="000000" w:themeColor="text2" w:shadow="1"/>
        <w:right w:val="single" w:sz="2" w:space="10" w:color="000000" w:themeColor="text2" w:shadow="1"/>
      </w:pBdr>
      <w:ind w:left="1152" w:right="1152" w:firstLine="0"/>
    </w:pPr>
    <w:rPr>
      <w:i/>
      <w:iCs/>
      <w:color w:val="000000" w:themeColor="text2"/>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EB69D3"/>
    <w:pPr>
      <w:spacing w:after="120"/>
      <w:ind w:firstLine="0"/>
    </w:pPr>
    <w:rPr>
      <w:sz w:val="22"/>
      <w:szCs w:val="16"/>
    </w:rPr>
  </w:style>
  <w:style w:type="character" w:customStyle="1" w:styleId="BodyText3Char">
    <w:name w:val="Body Text 3 Char"/>
    <w:basedOn w:val="DefaultParagraphFont"/>
    <w:link w:val="BodyText3"/>
    <w:uiPriority w:val="99"/>
    <w:semiHidden/>
    <w:rsid w:val="00EB69D3"/>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EB69D3"/>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EB69D3"/>
    <w:rPr>
      <w:sz w:val="22"/>
      <w:szCs w:val="16"/>
    </w:rPr>
  </w:style>
  <w:style w:type="paragraph" w:styleId="Caption">
    <w:name w:val="caption"/>
    <w:basedOn w:val="Normal"/>
    <w:next w:val="Normal"/>
    <w:uiPriority w:val="35"/>
    <w:semiHidden/>
    <w:unhideWhenUsed/>
    <w:qFormat/>
    <w:rsid w:val="00EB69D3"/>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EB69D3"/>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EB69D3"/>
    <w:rPr>
      <w:sz w:val="22"/>
      <w:szCs w:val="20"/>
    </w:rPr>
  </w:style>
  <w:style w:type="paragraph" w:styleId="CommentSubject">
    <w:name w:val="annotation subject"/>
    <w:basedOn w:val="CommentText"/>
    <w:next w:val="CommentText"/>
    <w:link w:val="CommentSubjectChar"/>
    <w:uiPriority w:val="99"/>
    <w:semiHidden/>
    <w:unhideWhenUsed/>
    <w:rsid w:val="00EB69D3"/>
    <w:rPr>
      <w:b/>
      <w:bCs/>
    </w:rPr>
  </w:style>
  <w:style w:type="character" w:customStyle="1" w:styleId="CommentSubjectChar">
    <w:name w:val="Comment Subject Char"/>
    <w:basedOn w:val="CommentTextChar"/>
    <w:link w:val="CommentSubject"/>
    <w:uiPriority w:val="99"/>
    <w:semiHidden/>
    <w:rsid w:val="00EB69D3"/>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EB69D3"/>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EB69D3"/>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EB69D3"/>
    <w:pPr>
      <w:spacing w:line="240" w:lineRule="auto"/>
    </w:pPr>
    <w:rPr>
      <w:sz w:val="22"/>
      <w:szCs w:val="20"/>
    </w:rPr>
  </w:style>
  <w:style w:type="character" w:customStyle="1" w:styleId="FootnoteTextChar">
    <w:name w:val="Footnote Text Char"/>
    <w:basedOn w:val="DefaultParagraphFont"/>
    <w:link w:val="FootnoteText"/>
    <w:uiPriority w:val="99"/>
    <w:semiHidden/>
    <w:rsid w:val="00EB69D3"/>
    <w:rPr>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EB69D3"/>
    <w:pPr>
      <w:spacing w:line="240" w:lineRule="auto"/>
      <w:ind w:firstLine="0"/>
    </w:pPr>
    <w:rPr>
      <w:rFonts w:asciiTheme="majorHAnsi" w:eastAsiaTheme="majorEastAsia" w:hAnsiTheme="majorHAnsi" w:cstheme="majorBidi"/>
      <w:sz w:val="22"/>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5"/>
    <w:semiHidden/>
    <w:rsid w:val="00336906"/>
    <w:rPr>
      <w:rFonts w:asciiTheme="majorHAnsi" w:eastAsiaTheme="majorEastAsia" w:hAnsiTheme="majorHAnsi" w:cstheme="majorBidi"/>
      <w:color w:val="6E6E6E" w:themeColor="accent1" w:themeShade="7F"/>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EB69D3"/>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EB69D3"/>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EB69D3"/>
    <w:pPr>
      <w:pBdr>
        <w:top w:val="single" w:sz="4" w:space="10" w:color="6E6E6E" w:themeColor="accent1" w:themeShade="80"/>
        <w:bottom w:val="single" w:sz="4" w:space="10" w:color="6E6E6E" w:themeColor="accent1" w:themeShade="80"/>
      </w:pBdr>
      <w:spacing w:before="360" w:after="360"/>
      <w:ind w:left="864" w:right="864" w:firstLine="0"/>
      <w:jc w:val="center"/>
    </w:pPr>
    <w:rPr>
      <w:i/>
      <w:iCs/>
      <w:color w:val="6E6E6E" w:themeColor="accent1" w:themeShade="80"/>
    </w:rPr>
  </w:style>
  <w:style w:type="character" w:customStyle="1" w:styleId="IntenseQuoteChar">
    <w:name w:val="Intense Quote Char"/>
    <w:basedOn w:val="DefaultParagraphFont"/>
    <w:link w:val="IntenseQuote"/>
    <w:uiPriority w:val="30"/>
    <w:semiHidden/>
    <w:rsid w:val="00EB69D3"/>
    <w:rPr>
      <w:i/>
      <w:iCs/>
      <w:color w:val="6E6E6E" w:themeColor="accent1" w:themeShade="80"/>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8"/>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8"/>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EB69D3"/>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EB69D3"/>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EB69D3"/>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EB69D3"/>
    <w:rPr>
      <w:rFonts w:ascii="Consolas" w:hAnsi="Consolas" w:cs="Consolas"/>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qFormat/>
    <w:rPr>
      <w:vertAlign w:val="superscript"/>
    </w:rPr>
  </w:style>
  <w:style w:type="table" w:customStyle="1" w:styleId="APAReport">
    <w:name w:val="APA Report"/>
    <w:basedOn w:val="TableNormal"/>
    <w:uiPriority w:val="99"/>
    <w:rsid w:val="003F7CBD"/>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7"/>
    <w:qFormat/>
    <w:pPr>
      <w:spacing w:before="240"/>
      <w:ind w:firstLine="0"/>
      <w:contextualSpacing/>
    </w:pPr>
  </w:style>
  <w:style w:type="paragraph" w:styleId="Footer">
    <w:name w:val="footer"/>
    <w:basedOn w:val="Normal"/>
    <w:link w:val="FooterChar"/>
    <w:uiPriority w:val="99"/>
    <w:qFormat/>
    <w:pPr>
      <w:tabs>
        <w:tab w:val="center" w:pos="4680"/>
        <w:tab w:val="right" w:pos="9360"/>
      </w:tabs>
      <w:spacing w:line="240" w:lineRule="auto"/>
    </w:pPr>
  </w:style>
  <w:style w:type="character" w:customStyle="1" w:styleId="FooterChar">
    <w:name w:val="Footer Char"/>
    <w:basedOn w:val="DefaultParagraphFont"/>
    <w:link w:val="Footer"/>
    <w:uiPriority w:val="99"/>
    <w:rsid w:val="00DB2E59"/>
  </w:style>
  <w:style w:type="character" w:styleId="CommentReference">
    <w:name w:val="annotation reference"/>
    <w:basedOn w:val="DefaultParagraphFont"/>
    <w:uiPriority w:val="99"/>
    <w:semiHidden/>
    <w:unhideWhenUsed/>
    <w:rsid w:val="00EB69D3"/>
    <w:rPr>
      <w:sz w:val="22"/>
      <w:szCs w:val="16"/>
    </w:rPr>
  </w:style>
  <w:style w:type="paragraph" w:styleId="EndnoteText">
    <w:name w:val="endnote text"/>
    <w:basedOn w:val="Normal"/>
    <w:link w:val="EndnoteTextChar"/>
    <w:uiPriority w:val="99"/>
    <w:semiHidden/>
    <w:unhideWhenUsed/>
    <w:qFormat/>
    <w:rsid w:val="00EB69D3"/>
    <w:pPr>
      <w:spacing w:line="240" w:lineRule="auto"/>
    </w:pPr>
    <w:rPr>
      <w:sz w:val="22"/>
      <w:szCs w:val="20"/>
    </w:rPr>
  </w:style>
  <w:style w:type="character" w:customStyle="1" w:styleId="EndnoteTextChar">
    <w:name w:val="Endnote Text Char"/>
    <w:basedOn w:val="DefaultParagraphFont"/>
    <w:link w:val="EndnoteText"/>
    <w:uiPriority w:val="99"/>
    <w:semiHidden/>
    <w:rsid w:val="00EB69D3"/>
    <w:rPr>
      <w:sz w:val="22"/>
      <w:szCs w:val="20"/>
    </w:rPr>
  </w:style>
  <w:style w:type="character" w:styleId="HTMLCode">
    <w:name w:val="HTML Code"/>
    <w:basedOn w:val="DefaultParagraphFont"/>
    <w:uiPriority w:val="99"/>
    <w:semiHidden/>
    <w:unhideWhenUsed/>
    <w:rsid w:val="00EB69D3"/>
    <w:rPr>
      <w:rFonts w:ascii="Consolas" w:hAnsi="Consolas"/>
      <w:sz w:val="22"/>
      <w:szCs w:val="20"/>
    </w:rPr>
  </w:style>
  <w:style w:type="character" w:styleId="HTMLKeyboard">
    <w:name w:val="HTML Keyboard"/>
    <w:basedOn w:val="DefaultParagraphFont"/>
    <w:uiPriority w:val="99"/>
    <w:semiHidden/>
    <w:unhideWhenUsed/>
    <w:rsid w:val="00EB69D3"/>
    <w:rPr>
      <w:rFonts w:ascii="Consolas" w:hAnsi="Consolas"/>
      <w:sz w:val="22"/>
      <w:szCs w:val="20"/>
    </w:rPr>
  </w:style>
  <w:style w:type="character" w:styleId="HTMLTypewriter">
    <w:name w:val="HTML Typewriter"/>
    <w:basedOn w:val="DefaultParagraphFont"/>
    <w:uiPriority w:val="99"/>
    <w:semiHidden/>
    <w:unhideWhenUsed/>
    <w:rsid w:val="00EB69D3"/>
    <w:rPr>
      <w:rFonts w:ascii="Consolas" w:hAnsi="Consolas"/>
      <w:sz w:val="22"/>
      <w:szCs w:val="20"/>
    </w:rPr>
  </w:style>
  <w:style w:type="paragraph" w:styleId="TOCHeading">
    <w:name w:val="TOC Heading"/>
    <w:basedOn w:val="Heading1"/>
    <w:next w:val="Normal"/>
    <w:uiPriority w:val="39"/>
    <w:semiHidden/>
    <w:unhideWhenUsed/>
    <w:qFormat/>
    <w:rsid w:val="00EB69D3"/>
    <w:pPr>
      <w:spacing w:before="240"/>
      <w:ind w:firstLine="720"/>
      <w:jc w:val="left"/>
      <w:outlineLvl w:val="9"/>
    </w:pPr>
    <w:rPr>
      <w:b w:val="0"/>
      <w:bCs w:val="0"/>
      <w:color w:val="6E6E6E" w:themeColor="accent1" w:themeShade="80"/>
      <w:sz w:val="32"/>
      <w:szCs w:val="32"/>
    </w:rPr>
  </w:style>
  <w:style w:type="character" w:styleId="IntenseReference">
    <w:name w:val="Intense Reference"/>
    <w:basedOn w:val="DefaultParagraphFont"/>
    <w:uiPriority w:val="32"/>
    <w:semiHidden/>
    <w:unhideWhenUsed/>
    <w:qFormat/>
    <w:rsid w:val="00EB69D3"/>
    <w:rPr>
      <w:b/>
      <w:bCs/>
      <w:caps w:val="0"/>
      <w:smallCaps/>
      <w:color w:val="6E6E6E" w:themeColor="accent1" w:themeShade="80"/>
      <w:spacing w:val="5"/>
    </w:rPr>
  </w:style>
  <w:style w:type="character" w:styleId="IntenseEmphasis">
    <w:name w:val="Intense Emphasis"/>
    <w:basedOn w:val="DefaultParagraphFont"/>
    <w:uiPriority w:val="21"/>
    <w:semiHidden/>
    <w:unhideWhenUsed/>
    <w:qFormat/>
    <w:rsid w:val="00EB69D3"/>
    <w:rPr>
      <w:i/>
      <w:iCs/>
      <w:color w:val="6E6E6E" w:themeColor="accent1" w:themeShade="80"/>
    </w:rPr>
  </w:style>
  <w:style w:type="table" w:styleId="GridTable4-Accent4">
    <w:name w:val="Grid Table 4 Accent 4"/>
    <w:basedOn w:val="TableNormal"/>
    <w:uiPriority w:val="49"/>
    <w:rsid w:val="003F7CBD"/>
    <w:pPr>
      <w:spacing w:line="240" w:lineRule="auto"/>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2-Accent1">
    <w:name w:val="Grid Table 2 Accent 1"/>
    <w:basedOn w:val="TableNormal"/>
    <w:uiPriority w:val="47"/>
    <w:rsid w:val="008A78F1"/>
    <w:pPr>
      <w:spacing w:line="240" w:lineRule="auto"/>
    </w:pPr>
    <w:tblPr>
      <w:tblStyleRowBandSize w:val="1"/>
      <w:tblStyleColBandSize w:val="1"/>
      <w:tblBorders>
        <w:top w:val="single" w:sz="2" w:space="0" w:color="EAEAEA" w:themeColor="accent1" w:themeTint="99"/>
        <w:bottom w:val="single" w:sz="2" w:space="0" w:color="EAEAEA" w:themeColor="accent1" w:themeTint="99"/>
        <w:insideH w:val="single" w:sz="2" w:space="0" w:color="EAEAEA" w:themeColor="accent1" w:themeTint="99"/>
        <w:insideV w:val="single" w:sz="2" w:space="0" w:color="EAEAEA" w:themeColor="accent1" w:themeTint="99"/>
      </w:tblBorders>
      <w:tblCellMar>
        <w:left w:w="0" w:type="dxa"/>
        <w:right w:w="0" w:type="dxa"/>
      </w:tblCellMar>
    </w:tblPr>
    <w:tblStylePr w:type="firstRow">
      <w:rPr>
        <w:b w:val="0"/>
        <w:bCs/>
        <w:i w:val="0"/>
      </w:rPr>
      <w:tblPr/>
      <w:tcPr>
        <w:tcBorders>
          <w:top w:val="nil"/>
          <w:left w:val="nil"/>
          <w:bottom w:val="nil"/>
          <w:right w:val="nil"/>
          <w:insideH w:val="nil"/>
          <w:insideV w:val="nil"/>
          <w:tl2br w:val="nil"/>
          <w:tr2bl w:val="nil"/>
        </w:tcBorders>
        <w:shd w:val="clear" w:color="auto" w:fill="FFFFFF" w:themeFill="background1"/>
      </w:tcPr>
    </w:tblStylePr>
    <w:tblStylePr w:type="lastRow">
      <w:rPr>
        <w:b/>
        <w:bCs/>
      </w:rPr>
      <w:tblPr/>
      <w:tcPr>
        <w:tcBorders>
          <w:top w:val="double" w:sz="2" w:space="0" w:color="EAEAE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00635">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02133018">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05472328">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23363359">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15639519">
      <w:bodyDiv w:val="1"/>
      <w:marLeft w:val="0"/>
      <w:marRight w:val="0"/>
      <w:marTop w:val="0"/>
      <w:marBottom w:val="0"/>
      <w:divBdr>
        <w:top w:val="none" w:sz="0" w:space="0" w:color="auto"/>
        <w:left w:val="none" w:sz="0" w:space="0" w:color="auto"/>
        <w:bottom w:val="none" w:sz="0" w:space="0" w:color="auto"/>
        <w:right w:val="none" w:sz="0" w:space="0" w:color="auto"/>
      </w:divBdr>
    </w:div>
    <w:div w:id="453444158">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09180753">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72551972">
      <w:bodyDiv w:val="1"/>
      <w:marLeft w:val="0"/>
      <w:marRight w:val="0"/>
      <w:marTop w:val="0"/>
      <w:marBottom w:val="0"/>
      <w:divBdr>
        <w:top w:val="none" w:sz="0" w:space="0" w:color="auto"/>
        <w:left w:val="none" w:sz="0" w:space="0" w:color="auto"/>
        <w:bottom w:val="none" w:sz="0" w:space="0" w:color="auto"/>
        <w:right w:val="none" w:sz="0" w:space="0" w:color="auto"/>
      </w:divBdr>
    </w:div>
    <w:div w:id="888614328">
      <w:bodyDiv w:val="1"/>
      <w:marLeft w:val="0"/>
      <w:marRight w:val="0"/>
      <w:marTop w:val="0"/>
      <w:marBottom w:val="0"/>
      <w:divBdr>
        <w:top w:val="none" w:sz="0" w:space="0" w:color="auto"/>
        <w:left w:val="none" w:sz="0" w:space="0" w:color="auto"/>
        <w:bottom w:val="none" w:sz="0" w:space="0" w:color="auto"/>
        <w:right w:val="none" w:sz="0" w:space="0" w:color="auto"/>
      </w:divBdr>
    </w:div>
    <w:div w:id="912664391">
      <w:bodyDiv w:val="1"/>
      <w:marLeft w:val="0"/>
      <w:marRight w:val="0"/>
      <w:marTop w:val="0"/>
      <w:marBottom w:val="0"/>
      <w:divBdr>
        <w:top w:val="none" w:sz="0" w:space="0" w:color="auto"/>
        <w:left w:val="none" w:sz="0" w:space="0" w:color="auto"/>
        <w:bottom w:val="none" w:sz="0" w:space="0" w:color="auto"/>
        <w:right w:val="none" w:sz="0" w:space="0" w:color="auto"/>
      </w:divBdr>
    </w:div>
    <w:div w:id="935482011">
      <w:bodyDiv w:val="1"/>
      <w:marLeft w:val="0"/>
      <w:marRight w:val="0"/>
      <w:marTop w:val="0"/>
      <w:marBottom w:val="0"/>
      <w:divBdr>
        <w:top w:val="none" w:sz="0" w:space="0" w:color="auto"/>
        <w:left w:val="none" w:sz="0" w:space="0" w:color="auto"/>
        <w:bottom w:val="none" w:sz="0" w:space="0" w:color="auto"/>
        <w:right w:val="none" w:sz="0" w:space="0" w:color="auto"/>
      </w:divBdr>
    </w:div>
    <w:div w:id="102683409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91659570">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05678351">
      <w:bodyDiv w:val="1"/>
      <w:marLeft w:val="0"/>
      <w:marRight w:val="0"/>
      <w:marTop w:val="0"/>
      <w:marBottom w:val="0"/>
      <w:divBdr>
        <w:top w:val="none" w:sz="0" w:space="0" w:color="auto"/>
        <w:left w:val="none" w:sz="0" w:space="0" w:color="auto"/>
        <w:bottom w:val="none" w:sz="0" w:space="0" w:color="auto"/>
        <w:right w:val="none" w:sz="0" w:space="0" w:color="auto"/>
      </w:divBdr>
    </w:div>
    <w:div w:id="1242060943">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29617528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483308595">
      <w:bodyDiv w:val="1"/>
      <w:marLeft w:val="0"/>
      <w:marRight w:val="0"/>
      <w:marTop w:val="0"/>
      <w:marBottom w:val="0"/>
      <w:divBdr>
        <w:top w:val="none" w:sz="0" w:space="0" w:color="auto"/>
        <w:left w:val="none" w:sz="0" w:space="0" w:color="auto"/>
        <w:bottom w:val="none" w:sz="0" w:space="0" w:color="auto"/>
        <w:right w:val="none" w:sz="0" w:space="0" w:color="auto"/>
      </w:divBdr>
    </w:div>
    <w:div w:id="1484466401">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11141731">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42488228">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74788036">
      <w:bodyDiv w:val="1"/>
      <w:marLeft w:val="0"/>
      <w:marRight w:val="0"/>
      <w:marTop w:val="0"/>
      <w:marBottom w:val="0"/>
      <w:divBdr>
        <w:top w:val="none" w:sz="0" w:space="0" w:color="auto"/>
        <w:left w:val="none" w:sz="0" w:space="0" w:color="auto"/>
        <w:bottom w:val="none" w:sz="0" w:space="0" w:color="auto"/>
        <w:right w:val="none" w:sz="0" w:space="0" w:color="auto"/>
      </w:divBdr>
    </w:div>
    <w:div w:id="1785268479">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48517608">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idhu\AppData\Roaming\Microsoft\Templates\APA%20style%20pap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6CFD95EFD0D493BA67042EA62191EFD"/>
        <w:category>
          <w:name w:val="General"/>
          <w:gallery w:val="placeholder"/>
        </w:category>
        <w:types>
          <w:type w:val="bbPlcHdr"/>
        </w:types>
        <w:behaviors>
          <w:behavior w:val="content"/>
        </w:behaviors>
        <w:guid w:val="{CF1BD3E1-5490-4D96-B379-3AD88C0036D4}"/>
      </w:docPartPr>
      <w:docPartBody>
        <w:p w:rsidR="00D35FDE" w:rsidRDefault="00D35FDE" w:rsidP="00D35FDE">
          <w:pPr>
            <w:pStyle w:val="46CFD95EFD0D493BA67042EA62191EFD"/>
          </w:pPr>
          <w:r>
            <w:t xml:space="preserve">Include a period at the end of a run-in heading. Note that you can include consecutive paragraphs with their own headings, where appropriate.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5FDE"/>
    <w:rsid w:val="00D35F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5" w:unhideWhenUsed="1" w:qFormat="1"/>
    <w:lsdException w:name="heading 4" w:semiHidden="1" w:uiPriority="5" w:unhideWhenUsed="1" w:qFormat="1"/>
    <w:lsdException w:name="heading 5" w:semiHidden="1" w:uiPriority="5"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5"/>
    <w:qFormat/>
    <w:rsid w:val="00D35FDE"/>
    <w:pPr>
      <w:keepNext/>
      <w:keepLines/>
      <w:spacing w:after="0" w:line="480" w:lineRule="auto"/>
      <w:ind w:firstLine="720"/>
      <w:outlineLvl w:val="2"/>
    </w:pPr>
    <w:rPr>
      <w:rFonts w:asciiTheme="majorHAnsi" w:eastAsiaTheme="majorEastAsia" w:hAnsiTheme="majorHAnsi" w:cstheme="majorBidi"/>
      <w:b/>
      <w:bCs/>
      <w:color w:val="000000" w:themeColor="text1"/>
      <w:sz w:val="24"/>
      <w:szCs w:val="24"/>
      <w:lang w:eastAsia="ja-JP"/>
    </w:rPr>
  </w:style>
  <w:style w:type="paragraph" w:styleId="Heading4">
    <w:name w:val="heading 4"/>
    <w:basedOn w:val="Normal"/>
    <w:next w:val="Normal"/>
    <w:link w:val="Heading4Char"/>
    <w:uiPriority w:val="5"/>
    <w:qFormat/>
    <w:pPr>
      <w:keepNext/>
      <w:keepLines/>
      <w:spacing w:after="0" w:line="480" w:lineRule="auto"/>
      <w:ind w:firstLine="720"/>
      <w:outlineLvl w:val="3"/>
    </w:pPr>
    <w:rPr>
      <w:rFonts w:asciiTheme="majorHAnsi" w:eastAsiaTheme="majorEastAsia" w:hAnsiTheme="majorHAnsi" w:cstheme="majorBidi"/>
      <w:b/>
      <w:bCs/>
      <w:i/>
      <w:iCs/>
      <w:color w:val="000000" w:themeColor="text1"/>
      <w:sz w:val="24"/>
      <w:szCs w:val="24"/>
      <w:lang w:eastAsia="ja-JP"/>
    </w:rPr>
  </w:style>
  <w:style w:type="paragraph" w:styleId="Heading5">
    <w:name w:val="heading 5"/>
    <w:basedOn w:val="Normal"/>
    <w:next w:val="Normal"/>
    <w:link w:val="Heading5Char"/>
    <w:uiPriority w:val="5"/>
    <w:qFormat/>
    <w:pPr>
      <w:keepNext/>
      <w:keepLines/>
      <w:spacing w:after="0" w:line="480" w:lineRule="auto"/>
      <w:ind w:firstLine="720"/>
      <w:outlineLvl w:val="4"/>
    </w:pPr>
    <w:rPr>
      <w:rFonts w:asciiTheme="majorHAnsi" w:eastAsiaTheme="majorEastAsia" w:hAnsiTheme="majorHAnsi" w:cstheme="majorBidi"/>
      <w:i/>
      <w:iCs/>
      <w:color w:val="000000" w:themeColor="text1"/>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A6D6A1888424AD5BF44199C759A4FE1">
    <w:name w:val="3A6D6A1888424AD5BF44199C759A4FE1"/>
  </w:style>
  <w:style w:type="paragraph" w:customStyle="1" w:styleId="6289A3D945954AFE95CAE0E9D0DABBED">
    <w:name w:val="6289A3D945954AFE95CAE0E9D0DABBED"/>
  </w:style>
  <w:style w:type="paragraph" w:customStyle="1" w:styleId="55083AA02CBB48218AD577CC9C515552">
    <w:name w:val="55083AA02CBB48218AD577CC9C515552"/>
  </w:style>
  <w:style w:type="paragraph" w:customStyle="1" w:styleId="0A7435ED26CD496CBECE4E7A2A05DCF4">
    <w:name w:val="0A7435ED26CD496CBECE4E7A2A05DCF4"/>
  </w:style>
  <w:style w:type="character" w:styleId="Emphasis">
    <w:name w:val="Emphasis"/>
    <w:basedOn w:val="DefaultParagraphFont"/>
    <w:uiPriority w:val="4"/>
    <w:unhideWhenUsed/>
    <w:qFormat/>
    <w:rsid w:val="00D35FDE"/>
    <w:rPr>
      <w:i/>
      <w:iCs/>
    </w:rPr>
  </w:style>
  <w:style w:type="paragraph" w:customStyle="1" w:styleId="0C2D6613867E4331A8FEA799B3CCC6CA">
    <w:name w:val="0C2D6613867E4331A8FEA799B3CCC6CA"/>
  </w:style>
  <w:style w:type="paragraph" w:customStyle="1" w:styleId="4188A65277434FD28FCDD29130C9608F">
    <w:name w:val="4188A65277434FD28FCDD29130C9608F"/>
  </w:style>
  <w:style w:type="paragraph" w:customStyle="1" w:styleId="D967E752AA4E4B1997D20DD800194AE8">
    <w:name w:val="D967E752AA4E4B1997D20DD800194AE8"/>
  </w:style>
  <w:style w:type="paragraph" w:customStyle="1" w:styleId="51E98BA04EE94DC482B851FFD7433E6B">
    <w:name w:val="51E98BA04EE94DC482B851FFD7433E6B"/>
  </w:style>
  <w:style w:type="paragraph" w:customStyle="1" w:styleId="E45F500C62F64C9B97DC01A3D9B7860C">
    <w:name w:val="E45F500C62F64C9B97DC01A3D9B7860C"/>
  </w:style>
  <w:style w:type="paragraph" w:customStyle="1" w:styleId="AAC27DA1C2E749A8B830DEC5B6399DC7">
    <w:name w:val="AAC27DA1C2E749A8B830DEC5B6399DC7"/>
  </w:style>
  <w:style w:type="character" w:styleId="FootnoteReference">
    <w:name w:val="footnote reference"/>
    <w:basedOn w:val="DefaultParagraphFont"/>
    <w:uiPriority w:val="99"/>
    <w:qFormat/>
    <w:rPr>
      <w:vertAlign w:val="superscript"/>
    </w:rPr>
  </w:style>
  <w:style w:type="paragraph" w:customStyle="1" w:styleId="D0616479BEDE40958D557C71B28B0D61">
    <w:name w:val="D0616479BEDE40958D557C71B28B0D61"/>
  </w:style>
  <w:style w:type="paragraph" w:customStyle="1" w:styleId="95B6B32ECC8A49F48D08D3E86FDF8F2D">
    <w:name w:val="95B6B32ECC8A49F48D08D3E86FDF8F2D"/>
  </w:style>
  <w:style w:type="character" w:customStyle="1" w:styleId="Heading3Char">
    <w:name w:val="Heading 3 Char"/>
    <w:basedOn w:val="DefaultParagraphFont"/>
    <w:link w:val="Heading3"/>
    <w:uiPriority w:val="5"/>
    <w:rsid w:val="00D35FDE"/>
    <w:rPr>
      <w:rFonts w:asciiTheme="majorHAnsi" w:eastAsiaTheme="majorEastAsia" w:hAnsiTheme="majorHAnsi" w:cstheme="majorBidi"/>
      <w:b/>
      <w:bCs/>
      <w:color w:val="000000" w:themeColor="text1"/>
      <w:sz w:val="24"/>
      <w:szCs w:val="24"/>
      <w:lang w:eastAsia="ja-JP"/>
    </w:rPr>
  </w:style>
  <w:style w:type="paragraph" w:customStyle="1" w:styleId="4D16374D14E9420F9622CBE61474EB11">
    <w:name w:val="4D16374D14E9420F9622CBE61474EB11"/>
  </w:style>
  <w:style w:type="paragraph" w:customStyle="1" w:styleId="D14C5946AAC746E880BCBAC5C291F887">
    <w:name w:val="D14C5946AAC746E880BCBAC5C291F887"/>
  </w:style>
  <w:style w:type="character" w:customStyle="1" w:styleId="Heading4Char">
    <w:name w:val="Heading 4 Char"/>
    <w:basedOn w:val="DefaultParagraphFont"/>
    <w:link w:val="Heading4"/>
    <w:uiPriority w:val="5"/>
    <w:rPr>
      <w:rFonts w:asciiTheme="majorHAnsi" w:eastAsiaTheme="majorEastAsia" w:hAnsiTheme="majorHAnsi" w:cstheme="majorBidi"/>
      <w:b/>
      <w:bCs/>
      <w:i/>
      <w:iCs/>
      <w:color w:val="000000" w:themeColor="text1"/>
      <w:sz w:val="24"/>
      <w:szCs w:val="24"/>
      <w:lang w:eastAsia="ja-JP"/>
    </w:rPr>
  </w:style>
  <w:style w:type="paragraph" w:customStyle="1" w:styleId="96DAF4B27BE2442EA2E0F038BB96488B">
    <w:name w:val="96DAF4B27BE2442EA2E0F038BB96488B"/>
  </w:style>
  <w:style w:type="paragraph" w:customStyle="1" w:styleId="DF69301F919E4BEEA340D16E4501F285">
    <w:name w:val="DF69301F919E4BEEA340D16E4501F285"/>
  </w:style>
  <w:style w:type="character" w:customStyle="1" w:styleId="Heading5Char">
    <w:name w:val="Heading 5 Char"/>
    <w:basedOn w:val="DefaultParagraphFont"/>
    <w:link w:val="Heading5"/>
    <w:uiPriority w:val="5"/>
    <w:rPr>
      <w:rFonts w:asciiTheme="majorHAnsi" w:eastAsiaTheme="majorEastAsia" w:hAnsiTheme="majorHAnsi" w:cstheme="majorBidi"/>
      <w:i/>
      <w:iCs/>
      <w:color w:val="000000" w:themeColor="text1"/>
      <w:sz w:val="24"/>
      <w:szCs w:val="24"/>
      <w:lang w:eastAsia="ja-JP"/>
    </w:rPr>
  </w:style>
  <w:style w:type="paragraph" w:customStyle="1" w:styleId="4FCA94EA516846DE872EB97BD7CBEFFD">
    <w:name w:val="4FCA94EA516846DE872EB97BD7CBEFFD"/>
  </w:style>
  <w:style w:type="paragraph" w:customStyle="1" w:styleId="885629D1B51F4C4CAD20E9C030D64929">
    <w:name w:val="885629D1B51F4C4CAD20E9C030D64929"/>
  </w:style>
  <w:style w:type="paragraph" w:customStyle="1" w:styleId="90F176B9FEF048AE80B580C2AA65B5A2">
    <w:name w:val="90F176B9FEF048AE80B580C2AA65B5A2"/>
  </w:style>
  <w:style w:type="paragraph" w:customStyle="1" w:styleId="682637510AB24D49BC15380B8578329E">
    <w:name w:val="682637510AB24D49BC15380B8578329E"/>
  </w:style>
  <w:style w:type="paragraph" w:customStyle="1" w:styleId="10F0804885A3429C97AD517E50D69BB1">
    <w:name w:val="10F0804885A3429C97AD517E50D69BB1"/>
  </w:style>
  <w:style w:type="paragraph" w:customStyle="1" w:styleId="05A668B7FEC84224BA773EF237ED4B09">
    <w:name w:val="05A668B7FEC84224BA773EF237ED4B09"/>
  </w:style>
  <w:style w:type="paragraph" w:customStyle="1" w:styleId="B5AF112CE83F4002AF716AAA2A61C6B0">
    <w:name w:val="B5AF112CE83F4002AF716AAA2A61C6B0"/>
  </w:style>
  <w:style w:type="paragraph" w:customStyle="1" w:styleId="EC6EB9802AA94F43858F62622AFBF73A">
    <w:name w:val="EC6EB9802AA94F43858F62622AFBF73A"/>
  </w:style>
  <w:style w:type="paragraph" w:customStyle="1" w:styleId="36102A5D1BE1494A8134FA0382B055EF">
    <w:name w:val="36102A5D1BE1494A8134FA0382B055EF"/>
  </w:style>
  <w:style w:type="paragraph" w:customStyle="1" w:styleId="A36F6F9B7D50490ABF4D834D2188A2E5">
    <w:name w:val="A36F6F9B7D50490ABF4D834D2188A2E5"/>
  </w:style>
  <w:style w:type="paragraph" w:customStyle="1" w:styleId="F8E2D2C10C904D8A9FC2AF57B71FA900">
    <w:name w:val="F8E2D2C10C904D8A9FC2AF57B71FA900"/>
  </w:style>
  <w:style w:type="paragraph" w:customStyle="1" w:styleId="025295364E7540A0AFF6C2B571CCAC09">
    <w:name w:val="025295364E7540A0AFF6C2B571CCAC09"/>
  </w:style>
  <w:style w:type="paragraph" w:customStyle="1" w:styleId="3850874504B84A0F9C3CC4DA96A78967">
    <w:name w:val="3850874504B84A0F9C3CC4DA96A78967"/>
  </w:style>
  <w:style w:type="paragraph" w:customStyle="1" w:styleId="4940EBE2429240C5997DAAE3E328B52C">
    <w:name w:val="4940EBE2429240C5997DAAE3E328B52C"/>
  </w:style>
  <w:style w:type="paragraph" w:customStyle="1" w:styleId="352B9A6A8E7B438EA271FD04C0428F50">
    <w:name w:val="352B9A6A8E7B438EA271FD04C0428F50"/>
  </w:style>
  <w:style w:type="paragraph" w:customStyle="1" w:styleId="4442D5B4D11D4A398DDE4B138BEAC56F">
    <w:name w:val="4442D5B4D11D4A398DDE4B138BEAC56F"/>
  </w:style>
  <w:style w:type="paragraph" w:customStyle="1" w:styleId="4958A749D79142CFAFC34193CF2D06A6">
    <w:name w:val="4958A749D79142CFAFC34193CF2D06A6"/>
  </w:style>
  <w:style w:type="paragraph" w:customStyle="1" w:styleId="91746FBAACD14F13B7759DCB00FDD9E8">
    <w:name w:val="91746FBAACD14F13B7759DCB00FDD9E8"/>
  </w:style>
  <w:style w:type="paragraph" w:customStyle="1" w:styleId="BFFE6743F2AF401E83DBF6B142D89FFB">
    <w:name w:val="BFFE6743F2AF401E83DBF6B142D89FFB"/>
  </w:style>
  <w:style w:type="paragraph" w:customStyle="1" w:styleId="DA59C00A62F844B3A59026CF73BB73C3">
    <w:name w:val="DA59C00A62F844B3A59026CF73BB73C3"/>
  </w:style>
  <w:style w:type="paragraph" w:customStyle="1" w:styleId="74AD8E72E0314216BED33F4C19555120">
    <w:name w:val="74AD8E72E0314216BED33F4C19555120"/>
  </w:style>
  <w:style w:type="paragraph" w:customStyle="1" w:styleId="7BBF5F778E5C4C34B6E6BF6EE8C5D99F">
    <w:name w:val="7BBF5F778E5C4C34B6E6BF6EE8C5D99F"/>
  </w:style>
  <w:style w:type="paragraph" w:customStyle="1" w:styleId="E8EA31FB91B0432C9B94F97FA36EFE2F">
    <w:name w:val="E8EA31FB91B0432C9B94F97FA36EFE2F"/>
  </w:style>
  <w:style w:type="paragraph" w:customStyle="1" w:styleId="A08EC7FA7934414B8489078C6F36BA31">
    <w:name w:val="A08EC7FA7934414B8489078C6F36BA31"/>
  </w:style>
  <w:style w:type="paragraph" w:customStyle="1" w:styleId="484696DDD7944EAF9783D77BEB3AB056">
    <w:name w:val="484696DDD7944EAF9783D77BEB3AB056"/>
  </w:style>
  <w:style w:type="paragraph" w:customStyle="1" w:styleId="766D1E87B67B4B248A9AB9E0D00FEEE9">
    <w:name w:val="766D1E87B67B4B248A9AB9E0D00FEEE9"/>
  </w:style>
  <w:style w:type="paragraph" w:customStyle="1" w:styleId="F7DC124A36184B1D86BBD15E40CF9BD1">
    <w:name w:val="F7DC124A36184B1D86BBD15E40CF9BD1"/>
  </w:style>
  <w:style w:type="paragraph" w:customStyle="1" w:styleId="0870DE93C06D42149ECA3310B628D518">
    <w:name w:val="0870DE93C06D42149ECA3310B628D518"/>
  </w:style>
  <w:style w:type="paragraph" w:customStyle="1" w:styleId="BEDFDEEC1625482E8BBC5FB39C8F840C">
    <w:name w:val="BEDFDEEC1625482E8BBC5FB39C8F840C"/>
  </w:style>
  <w:style w:type="paragraph" w:customStyle="1" w:styleId="4E7E8180EB874A4D9D4F6212711E93D3">
    <w:name w:val="4E7E8180EB874A4D9D4F6212711E93D3"/>
  </w:style>
  <w:style w:type="paragraph" w:customStyle="1" w:styleId="B662F867CE8F469AB062F76D234EE129">
    <w:name w:val="B662F867CE8F469AB062F76D234EE129"/>
  </w:style>
  <w:style w:type="paragraph" w:customStyle="1" w:styleId="12E3FEF94C18471AB0E0F556D8B3A461">
    <w:name w:val="12E3FEF94C18471AB0E0F556D8B3A461"/>
  </w:style>
  <w:style w:type="paragraph" w:customStyle="1" w:styleId="6821C323DCEA480CB7B8EA3884190D2D">
    <w:name w:val="6821C323DCEA480CB7B8EA3884190D2D"/>
  </w:style>
  <w:style w:type="paragraph" w:customStyle="1" w:styleId="DA5434EE09CB4BD5B6C7BA66A4F93A0B">
    <w:name w:val="DA5434EE09CB4BD5B6C7BA66A4F93A0B"/>
  </w:style>
  <w:style w:type="paragraph" w:customStyle="1" w:styleId="AA0DD8C8728649DD9F917306BDF31009">
    <w:name w:val="AA0DD8C8728649DD9F917306BDF31009"/>
  </w:style>
  <w:style w:type="paragraph" w:customStyle="1" w:styleId="108259F2222149549DCBFBAD4B4E6140">
    <w:name w:val="108259F2222149549DCBFBAD4B4E6140"/>
  </w:style>
  <w:style w:type="paragraph" w:customStyle="1" w:styleId="94488E0858814BBC8C3F42F503277B91">
    <w:name w:val="94488E0858814BBC8C3F42F503277B91"/>
  </w:style>
  <w:style w:type="paragraph" w:customStyle="1" w:styleId="17E2744B508A4CE2B381AC6453D759E8">
    <w:name w:val="17E2744B508A4CE2B381AC6453D759E8"/>
  </w:style>
  <w:style w:type="paragraph" w:customStyle="1" w:styleId="59E16A969407412D870CAEFA457024CB">
    <w:name w:val="59E16A969407412D870CAEFA457024CB"/>
  </w:style>
  <w:style w:type="paragraph" w:customStyle="1" w:styleId="13DBA30667834D4C9E9C9360FAE573FD">
    <w:name w:val="13DBA30667834D4C9E9C9360FAE573FD"/>
  </w:style>
  <w:style w:type="paragraph" w:customStyle="1" w:styleId="C7430A675A444D788E1EC17BCA2BD1A8">
    <w:name w:val="C7430A675A444D788E1EC17BCA2BD1A8"/>
  </w:style>
  <w:style w:type="paragraph" w:customStyle="1" w:styleId="4FE8FE5E976B496498F042B1F7CE1F0D">
    <w:name w:val="4FE8FE5E976B496498F042B1F7CE1F0D"/>
  </w:style>
  <w:style w:type="paragraph" w:customStyle="1" w:styleId="597295FCA79943A081069C84D1D71385">
    <w:name w:val="597295FCA79943A081069C84D1D71385"/>
  </w:style>
  <w:style w:type="paragraph" w:customStyle="1" w:styleId="3736648D54D04EC2B8BE61F318BD6AA7">
    <w:name w:val="3736648D54D04EC2B8BE61F318BD6AA7"/>
  </w:style>
  <w:style w:type="paragraph" w:customStyle="1" w:styleId="B1C9A14BA6074D5CB272B7F92EE73155">
    <w:name w:val="B1C9A14BA6074D5CB272B7F92EE73155"/>
    <w:rsid w:val="00D35FDE"/>
  </w:style>
  <w:style w:type="paragraph" w:customStyle="1" w:styleId="46CFD95EFD0D493BA67042EA62191EFD">
    <w:name w:val="46CFD95EFD0D493BA67042EA62191EFD"/>
    <w:rsid w:val="00D35FDE"/>
  </w:style>
  <w:style w:type="paragraph" w:customStyle="1" w:styleId="6D691924F47540A0B57FEFF562A2E9DA">
    <w:name w:val="6D691924F47540A0B57FEFF562A2E9DA"/>
    <w:rsid w:val="00D35FDE"/>
  </w:style>
  <w:style w:type="paragraph" w:customStyle="1" w:styleId="7A2B5F117F554B1C893E1CC4179A1CDA">
    <w:name w:val="7A2B5F117F554B1C893E1CC4179A1CDA"/>
    <w:rsid w:val="00D35FDE"/>
  </w:style>
  <w:style w:type="paragraph" w:customStyle="1" w:styleId="5E9D8441C89C44809F1E0E1FF6750A0C">
    <w:name w:val="5E9D8441C89C44809F1E0E1FF6750A0C"/>
    <w:rsid w:val="00D35FDE"/>
  </w:style>
  <w:style w:type="paragraph" w:customStyle="1" w:styleId="10C0F8B1A0AC449A945F3E149BA91196">
    <w:name w:val="10C0F8B1A0AC449A945F3E149BA91196"/>
    <w:rsid w:val="00D35FDE"/>
  </w:style>
  <w:style w:type="paragraph" w:customStyle="1" w:styleId="1640351D855D4EE9A71FEDF023FDC791">
    <w:name w:val="1640351D855D4EE9A71FEDF023FDC791"/>
    <w:rsid w:val="00D35FDE"/>
  </w:style>
  <w:style w:type="paragraph" w:customStyle="1" w:styleId="687EB39D6C08409CA9F84DC4E505D66C">
    <w:name w:val="687EB39D6C08409CA9F84DC4E505D66C"/>
    <w:rsid w:val="00D35FDE"/>
  </w:style>
  <w:style w:type="paragraph" w:customStyle="1" w:styleId="C1592D0E8AD9467892ECEE95C3F55DE3">
    <w:name w:val="C1592D0E8AD9467892ECEE95C3F55DE3"/>
    <w:rsid w:val="00D35FDE"/>
  </w:style>
  <w:style w:type="paragraph" w:customStyle="1" w:styleId="A5EEC3AF547147968D5D9545CFD435B2">
    <w:name w:val="A5EEC3AF547147968D5D9545CFD435B2"/>
    <w:rsid w:val="00D35FDE"/>
  </w:style>
  <w:style w:type="paragraph" w:customStyle="1" w:styleId="7DF09CB6268342B9B4441481EC828BA6">
    <w:name w:val="7DF09CB6268342B9B4441481EC828BA6"/>
    <w:rsid w:val="00D35FDE"/>
  </w:style>
  <w:style w:type="paragraph" w:customStyle="1" w:styleId="46AFDBA42B48461DB10BCFB887BAF1DD">
    <w:name w:val="46AFDBA42B48461DB10BCFB887BAF1DD"/>
    <w:rsid w:val="00D35FDE"/>
  </w:style>
  <w:style w:type="paragraph" w:customStyle="1" w:styleId="A70842B34C524DB2935EABF9034DC5FB">
    <w:name w:val="A70842B34C524DB2935EABF9034DC5FB"/>
    <w:rsid w:val="00D35FDE"/>
  </w:style>
  <w:style w:type="paragraph" w:customStyle="1" w:styleId="93CBA2EA996041718607521E3154F5F2">
    <w:name w:val="93CBA2EA996041718607521E3154F5F2"/>
    <w:rsid w:val="00D35FDE"/>
  </w:style>
  <w:style w:type="paragraph" w:customStyle="1" w:styleId="F5983CED723E4445ADC4886356710872">
    <w:name w:val="F5983CED723E4445ADC4886356710872"/>
    <w:rsid w:val="00D35FDE"/>
  </w:style>
  <w:style w:type="paragraph" w:customStyle="1" w:styleId="9E251225117D44F9A978AE7B33241007">
    <w:name w:val="9E251225117D44F9A978AE7B33241007"/>
    <w:rsid w:val="00D35FDE"/>
  </w:style>
  <w:style w:type="paragraph" w:customStyle="1" w:styleId="88D9150F1FE044FA8DDD6C7087B7946D">
    <w:name w:val="88D9150F1FE044FA8DDD6C7087B7946D"/>
    <w:rsid w:val="00D35FDE"/>
  </w:style>
  <w:style w:type="paragraph" w:customStyle="1" w:styleId="EF38274CB5F04E3495F93E8BA97E97BC">
    <w:name w:val="EF38274CB5F04E3495F93E8BA97E97BC"/>
    <w:rsid w:val="00D35FDE"/>
  </w:style>
  <w:style w:type="paragraph" w:customStyle="1" w:styleId="C03CD22A4DCF480D9DC1F071C5B603E0">
    <w:name w:val="C03CD22A4DCF480D9DC1F071C5B603E0"/>
    <w:rsid w:val="00D35FDE"/>
  </w:style>
  <w:style w:type="paragraph" w:customStyle="1" w:styleId="D09DA6ED2F344009B3885C266BDBA7F8">
    <w:name w:val="D09DA6ED2F344009B3885C266BDBA7F8"/>
    <w:rsid w:val="00D35FDE"/>
  </w:style>
  <w:style w:type="paragraph" w:customStyle="1" w:styleId="572B14F67B814F41A4C813F3A69BFB23">
    <w:name w:val="572B14F67B814F41A4C813F3A69BFB23"/>
    <w:rsid w:val="00D35FDE"/>
  </w:style>
  <w:style w:type="paragraph" w:customStyle="1" w:styleId="16D6DC95768E45A7BC155CCB89235A2C">
    <w:name w:val="16D6DC95768E45A7BC155CCB89235A2C"/>
    <w:rsid w:val="00D35FDE"/>
  </w:style>
  <w:style w:type="paragraph" w:customStyle="1" w:styleId="9AD25CE5B50B45259243253537EBCBCD">
    <w:name w:val="9AD25CE5B50B45259243253537EBCBCD"/>
    <w:rsid w:val="00D35FDE"/>
  </w:style>
  <w:style w:type="paragraph" w:customStyle="1" w:styleId="94F965B209734716A414A1DE03A1905F">
    <w:name w:val="94F965B209734716A414A1DE03A1905F"/>
    <w:rsid w:val="00D35FDE"/>
  </w:style>
  <w:style w:type="paragraph" w:customStyle="1" w:styleId="CB45ECFA9A5D43049FF549B87B12FDFC">
    <w:name w:val="CB45ECFA9A5D43049FF549B87B12FDFC"/>
    <w:rsid w:val="00D35FDE"/>
  </w:style>
  <w:style w:type="paragraph" w:customStyle="1" w:styleId="0DB5AF95BA1A4829AB04AE4EE9821747">
    <w:name w:val="0DB5AF95BA1A4829AB04AE4EE9821747"/>
    <w:rsid w:val="00D35FDE"/>
  </w:style>
  <w:style w:type="paragraph" w:customStyle="1" w:styleId="8266611DF2BA4F35883C84C6CA5A9788">
    <w:name w:val="8266611DF2BA4F35883C84C6CA5A9788"/>
    <w:rsid w:val="00D35FDE"/>
  </w:style>
  <w:style w:type="paragraph" w:customStyle="1" w:styleId="0C373581F71F4EE1A2FB148AE3CFA3E2">
    <w:name w:val="0C373581F71F4EE1A2FB148AE3CFA3E2"/>
    <w:rsid w:val="00D35FDE"/>
  </w:style>
  <w:style w:type="paragraph" w:customStyle="1" w:styleId="F27E5692D2B240D787608605F1EDA214">
    <w:name w:val="F27E5692D2B240D787608605F1EDA214"/>
    <w:rsid w:val="00D35FDE"/>
  </w:style>
  <w:style w:type="paragraph" w:customStyle="1" w:styleId="B7775098ABD544B09228EE43B1BF21D3">
    <w:name w:val="B7775098ABD544B09228EE43B1BF21D3"/>
    <w:rsid w:val="00D35FDE"/>
  </w:style>
  <w:style w:type="paragraph" w:customStyle="1" w:styleId="8CF69F504C41412B951DF55EECC0DEAE">
    <w:name w:val="8CF69F504C41412B951DF55EECC0DEAE"/>
    <w:rsid w:val="00D35FDE"/>
  </w:style>
  <w:style w:type="paragraph" w:customStyle="1" w:styleId="06FEDEC82F124F759A4C47EAE8EB41E6">
    <w:name w:val="06FEDEC82F124F759A4C47EAE8EB41E6"/>
    <w:rsid w:val="00D35FDE"/>
  </w:style>
  <w:style w:type="paragraph" w:customStyle="1" w:styleId="4B5130D30B4044288D8D19BB38A5642D">
    <w:name w:val="4B5130D30B4044288D8D19BB38A5642D"/>
    <w:rsid w:val="00D35FDE"/>
  </w:style>
  <w:style w:type="paragraph" w:customStyle="1" w:styleId="3BBCDB11240B4E77A73127C5D45874B2">
    <w:name w:val="3BBCDB11240B4E77A73127C5D45874B2"/>
    <w:rsid w:val="00D35FDE"/>
  </w:style>
  <w:style w:type="paragraph" w:customStyle="1" w:styleId="F5A452E014344EEDB527213B0FBDDD5D">
    <w:name w:val="F5A452E014344EEDB527213B0FBDDD5D"/>
    <w:rsid w:val="00D35FDE"/>
  </w:style>
  <w:style w:type="paragraph" w:customStyle="1" w:styleId="099213671EE940A6A8CCDA39DB998884">
    <w:name w:val="099213671EE940A6A8CCDA39DB998884"/>
    <w:rsid w:val="00D35FDE"/>
  </w:style>
  <w:style w:type="paragraph" w:customStyle="1" w:styleId="92E56AAF4A4C4D2A9E0C4B125E4262D2">
    <w:name w:val="92E56AAF4A4C4D2A9E0C4B125E4262D2"/>
    <w:rsid w:val="00D35FDE"/>
  </w:style>
  <w:style w:type="paragraph" w:customStyle="1" w:styleId="78B0C0A8614F413F9FC734FB7E721D8D">
    <w:name w:val="78B0C0A8614F413F9FC734FB7E721D8D"/>
    <w:rsid w:val="00D35FDE"/>
  </w:style>
  <w:style w:type="paragraph" w:customStyle="1" w:styleId="458713FCA3DA4D53A2D06107A4C28D85">
    <w:name w:val="458713FCA3DA4D53A2D06107A4C28D85"/>
    <w:rsid w:val="00D35FDE"/>
  </w:style>
  <w:style w:type="paragraph" w:customStyle="1" w:styleId="F212B8E645444207B2284A6109B59E0E">
    <w:name w:val="F212B8E645444207B2284A6109B59E0E"/>
    <w:rsid w:val="00D35FDE"/>
  </w:style>
  <w:style w:type="paragraph" w:customStyle="1" w:styleId="08D9D73D7E284E4CA58B4D83ED3A5344">
    <w:name w:val="08D9D73D7E284E4CA58B4D83ED3A5344"/>
    <w:rsid w:val="00D35FDE"/>
  </w:style>
  <w:style w:type="paragraph" w:customStyle="1" w:styleId="BE55B03320954FDF90F1118D7517EF2E">
    <w:name w:val="BE55B03320954FDF90F1118D7517EF2E"/>
    <w:rsid w:val="00D35FDE"/>
  </w:style>
  <w:style w:type="paragraph" w:customStyle="1" w:styleId="D954058B729F44C88BAD9CAC02C47125">
    <w:name w:val="D954058B729F44C88BAD9CAC02C47125"/>
    <w:rsid w:val="00D35FDE"/>
  </w:style>
  <w:style w:type="paragraph" w:customStyle="1" w:styleId="B268834596F94C6795C2DEFF5EF3B7E5">
    <w:name w:val="B268834596F94C6795C2DEFF5EF3B7E5"/>
    <w:rsid w:val="00D35FDE"/>
  </w:style>
  <w:style w:type="paragraph" w:customStyle="1" w:styleId="95E263765133415DA85D9A5ED63B1E3B">
    <w:name w:val="95E263765133415DA85D9A5ED63B1E3B"/>
    <w:rsid w:val="00D35FDE"/>
  </w:style>
  <w:style w:type="paragraph" w:customStyle="1" w:styleId="48AE2C43AED642FAAD0D3F7F1D72ABA6">
    <w:name w:val="48AE2C43AED642FAAD0D3F7F1D72ABA6"/>
    <w:rsid w:val="00D35FDE"/>
  </w:style>
  <w:style w:type="paragraph" w:customStyle="1" w:styleId="84411677672C4A888AB6ACFE0B7CCDE9">
    <w:name w:val="84411677672C4A888AB6ACFE0B7CCDE9"/>
    <w:rsid w:val="00D35FDE"/>
  </w:style>
  <w:style w:type="paragraph" w:customStyle="1" w:styleId="8D2E3C6C38754C32BF1490C98D342E17">
    <w:name w:val="8D2E3C6C38754C32BF1490C98D342E17"/>
    <w:rsid w:val="00D35FDE"/>
  </w:style>
  <w:style w:type="paragraph" w:customStyle="1" w:styleId="DE30916028D04C9C962A42F664485CD0">
    <w:name w:val="DE30916028D04C9C962A42F664485CD0"/>
    <w:rsid w:val="00D35FDE"/>
  </w:style>
  <w:style w:type="paragraph" w:customStyle="1" w:styleId="F33131135DFD427092EAE6D4AB565C92">
    <w:name w:val="F33131135DFD427092EAE6D4AB565C92"/>
    <w:rsid w:val="00D35FDE"/>
  </w:style>
  <w:style w:type="paragraph" w:customStyle="1" w:styleId="B7A0A0BE2CB047EDB2BC1E9BBAE2F29A">
    <w:name w:val="B7A0A0BE2CB047EDB2BC1E9BBAE2F29A"/>
    <w:rsid w:val="00D35FDE"/>
  </w:style>
  <w:style w:type="paragraph" w:customStyle="1" w:styleId="75042316E1D34D819584B2BC0E56A310">
    <w:name w:val="75042316E1D34D819584B2BC0E56A310"/>
    <w:rsid w:val="00D35FDE"/>
  </w:style>
  <w:style w:type="paragraph" w:customStyle="1" w:styleId="1032B258F559477E96F45BC7BAC5AEC5">
    <w:name w:val="1032B258F559477E96F45BC7BAC5AEC5"/>
    <w:rsid w:val="00D35FDE"/>
  </w:style>
  <w:style w:type="paragraph" w:customStyle="1" w:styleId="C1C81EDFD4D44B1D88F2150EC82707DE">
    <w:name w:val="C1C81EDFD4D44B1D88F2150EC82707DE"/>
    <w:rsid w:val="00D35FDE"/>
  </w:style>
  <w:style w:type="paragraph" w:customStyle="1" w:styleId="BED05E8CE1A847409DE7EBD47077B81A">
    <w:name w:val="BED05E8CE1A847409DE7EBD47077B81A"/>
    <w:rsid w:val="00D35FDE"/>
  </w:style>
  <w:style w:type="paragraph" w:customStyle="1" w:styleId="7395EA3A7E7C4504A5E44476B1F501A9">
    <w:name w:val="7395EA3A7E7C4504A5E44476B1F501A9"/>
    <w:rsid w:val="00D35FDE"/>
  </w:style>
  <w:style w:type="paragraph" w:customStyle="1" w:styleId="D824E555C2BA4667842702042F6B0AB2">
    <w:name w:val="D824E555C2BA4667842702042F6B0AB2"/>
    <w:rsid w:val="00D35FDE"/>
  </w:style>
  <w:style w:type="paragraph" w:customStyle="1" w:styleId="59AE1266E2564EA6993E19A8B3E2117C">
    <w:name w:val="59AE1266E2564EA6993E19A8B3E2117C"/>
    <w:rsid w:val="00D35FDE"/>
  </w:style>
  <w:style w:type="paragraph" w:customStyle="1" w:styleId="009CBCFA66EF46C89664D5B9EA37B39D">
    <w:name w:val="009CBCFA66EF46C89664D5B9EA37B39D"/>
    <w:rsid w:val="00D35FDE"/>
  </w:style>
  <w:style w:type="paragraph" w:customStyle="1" w:styleId="7F40949379F94FB1A89096D11E408245">
    <w:name w:val="7F40949379F94FB1A89096D11E408245"/>
    <w:rsid w:val="00D35FDE"/>
  </w:style>
  <w:style w:type="paragraph" w:customStyle="1" w:styleId="D87B1374343E41E3911207099A100D54">
    <w:name w:val="D87B1374343E41E3911207099A100D54"/>
    <w:rsid w:val="00D35FDE"/>
  </w:style>
  <w:style w:type="paragraph" w:customStyle="1" w:styleId="06F61AE3022C442D9A4018BB8DE441C1">
    <w:name w:val="06F61AE3022C442D9A4018BB8DE441C1"/>
    <w:rsid w:val="00D35FDE"/>
  </w:style>
  <w:style w:type="paragraph" w:customStyle="1" w:styleId="D808FF3F9FCB47128FA1451711F773AC">
    <w:name w:val="D808FF3F9FCB47128FA1451711F773AC"/>
    <w:rsid w:val="00D35FDE"/>
  </w:style>
  <w:style w:type="paragraph" w:customStyle="1" w:styleId="806C3F6B275A493CA6003FE915DC391C">
    <w:name w:val="806C3F6B275A493CA6003FE915DC391C"/>
    <w:rsid w:val="00D35FDE"/>
  </w:style>
  <w:style w:type="paragraph" w:customStyle="1" w:styleId="8E6741FFBE044A30A471BE119FC8BA1D">
    <w:name w:val="8E6741FFBE044A30A471BE119FC8BA1D"/>
    <w:rsid w:val="00D35FDE"/>
  </w:style>
  <w:style w:type="paragraph" w:customStyle="1" w:styleId="07528BD62CD9436D8C8285B57DA4D163">
    <w:name w:val="07528BD62CD9436D8C8285B57DA4D163"/>
    <w:rsid w:val="00D35FDE"/>
  </w:style>
  <w:style w:type="paragraph" w:customStyle="1" w:styleId="C3AF8377E3F6445BA419C56EF06FEA5D">
    <w:name w:val="C3AF8377E3F6445BA419C56EF06FEA5D"/>
    <w:rsid w:val="00D35FDE"/>
  </w:style>
  <w:style w:type="paragraph" w:customStyle="1" w:styleId="AC6A95A01DE54633B83A443CB44DBD69">
    <w:name w:val="AC6A95A01DE54633B83A443CB44DBD69"/>
    <w:rsid w:val="00D35FDE"/>
  </w:style>
  <w:style w:type="paragraph" w:customStyle="1" w:styleId="676090E74E6F4C33A95C3D08999843C9">
    <w:name w:val="676090E74E6F4C33A95C3D08999843C9"/>
    <w:rsid w:val="00D35FDE"/>
  </w:style>
  <w:style w:type="paragraph" w:customStyle="1" w:styleId="1DBC6FB9310843BBA6D8F49B27F7B498">
    <w:name w:val="1DBC6FB9310843BBA6D8F49B27F7B498"/>
    <w:rsid w:val="00D35FDE"/>
  </w:style>
  <w:style w:type="paragraph" w:customStyle="1" w:styleId="067269F96B2F41C1A5D7A404F527C2D9">
    <w:name w:val="067269F96B2F41C1A5D7A404F527C2D9"/>
    <w:rsid w:val="00D35FDE"/>
  </w:style>
  <w:style w:type="paragraph" w:customStyle="1" w:styleId="E40DDA37684D4D529C965AB8927FCEA5">
    <w:name w:val="E40DDA37684D4D529C965AB8927FCEA5"/>
    <w:rsid w:val="00D35FDE"/>
  </w:style>
  <w:style w:type="paragraph" w:customStyle="1" w:styleId="90BD415573604E6992771A9F5DDA67B6">
    <w:name w:val="90BD415573604E6992771A9F5DDA67B6"/>
    <w:rsid w:val="00D35FDE"/>
  </w:style>
  <w:style w:type="paragraph" w:customStyle="1" w:styleId="FBA09907F6254992AFDCF4D3AB50A1D4">
    <w:name w:val="FBA09907F6254992AFDCF4D3AB50A1D4"/>
    <w:rsid w:val="00D35FDE"/>
  </w:style>
  <w:style w:type="paragraph" w:customStyle="1" w:styleId="7664EE4C307443D38069D93455D37192">
    <w:name w:val="7664EE4C307443D38069D93455D37192"/>
    <w:rsid w:val="00D35FDE"/>
  </w:style>
  <w:style w:type="paragraph" w:customStyle="1" w:styleId="0236D11C944341DBA0C26468C29AE952">
    <w:name w:val="0236D11C944341DBA0C26468C29AE952"/>
    <w:rsid w:val="00D35FDE"/>
  </w:style>
  <w:style w:type="paragraph" w:customStyle="1" w:styleId="60C441CC4DCF48379E3A5674C8E0A5B1">
    <w:name w:val="60C441CC4DCF48379E3A5674C8E0A5B1"/>
    <w:rsid w:val="00D35FDE"/>
  </w:style>
  <w:style w:type="paragraph" w:customStyle="1" w:styleId="573710DDD2974672AAA0AF2B9A353D57">
    <w:name w:val="573710DDD2974672AAA0AF2B9A353D57"/>
    <w:rsid w:val="00D35FDE"/>
  </w:style>
  <w:style w:type="paragraph" w:customStyle="1" w:styleId="2768D8145F6840A0A5F9A9B163FACE91">
    <w:name w:val="2768D8145F6840A0A5F9A9B163FACE91"/>
    <w:rsid w:val="00D35FDE"/>
  </w:style>
  <w:style w:type="paragraph" w:customStyle="1" w:styleId="E04EEB4CFC9E4F389BBB4F9C0B942A16">
    <w:name w:val="E04EEB4CFC9E4F389BBB4F9C0B942A16"/>
    <w:rsid w:val="00D35FDE"/>
  </w:style>
  <w:style w:type="paragraph" w:customStyle="1" w:styleId="E16422E9698446B2865E583B68466AF1">
    <w:name w:val="E16422E9698446B2865E583B68466AF1"/>
    <w:rsid w:val="00D35FDE"/>
  </w:style>
  <w:style w:type="paragraph" w:customStyle="1" w:styleId="67124B184B79421AB1E95C683A53B375">
    <w:name w:val="67124B184B79421AB1E95C683A53B375"/>
    <w:rsid w:val="00D35FDE"/>
  </w:style>
  <w:style w:type="paragraph" w:customStyle="1" w:styleId="AB0BC9494319425688366BC94671E74B">
    <w:name w:val="AB0BC9494319425688366BC94671E74B"/>
    <w:rsid w:val="00D35FDE"/>
  </w:style>
  <w:style w:type="paragraph" w:customStyle="1" w:styleId="F64C497A03C043B9A40032F4F1D17BD5">
    <w:name w:val="F64C497A03C043B9A40032F4F1D17BD5"/>
    <w:rsid w:val="00D35FDE"/>
  </w:style>
  <w:style w:type="paragraph" w:customStyle="1" w:styleId="93B7D874CF2D4E1CAD155FC111EF39EA">
    <w:name w:val="93B7D874CF2D4E1CAD155FC111EF39EA"/>
    <w:rsid w:val="00D35FDE"/>
  </w:style>
  <w:style w:type="paragraph" w:customStyle="1" w:styleId="0DF1119C73CF4B3CA6BB4715F4A16A00">
    <w:name w:val="0DF1119C73CF4B3CA6BB4715F4A16A00"/>
    <w:rsid w:val="00D35FDE"/>
  </w:style>
  <w:style w:type="paragraph" w:customStyle="1" w:styleId="49C998FF33EF429DBAF81C5A200188AD">
    <w:name w:val="49C998FF33EF429DBAF81C5A200188AD"/>
    <w:rsid w:val="00D35FDE"/>
  </w:style>
  <w:style w:type="paragraph" w:customStyle="1" w:styleId="FF831EF7061D4C3BBF1C2D6329AA2EA1">
    <w:name w:val="FF831EF7061D4C3BBF1C2D6329AA2EA1"/>
    <w:rsid w:val="00D35FDE"/>
  </w:style>
  <w:style w:type="paragraph" w:customStyle="1" w:styleId="8CBC9D3F0925426CAB2482BAC483D1C1">
    <w:name w:val="8CBC9D3F0925426CAB2482BAC483D1C1"/>
    <w:rsid w:val="00D35FDE"/>
  </w:style>
  <w:style w:type="paragraph" w:customStyle="1" w:styleId="9B1E2A4097B64C688413BDE93C5FDD1B">
    <w:name w:val="9B1E2A4097B64C688413BDE93C5FDD1B"/>
    <w:rsid w:val="00D35FDE"/>
  </w:style>
  <w:style w:type="paragraph" w:customStyle="1" w:styleId="ABD50A4A671749E0BF056A2094A42A3A">
    <w:name w:val="ABD50A4A671749E0BF056A2094A42A3A"/>
    <w:rsid w:val="00D35FDE"/>
  </w:style>
  <w:style w:type="paragraph" w:customStyle="1" w:styleId="F5EBD59E135F486C9A61C672B06EC5B5">
    <w:name w:val="F5EBD59E135F486C9A61C672B06EC5B5"/>
    <w:rsid w:val="00D35FDE"/>
  </w:style>
  <w:style w:type="paragraph" w:customStyle="1" w:styleId="EBAEFFAAE68C42D08F6C8B7AC6ED4C29">
    <w:name w:val="EBAEFFAAE68C42D08F6C8B7AC6ED4C29"/>
    <w:rsid w:val="00D35FDE"/>
  </w:style>
  <w:style w:type="paragraph" w:customStyle="1" w:styleId="515840D52FBB4F81AFF9E847B12FEC37">
    <w:name w:val="515840D52FBB4F81AFF9E847B12FEC37"/>
    <w:rsid w:val="00D35FDE"/>
  </w:style>
  <w:style w:type="paragraph" w:customStyle="1" w:styleId="F8479E330FD04689960AFA21BDF3DAA9">
    <w:name w:val="F8479E330FD04689960AFA21BDF3DAA9"/>
    <w:rsid w:val="00D35FDE"/>
  </w:style>
  <w:style w:type="paragraph" w:customStyle="1" w:styleId="15217EB1FA014687A8904CCBD7DAD0C4">
    <w:name w:val="15217EB1FA014687A8904CCBD7DAD0C4"/>
    <w:rsid w:val="00D35FDE"/>
  </w:style>
  <w:style w:type="paragraph" w:customStyle="1" w:styleId="5CC1EF35C8A848538E655AF459169F04">
    <w:name w:val="5CC1EF35C8A848538E655AF459169F04"/>
    <w:rsid w:val="00D35FDE"/>
  </w:style>
  <w:style w:type="paragraph" w:customStyle="1" w:styleId="1E6BA91FC05F4192AEF7CB8A9A1C9C38">
    <w:name w:val="1E6BA91FC05F4192AEF7CB8A9A1C9C38"/>
    <w:rsid w:val="00D35FDE"/>
  </w:style>
  <w:style w:type="paragraph" w:customStyle="1" w:styleId="6212FDE54D684B2587A98F7B2C7FA6D2">
    <w:name w:val="6212FDE54D684B2587A98F7B2C7FA6D2"/>
    <w:rsid w:val="00D35FDE"/>
  </w:style>
  <w:style w:type="paragraph" w:customStyle="1" w:styleId="939DA10BD104493D948D81D2BAB4E0D6">
    <w:name w:val="939DA10BD104493D948D81D2BAB4E0D6"/>
    <w:rsid w:val="00D35FDE"/>
  </w:style>
  <w:style w:type="paragraph" w:customStyle="1" w:styleId="3B16E188C5EC41228D18258A61B3B4F1">
    <w:name w:val="3B16E188C5EC41228D18258A61B3B4F1"/>
    <w:rsid w:val="00D35FDE"/>
  </w:style>
  <w:style w:type="paragraph" w:customStyle="1" w:styleId="7D5382DD961F4BAA8FC63624199406B4">
    <w:name w:val="7D5382DD961F4BAA8FC63624199406B4"/>
    <w:rsid w:val="00D35FDE"/>
  </w:style>
  <w:style w:type="paragraph" w:customStyle="1" w:styleId="C8186A9C1428488C8174C9E9238E924D">
    <w:name w:val="C8186A9C1428488C8174C9E9238E924D"/>
    <w:rsid w:val="00D35FDE"/>
  </w:style>
  <w:style w:type="paragraph" w:customStyle="1" w:styleId="47B47E378667492AA610E84AC9E0E060">
    <w:name w:val="47B47E378667492AA610E84AC9E0E060"/>
    <w:rsid w:val="00D35FDE"/>
  </w:style>
  <w:style w:type="paragraph" w:customStyle="1" w:styleId="D25E1F157D744577810B9901BEE3AC1D">
    <w:name w:val="D25E1F157D744577810B9901BEE3AC1D"/>
    <w:rsid w:val="00D35FDE"/>
  </w:style>
  <w:style w:type="paragraph" w:customStyle="1" w:styleId="74B1A3EB48424CE79BE7836D0B0E6B4B">
    <w:name w:val="74B1A3EB48424CE79BE7836D0B0E6B4B"/>
    <w:rsid w:val="00D35FDE"/>
  </w:style>
  <w:style w:type="paragraph" w:customStyle="1" w:styleId="F569F62AB3314C34BADF1D716E6111D5">
    <w:name w:val="F569F62AB3314C34BADF1D716E6111D5"/>
    <w:rsid w:val="00D35FDE"/>
  </w:style>
  <w:style w:type="paragraph" w:customStyle="1" w:styleId="B0D59527D9A447AFAA5818F36440B968">
    <w:name w:val="B0D59527D9A447AFAA5818F36440B968"/>
    <w:rsid w:val="00D35FDE"/>
  </w:style>
  <w:style w:type="paragraph" w:customStyle="1" w:styleId="F8F14A15E80C4C71A1DA26C8DE8DF89C">
    <w:name w:val="F8F14A15E80C4C71A1DA26C8DE8DF89C"/>
    <w:rsid w:val="00D35FDE"/>
  </w:style>
  <w:style w:type="paragraph" w:customStyle="1" w:styleId="393F6D416797446CB4116260AE67EEDF">
    <w:name w:val="393F6D416797446CB4116260AE67EEDF"/>
    <w:rsid w:val="00D35FDE"/>
  </w:style>
  <w:style w:type="paragraph" w:customStyle="1" w:styleId="DD902B2F599342AB82293897814C33D0">
    <w:name w:val="DD902B2F599342AB82293897814C33D0"/>
    <w:rsid w:val="00D35FDE"/>
  </w:style>
  <w:style w:type="paragraph" w:customStyle="1" w:styleId="C14AF36F025A4C18BB402728877C1772">
    <w:name w:val="C14AF36F025A4C18BB402728877C1772"/>
    <w:rsid w:val="00D35FDE"/>
  </w:style>
  <w:style w:type="paragraph" w:customStyle="1" w:styleId="217C1549DF8A420B8EEE8458FB2EE80C">
    <w:name w:val="217C1549DF8A420B8EEE8458FB2EE80C"/>
    <w:rsid w:val="00D35FDE"/>
  </w:style>
  <w:style w:type="paragraph" w:customStyle="1" w:styleId="BFB07D75CBCC498EBDA58F80E2CD39D6">
    <w:name w:val="BFB07D75CBCC498EBDA58F80E2CD39D6"/>
    <w:rsid w:val="00D35FDE"/>
  </w:style>
  <w:style w:type="paragraph" w:customStyle="1" w:styleId="72B516F6A0754AF2AD73123EC8EC5DAA">
    <w:name w:val="72B516F6A0754AF2AD73123EC8EC5DAA"/>
    <w:rsid w:val="00D35FDE"/>
  </w:style>
  <w:style w:type="paragraph" w:customStyle="1" w:styleId="509E6423D2C849568DC157779F59FAB3">
    <w:name w:val="509E6423D2C849568DC157779F59FAB3"/>
    <w:rsid w:val="00D35FDE"/>
  </w:style>
  <w:style w:type="paragraph" w:customStyle="1" w:styleId="4E9D2315BBFF4D1CA4E7B2D699880BFF">
    <w:name w:val="4E9D2315BBFF4D1CA4E7B2D699880BFF"/>
    <w:rsid w:val="00D35FDE"/>
  </w:style>
  <w:style w:type="paragraph" w:customStyle="1" w:styleId="65F96D8FE29449018DDDC9EF2D174223">
    <w:name w:val="65F96D8FE29449018DDDC9EF2D174223"/>
    <w:rsid w:val="00D35FDE"/>
  </w:style>
  <w:style w:type="paragraph" w:customStyle="1" w:styleId="98196A2B00994920BE9BDAD9CE839053">
    <w:name w:val="98196A2B00994920BE9BDAD9CE839053"/>
    <w:rsid w:val="00D35FDE"/>
  </w:style>
  <w:style w:type="paragraph" w:customStyle="1" w:styleId="8AD6CA91E3AE43FDBC1B832E10F27253">
    <w:name w:val="8AD6CA91E3AE43FDBC1B832E10F27253"/>
    <w:rsid w:val="00D35FDE"/>
  </w:style>
  <w:style w:type="paragraph" w:customStyle="1" w:styleId="4CE68F4D380B41688C01D126AFF21EF8">
    <w:name w:val="4CE68F4D380B41688C01D126AFF21EF8"/>
    <w:rsid w:val="00D35FDE"/>
  </w:style>
  <w:style w:type="paragraph" w:customStyle="1" w:styleId="D86E33A6223F43D2BA14C5A9D02034BB">
    <w:name w:val="D86E33A6223F43D2BA14C5A9D02034BB"/>
    <w:rsid w:val="00D35FDE"/>
  </w:style>
  <w:style w:type="paragraph" w:customStyle="1" w:styleId="5A89079D98E840C9A958FF9618578A43">
    <w:name w:val="5A89079D98E840C9A958FF9618578A43"/>
    <w:rsid w:val="00D35FDE"/>
  </w:style>
  <w:style w:type="paragraph" w:customStyle="1" w:styleId="91E6323BB15A4FE1B8F8152343B21C8B">
    <w:name w:val="91E6323BB15A4FE1B8F8152343B21C8B"/>
    <w:rsid w:val="00D35FDE"/>
  </w:style>
  <w:style w:type="paragraph" w:customStyle="1" w:styleId="139ABD2777424AD8B180FFE867CE1BA1">
    <w:name w:val="139ABD2777424AD8B180FFE867CE1BA1"/>
    <w:rsid w:val="00D35FDE"/>
  </w:style>
  <w:style w:type="paragraph" w:customStyle="1" w:styleId="EBFB829298F14B6D8C88F474C669036A">
    <w:name w:val="EBFB829298F14B6D8C88F474C669036A"/>
    <w:rsid w:val="00D35FDE"/>
  </w:style>
  <w:style w:type="paragraph" w:customStyle="1" w:styleId="E9854F956EF749CF83BFC7B4DA53B70A">
    <w:name w:val="E9854F956EF749CF83BFC7B4DA53B70A"/>
    <w:rsid w:val="00D35FDE"/>
  </w:style>
  <w:style w:type="paragraph" w:customStyle="1" w:styleId="14D322CF6BA748FDAE7E5EAC069F239F">
    <w:name w:val="14D322CF6BA748FDAE7E5EAC069F239F"/>
    <w:rsid w:val="00D35FDE"/>
  </w:style>
  <w:style w:type="paragraph" w:customStyle="1" w:styleId="FD14D17ED16943A8872CDA818EE51714">
    <w:name w:val="FD14D17ED16943A8872CDA818EE51714"/>
    <w:rsid w:val="00D35FDE"/>
  </w:style>
  <w:style w:type="paragraph" w:customStyle="1" w:styleId="EB60808EC6E44DD58344B3D53A73ADE0">
    <w:name w:val="EB60808EC6E44DD58344B3D53A73ADE0"/>
    <w:rsid w:val="00D35FDE"/>
  </w:style>
  <w:style w:type="character" w:styleId="PlaceholderText">
    <w:name w:val="Placeholder Text"/>
    <w:basedOn w:val="DefaultParagraphFont"/>
    <w:uiPriority w:val="99"/>
    <w:semiHidden/>
    <w:rsid w:val="00D35FDE"/>
    <w:rPr>
      <w:color w:val="000000" w:themeColor="text1"/>
    </w:rPr>
  </w:style>
  <w:style w:type="paragraph" w:customStyle="1" w:styleId="C361B3B06A8742EFB72F4BAA63BE00BB">
    <w:name w:val="C361B3B06A8742EFB72F4BAA63BE00BB"/>
    <w:rsid w:val="00D35FDE"/>
  </w:style>
  <w:style w:type="paragraph" w:customStyle="1" w:styleId="E613BDA191E14305856DA12F2AFBAD9E">
    <w:name w:val="E613BDA191E14305856DA12F2AFBAD9E"/>
    <w:rsid w:val="00D35FDE"/>
  </w:style>
  <w:style w:type="paragraph" w:customStyle="1" w:styleId="1F29BB3806EB461DBEEDCAB53F162A84">
    <w:name w:val="1F29BB3806EB461DBEEDCAB53F162A84"/>
    <w:rsid w:val="00D35FDE"/>
  </w:style>
  <w:style w:type="paragraph" w:customStyle="1" w:styleId="49384EC2C7BC41F587E7AE5E43D6AC4A">
    <w:name w:val="49384EC2C7BC41F587E7AE5E43D6AC4A"/>
    <w:rsid w:val="00D35FDE"/>
  </w:style>
  <w:style w:type="paragraph" w:customStyle="1" w:styleId="722C7186BCB44BFFA8B2C709497395CC">
    <w:name w:val="722C7186BCB44BFFA8B2C709497395CC"/>
    <w:rsid w:val="00D35FDE"/>
  </w:style>
  <w:style w:type="paragraph" w:customStyle="1" w:styleId="53AFDE3DD7D24BD0AF7E3F2D5CC4944E">
    <w:name w:val="53AFDE3DD7D24BD0AF7E3F2D5CC4944E"/>
    <w:rsid w:val="00D35FDE"/>
  </w:style>
  <w:style w:type="paragraph" w:customStyle="1" w:styleId="5F14AF27486143FEAA30C10412037D23">
    <w:name w:val="5F14AF27486143FEAA30C10412037D23"/>
    <w:rsid w:val="00D35FDE"/>
  </w:style>
  <w:style w:type="paragraph" w:customStyle="1" w:styleId="83E9C565A1FC4DADAEA7EE5F76AEE3BD">
    <w:name w:val="83E9C565A1FC4DADAEA7EE5F76AEE3BD"/>
    <w:rsid w:val="00D35FDE"/>
  </w:style>
  <w:style w:type="paragraph" w:customStyle="1" w:styleId="58654CEEA11E4BB79D9D099DA5C577F2">
    <w:name w:val="58654CEEA11E4BB79D9D099DA5C577F2"/>
    <w:rsid w:val="00D35FDE"/>
  </w:style>
  <w:style w:type="paragraph" w:customStyle="1" w:styleId="827BF5EB8BFF4977ABBE35582FD8B5D7">
    <w:name w:val="827BF5EB8BFF4977ABBE35582FD8B5D7"/>
    <w:rsid w:val="00D35FDE"/>
  </w:style>
  <w:style w:type="paragraph" w:customStyle="1" w:styleId="0A37C68F4B8E4792B9818C48E30DB8D9">
    <w:name w:val="0A37C68F4B8E4792B9818C48E30DB8D9"/>
    <w:rsid w:val="00D35FDE"/>
  </w:style>
  <w:style w:type="paragraph" w:customStyle="1" w:styleId="EC8AB5CBF341471E858435FD7D3F1BBA">
    <w:name w:val="EC8AB5CBF341471E858435FD7D3F1BBA"/>
    <w:rsid w:val="00D35FDE"/>
  </w:style>
  <w:style w:type="paragraph" w:customStyle="1" w:styleId="72A9AAB325D040069B29EBB50AEDE723">
    <w:name w:val="72A9AAB325D040069B29EBB50AEDE723"/>
    <w:rsid w:val="00D35FDE"/>
  </w:style>
  <w:style w:type="paragraph" w:customStyle="1" w:styleId="CADB41DC5B0243F4A45F38D9190F5E8E">
    <w:name w:val="CADB41DC5B0243F4A45F38D9190F5E8E"/>
    <w:rsid w:val="00D35FDE"/>
  </w:style>
  <w:style w:type="paragraph" w:customStyle="1" w:styleId="49E8B951977C45FF823E6DFDA8069E8F">
    <w:name w:val="49E8B951977C45FF823E6DFDA8069E8F"/>
    <w:rsid w:val="00D35FDE"/>
  </w:style>
  <w:style w:type="paragraph" w:customStyle="1" w:styleId="B6A66157BD5648B3AEDC0B7D29F26AB9">
    <w:name w:val="B6A66157BD5648B3AEDC0B7D29F26AB9"/>
    <w:rsid w:val="00D35FDE"/>
  </w:style>
  <w:style w:type="paragraph" w:customStyle="1" w:styleId="909CC7AFAE3D4B2CB2B86A5EF8A84200">
    <w:name w:val="909CC7AFAE3D4B2CB2B86A5EF8A84200"/>
    <w:rsid w:val="00D35FDE"/>
  </w:style>
  <w:style w:type="paragraph" w:customStyle="1" w:styleId="66253C3F179447D6BAE2A119C739C7B9">
    <w:name w:val="66253C3F179447D6BAE2A119C739C7B9"/>
    <w:rsid w:val="00D35FDE"/>
  </w:style>
  <w:style w:type="paragraph" w:customStyle="1" w:styleId="50D37A5766AD4F62B77BFBB6BC70572B">
    <w:name w:val="50D37A5766AD4F62B77BFBB6BC70572B"/>
    <w:rsid w:val="00D35FDE"/>
  </w:style>
  <w:style w:type="paragraph" w:customStyle="1" w:styleId="8F2F0EF9396044E3AAD04DB0640061AC">
    <w:name w:val="8F2F0EF9396044E3AAD04DB0640061AC"/>
    <w:rsid w:val="00D35FDE"/>
  </w:style>
  <w:style w:type="paragraph" w:customStyle="1" w:styleId="B4A4DC224F9645A0A0B7241FCDA7C733">
    <w:name w:val="B4A4DC224F9645A0A0B7241FCDA7C733"/>
    <w:rsid w:val="00D35FDE"/>
  </w:style>
  <w:style w:type="paragraph" w:customStyle="1" w:styleId="3501EE59356644B1960613E88B99B3DB">
    <w:name w:val="3501EE59356644B1960613E88B99B3DB"/>
    <w:rsid w:val="00D35FDE"/>
  </w:style>
  <w:style w:type="paragraph" w:customStyle="1" w:styleId="E5263898D1754CFEBB3FF7789383F40D">
    <w:name w:val="E5263898D1754CFEBB3FF7789383F40D"/>
    <w:rsid w:val="00D35FDE"/>
  </w:style>
  <w:style w:type="paragraph" w:customStyle="1" w:styleId="3E94A6E370E247CA82BBC8A93FCF7EA0">
    <w:name w:val="3E94A6E370E247CA82BBC8A93FCF7EA0"/>
    <w:rsid w:val="00D35FDE"/>
  </w:style>
  <w:style w:type="paragraph" w:customStyle="1" w:styleId="64685683D52049439777C5239B96CA43">
    <w:name w:val="64685683D52049439777C5239B96CA43"/>
    <w:rsid w:val="00D35FDE"/>
  </w:style>
  <w:style w:type="paragraph" w:customStyle="1" w:styleId="92A84648FD174D78916846E6DC541228">
    <w:name w:val="92A84648FD174D78916846E6DC541228"/>
    <w:rsid w:val="00D35FDE"/>
  </w:style>
  <w:style w:type="paragraph" w:customStyle="1" w:styleId="552C7F8CB3384A14B545C2A1655E3B9A">
    <w:name w:val="552C7F8CB3384A14B545C2A1655E3B9A"/>
    <w:rsid w:val="00D35FDE"/>
  </w:style>
  <w:style w:type="paragraph" w:customStyle="1" w:styleId="45BCFCA9637A4544BD4293FB7E6B3BB3">
    <w:name w:val="45BCFCA9637A4544BD4293FB7E6B3BB3"/>
    <w:rsid w:val="00D35FDE"/>
  </w:style>
  <w:style w:type="paragraph" w:customStyle="1" w:styleId="54DE4FFF716D409193F023F5D9ED7737">
    <w:name w:val="54DE4FFF716D409193F023F5D9ED7737"/>
    <w:rsid w:val="00D35FDE"/>
  </w:style>
  <w:style w:type="paragraph" w:customStyle="1" w:styleId="D6A03B00D28445F2ADD70BA0CC54ED74">
    <w:name w:val="D6A03B00D28445F2ADD70BA0CC54ED74"/>
    <w:rsid w:val="00D35FDE"/>
  </w:style>
  <w:style w:type="paragraph" w:customStyle="1" w:styleId="74B8A25E477244A6B876379C0AB8036E">
    <w:name w:val="74B8A25E477244A6B876379C0AB8036E"/>
    <w:rsid w:val="00D35FDE"/>
  </w:style>
  <w:style w:type="paragraph" w:customStyle="1" w:styleId="A63443F27CB1463E9F3815BA7538EDE0">
    <w:name w:val="A63443F27CB1463E9F3815BA7538EDE0"/>
    <w:rsid w:val="00D35FDE"/>
  </w:style>
  <w:style w:type="paragraph" w:customStyle="1" w:styleId="3B958BFA93DB40CC886EF9F9F5557AB7">
    <w:name w:val="3B958BFA93DB40CC886EF9F9F5557AB7"/>
    <w:rsid w:val="00D35FDE"/>
  </w:style>
  <w:style w:type="paragraph" w:customStyle="1" w:styleId="FC818B4A02184552BCB08CF0D08A719B">
    <w:name w:val="FC818B4A02184552BCB08CF0D08A719B"/>
    <w:rsid w:val="00D35FDE"/>
  </w:style>
  <w:style w:type="paragraph" w:customStyle="1" w:styleId="E46E952FDD1A4C6F91CF95AE8BC1D562">
    <w:name w:val="E46E952FDD1A4C6F91CF95AE8BC1D562"/>
    <w:rsid w:val="00D35FDE"/>
  </w:style>
  <w:style w:type="paragraph" w:customStyle="1" w:styleId="E8ECF51A9E804EE697AE5789027AD063">
    <w:name w:val="E8ECF51A9E804EE697AE5789027AD063"/>
    <w:rsid w:val="00D35FDE"/>
  </w:style>
  <w:style w:type="paragraph" w:customStyle="1" w:styleId="1268F67A74D647D4A8398C10FD25383D">
    <w:name w:val="1268F67A74D647D4A8398C10FD25383D"/>
    <w:rsid w:val="00D35FDE"/>
  </w:style>
  <w:style w:type="paragraph" w:customStyle="1" w:styleId="0D89B7A255564D7791B588086D572109">
    <w:name w:val="0D89B7A255564D7791B588086D572109"/>
    <w:rsid w:val="00D35FDE"/>
  </w:style>
  <w:style w:type="paragraph" w:customStyle="1" w:styleId="C6D5501B47E9472FB11F4921D74BAEAC">
    <w:name w:val="C6D5501B47E9472FB11F4921D74BAEAC"/>
    <w:rsid w:val="00D35FDE"/>
  </w:style>
  <w:style w:type="paragraph" w:customStyle="1" w:styleId="AFA23B255328428A8C8C36ADB38B8B1E">
    <w:name w:val="AFA23B255328428A8C8C36ADB38B8B1E"/>
    <w:rsid w:val="00D35FDE"/>
  </w:style>
  <w:style w:type="paragraph" w:customStyle="1" w:styleId="D60584FB69B040C287739DCD49BC05DE">
    <w:name w:val="D60584FB69B040C287739DCD49BC05DE"/>
    <w:rsid w:val="00D35FDE"/>
  </w:style>
  <w:style w:type="paragraph" w:customStyle="1" w:styleId="B1418B9FC1364EA0869D20BF1FEC76BA">
    <w:name w:val="B1418B9FC1364EA0869D20BF1FEC76BA"/>
    <w:rsid w:val="00D35FDE"/>
  </w:style>
  <w:style w:type="paragraph" w:customStyle="1" w:styleId="D3880204DE9346449C1ADDCDB2F56501">
    <w:name w:val="D3880204DE9346449C1ADDCDB2F56501"/>
    <w:rsid w:val="00D35FDE"/>
  </w:style>
  <w:style w:type="paragraph" w:customStyle="1" w:styleId="59E860DF5A254155BC402BC5C343A3C1">
    <w:name w:val="59E860DF5A254155BC402BC5C343A3C1"/>
    <w:rsid w:val="00D35FDE"/>
  </w:style>
  <w:style w:type="paragraph" w:customStyle="1" w:styleId="CE90B277B11D4D23ADD3D8DD22472A90">
    <w:name w:val="CE90B277B11D4D23ADD3D8DD22472A90"/>
    <w:rsid w:val="00D35FDE"/>
  </w:style>
  <w:style w:type="paragraph" w:customStyle="1" w:styleId="45716B4E189C46B9966DDC257BA4E4CE">
    <w:name w:val="45716B4E189C46B9966DDC257BA4E4CE"/>
    <w:rsid w:val="00D35FDE"/>
  </w:style>
  <w:style w:type="paragraph" w:customStyle="1" w:styleId="4C0B2B3B8757423C9112B365D9292FA1">
    <w:name w:val="4C0B2B3B8757423C9112B365D9292FA1"/>
    <w:rsid w:val="00D35FDE"/>
  </w:style>
  <w:style w:type="paragraph" w:customStyle="1" w:styleId="FB2C24BB745749C6AD72058A8B6170F5">
    <w:name w:val="FB2C24BB745749C6AD72058A8B6170F5"/>
    <w:rsid w:val="00D35FDE"/>
  </w:style>
  <w:style w:type="paragraph" w:customStyle="1" w:styleId="B8686EC82E2B4C0EA4EBA0EAFAC76902">
    <w:name w:val="B8686EC82E2B4C0EA4EBA0EAFAC76902"/>
    <w:rsid w:val="00D35FDE"/>
  </w:style>
  <w:style w:type="paragraph" w:customStyle="1" w:styleId="7173E86023BE40498D565E54CFAE26F3">
    <w:name w:val="7173E86023BE40498D565E54CFAE26F3"/>
    <w:rsid w:val="00D35FDE"/>
  </w:style>
  <w:style w:type="paragraph" w:customStyle="1" w:styleId="B04D328A959D43BDBDBF9DEEA1CA96A6">
    <w:name w:val="B04D328A959D43BDBDBF9DEEA1CA96A6"/>
    <w:rsid w:val="00D35FDE"/>
  </w:style>
  <w:style w:type="paragraph" w:customStyle="1" w:styleId="C29D0A3A248A45CCA623C88036B0986E">
    <w:name w:val="C29D0A3A248A45CCA623C88036B0986E"/>
    <w:rsid w:val="00D35FDE"/>
  </w:style>
  <w:style w:type="paragraph" w:customStyle="1" w:styleId="15ADC14C6A574064BC67F864DF616DB9">
    <w:name w:val="15ADC14C6A574064BC67F864DF616DB9"/>
    <w:rsid w:val="00D35FDE"/>
  </w:style>
  <w:style w:type="paragraph" w:customStyle="1" w:styleId="F5F333C2808D46D497018E725EF2E819">
    <w:name w:val="F5F333C2808D46D497018E725EF2E819"/>
    <w:rsid w:val="00D35FDE"/>
  </w:style>
  <w:style w:type="paragraph" w:customStyle="1" w:styleId="E72D9B133C934D7ABC0F99D18B741D41">
    <w:name w:val="E72D9B133C934D7ABC0F99D18B741D41"/>
    <w:rsid w:val="00D35FDE"/>
  </w:style>
  <w:style w:type="paragraph" w:customStyle="1" w:styleId="CA09AE733F0A420A9EA119451717CB16">
    <w:name w:val="CA09AE733F0A420A9EA119451717CB16"/>
    <w:rsid w:val="00D35FDE"/>
  </w:style>
  <w:style w:type="paragraph" w:customStyle="1" w:styleId="045A084DE33E4F42A5420045736A6357">
    <w:name w:val="045A084DE33E4F42A5420045736A6357"/>
    <w:rsid w:val="00D35FDE"/>
  </w:style>
  <w:style w:type="paragraph" w:customStyle="1" w:styleId="89E8CF3CC2164210951D313C632C71E7">
    <w:name w:val="89E8CF3CC2164210951D313C632C71E7"/>
    <w:rsid w:val="00D35FDE"/>
  </w:style>
  <w:style w:type="paragraph" w:customStyle="1" w:styleId="E987D7FE64104A3AB61282593E6E23C4">
    <w:name w:val="E987D7FE64104A3AB61282593E6E23C4"/>
    <w:rsid w:val="00D35FDE"/>
  </w:style>
  <w:style w:type="paragraph" w:customStyle="1" w:styleId="6CAB2A5E5B6F4B4793BD94118565A202">
    <w:name w:val="6CAB2A5E5B6F4B4793BD94118565A202"/>
    <w:rsid w:val="00D35FDE"/>
  </w:style>
  <w:style w:type="paragraph" w:customStyle="1" w:styleId="77903523A1B144F79FECEE381506B9D6">
    <w:name w:val="77903523A1B144F79FECEE381506B9D6"/>
    <w:rsid w:val="00D35FDE"/>
  </w:style>
  <w:style w:type="paragraph" w:customStyle="1" w:styleId="658043FADCB043C3A191F65719C9F7B1">
    <w:name w:val="658043FADCB043C3A191F65719C9F7B1"/>
    <w:rsid w:val="00D35FDE"/>
  </w:style>
  <w:style w:type="paragraph" w:customStyle="1" w:styleId="711825B5A34643B2AD1B744ADF89DF05">
    <w:name w:val="711825B5A34643B2AD1B744ADF89DF05"/>
    <w:rsid w:val="00D35FDE"/>
  </w:style>
  <w:style w:type="paragraph" w:customStyle="1" w:styleId="8E1A7B981B28402287AFE98312CF25D2">
    <w:name w:val="8E1A7B981B28402287AFE98312CF25D2"/>
    <w:rsid w:val="00D35FDE"/>
  </w:style>
  <w:style w:type="paragraph" w:customStyle="1" w:styleId="9333C6F5F15544218F1D9D7BAE60EEB2">
    <w:name w:val="9333C6F5F15544218F1D9D7BAE60EEB2"/>
    <w:rsid w:val="00D35FDE"/>
  </w:style>
  <w:style w:type="paragraph" w:customStyle="1" w:styleId="F67D8F80A25D4900BE659EBAA68BC6BB">
    <w:name w:val="F67D8F80A25D4900BE659EBAA68BC6BB"/>
    <w:rsid w:val="00D35FDE"/>
  </w:style>
  <w:style w:type="paragraph" w:customStyle="1" w:styleId="78A5102906514BD08521D5E718D43DB6">
    <w:name w:val="78A5102906514BD08521D5E718D43DB6"/>
    <w:rsid w:val="00D35FDE"/>
  </w:style>
  <w:style w:type="paragraph" w:customStyle="1" w:styleId="5209B2F8B2DB4A0B825198476B46CA64">
    <w:name w:val="5209B2F8B2DB4A0B825198476B46CA64"/>
    <w:rsid w:val="00D35FDE"/>
  </w:style>
  <w:style w:type="paragraph" w:customStyle="1" w:styleId="CE229B0A3E674CF996ED443AC8718806">
    <w:name w:val="CE229B0A3E674CF996ED443AC8718806"/>
    <w:rsid w:val="00D35FDE"/>
  </w:style>
  <w:style w:type="paragraph" w:customStyle="1" w:styleId="82545B0A1A954E65972354AD65DEB1AD">
    <w:name w:val="82545B0A1A954E65972354AD65DEB1AD"/>
    <w:rsid w:val="00D35FDE"/>
  </w:style>
  <w:style w:type="paragraph" w:customStyle="1" w:styleId="A36E5DCBA5C34DE1A7D55F067CA96A19">
    <w:name w:val="A36E5DCBA5C34DE1A7D55F067CA96A19"/>
    <w:rsid w:val="00D35FDE"/>
  </w:style>
  <w:style w:type="paragraph" w:customStyle="1" w:styleId="94C145EB72294C238F727E58674CC173">
    <w:name w:val="94C145EB72294C238F727E58674CC173"/>
    <w:rsid w:val="00D35FDE"/>
  </w:style>
  <w:style w:type="paragraph" w:customStyle="1" w:styleId="AF7C7515E47D48C0ABEDD805B9B4F484">
    <w:name w:val="AF7C7515E47D48C0ABEDD805B9B4F484"/>
    <w:rsid w:val="00D35FDE"/>
  </w:style>
  <w:style w:type="paragraph" w:customStyle="1" w:styleId="A3011ED383714C88B9ECF39827DCF90C">
    <w:name w:val="A3011ED383714C88B9ECF39827DCF90C"/>
    <w:rsid w:val="00D35FDE"/>
  </w:style>
  <w:style w:type="paragraph" w:customStyle="1" w:styleId="23A659E74694488884AA536E1D0772D6">
    <w:name w:val="23A659E74694488884AA536E1D0772D6"/>
    <w:rsid w:val="00D35FDE"/>
  </w:style>
  <w:style w:type="paragraph" w:customStyle="1" w:styleId="C652E2853735493C87F5E92C4F22C457">
    <w:name w:val="C652E2853735493C87F5E92C4F22C457"/>
    <w:rsid w:val="00D35FDE"/>
  </w:style>
  <w:style w:type="paragraph" w:customStyle="1" w:styleId="F775C0B7F1B34C56908DAA17005856F2">
    <w:name w:val="F775C0B7F1B34C56908DAA17005856F2"/>
    <w:rsid w:val="00D35FDE"/>
  </w:style>
  <w:style w:type="paragraph" w:customStyle="1" w:styleId="31C19B1A63D440C5987D27D08AA7E1E5">
    <w:name w:val="31C19B1A63D440C5987D27D08AA7E1E5"/>
    <w:rsid w:val="00D35FDE"/>
  </w:style>
  <w:style w:type="paragraph" w:customStyle="1" w:styleId="AFD38EA4B0DD4E079FEF579EDED319E0">
    <w:name w:val="AFD38EA4B0DD4E079FEF579EDED319E0"/>
    <w:rsid w:val="00D35FDE"/>
  </w:style>
  <w:style w:type="paragraph" w:customStyle="1" w:styleId="EB2D9FBD49044098A0B9A6F6A5AA977D">
    <w:name w:val="EB2D9FBD49044098A0B9A6F6A5AA977D"/>
    <w:rsid w:val="00D35FDE"/>
  </w:style>
  <w:style w:type="paragraph" w:customStyle="1" w:styleId="E66B95A1086B40A5BBD0E72CD208AF4A">
    <w:name w:val="E66B95A1086B40A5BBD0E72CD208AF4A"/>
    <w:rsid w:val="00D35FDE"/>
  </w:style>
  <w:style w:type="paragraph" w:customStyle="1" w:styleId="97E1AAB7F59F4D63AE2AEA8452C9BC3B">
    <w:name w:val="97E1AAB7F59F4D63AE2AEA8452C9BC3B"/>
    <w:rsid w:val="00D35FDE"/>
  </w:style>
  <w:style w:type="paragraph" w:customStyle="1" w:styleId="E088E2EA35974D729A4464E31C8B74C5">
    <w:name w:val="E088E2EA35974D729A4464E31C8B74C5"/>
    <w:rsid w:val="00D35FDE"/>
  </w:style>
  <w:style w:type="paragraph" w:customStyle="1" w:styleId="45B75A7A8E374A8CBE6A4000D5EF592E">
    <w:name w:val="45B75A7A8E374A8CBE6A4000D5EF592E"/>
    <w:rsid w:val="00D35FDE"/>
  </w:style>
  <w:style w:type="paragraph" w:customStyle="1" w:styleId="FC9C608679CA4FEB93D023D70708AEBC">
    <w:name w:val="FC9C608679CA4FEB93D023D70708AEBC"/>
    <w:rsid w:val="00D35FDE"/>
  </w:style>
  <w:style w:type="paragraph" w:customStyle="1" w:styleId="76B28CCE6C9843EAAF6C883CB6CD4502">
    <w:name w:val="76B28CCE6C9843EAAF6C883CB6CD4502"/>
    <w:rsid w:val="00D35FDE"/>
  </w:style>
  <w:style w:type="paragraph" w:customStyle="1" w:styleId="E241CAE7874E4491AD391B062C112E7E">
    <w:name w:val="E241CAE7874E4491AD391B062C112E7E"/>
    <w:rsid w:val="00D35FDE"/>
  </w:style>
  <w:style w:type="paragraph" w:customStyle="1" w:styleId="A42CCC62C9BD486E9E4D24CB29C1C0BA">
    <w:name w:val="A42CCC62C9BD486E9E4D24CB29C1C0BA"/>
    <w:rsid w:val="00D35FDE"/>
  </w:style>
  <w:style w:type="paragraph" w:customStyle="1" w:styleId="D14797D0E6F14C519C5A3B863A0F349A">
    <w:name w:val="D14797D0E6F14C519C5A3B863A0F349A"/>
    <w:rsid w:val="00D35FDE"/>
  </w:style>
  <w:style w:type="paragraph" w:customStyle="1" w:styleId="5FCB2466D20048CCAAA7725D20C26905">
    <w:name w:val="5FCB2466D20048CCAAA7725D20C26905"/>
    <w:rsid w:val="00D35FDE"/>
  </w:style>
  <w:style w:type="paragraph" w:customStyle="1" w:styleId="C0F6CBE23E644B1598DD82D5C5C29574">
    <w:name w:val="C0F6CBE23E644B1598DD82D5C5C29574"/>
    <w:rsid w:val="00D35FDE"/>
  </w:style>
  <w:style w:type="paragraph" w:customStyle="1" w:styleId="659D9AE718BD4A069665E4866432B499">
    <w:name w:val="659D9AE718BD4A069665E4866432B499"/>
    <w:rsid w:val="00D35FDE"/>
  </w:style>
  <w:style w:type="paragraph" w:customStyle="1" w:styleId="FAB28F6C9934497B89C0CCA49AB7D4D7">
    <w:name w:val="FAB28F6C9934497B89C0CCA49AB7D4D7"/>
    <w:rsid w:val="00D35FDE"/>
  </w:style>
  <w:style w:type="paragraph" w:customStyle="1" w:styleId="875423B7E6BB4EE4A8D029DB7C48F0C9">
    <w:name w:val="875423B7E6BB4EE4A8D029DB7C48F0C9"/>
    <w:rsid w:val="00D35FDE"/>
  </w:style>
  <w:style w:type="paragraph" w:customStyle="1" w:styleId="9DFE6F3E48C54E7F8889523C2B86FCF2">
    <w:name w:val="9DFE6F3E48C54E7F8889523C2B86FCF2"/>
    <w:rsid w:val="00D35FDE"/>
  </w:style>
  <w:style w:type="paragraph" w:customStyle="1" w:styleId="3F5DC37E53DA4F44B4AFD1EF6F3EAF8B">
    <w:name w:val="3F5DC37E53DA4F44B4AFD1EF6F3EAF8B"/>
    <w:rsid w:val="00D35FDE"/>
  </w:style>
  <w:style w:type="paragraph" w:customStyle="1" w:styleId="EDD4EADEE53D4815BC0980A5EA25D67C">
    <w:name w:val="EDD4EADEE53D4815BC0980A5EA25D67C"/>
    <w:rsid w:val="00D35FDE"/>
  </w:style>
  <w:style w:type="paragraph" w:customStyle="1" w:styleId="3694ACAB9E47407D915BAEE1F045FF73">
    <w:name w:val="3694ACAB9E47407D915BAEE1F045FF73"/>
    <w:rsid w:val="00D35FDE"/>
  </w:style>
  <w:style w:type="paragraph" w:customStyle="1" w:styleId="947FD57099D648CB9FDEED658BA72D8F">
    <w:name w:val="947FD57099D648CB9FDEED658BA72D8F"/>
    <w:rsid w:val="00D35FDE"/>
  </w:style>
  <w:style w:type="paragraph" w:customStyle="1" w:styleId="2AFAAA03560745ACB58A2688248AED40">
    <w:name w:val="2AFAAA03560745ACB58A2688248AED40"/>
    <w:rsid w:val="00D35FDE"/>
  </w:style>
  <w:style w:type="paragraph" w:customStyle="1" w:styleId="10C9978542AF43038614A66EB567F167">
    <w:name w:val="10C9978542AF43038614A66EB567F167"/>
    <w:rsid w:val="00D35FDE"/>
  </w:style>
  <w:style w:type="paragraph" w:customStyle="1" w:styleId="36F34998C6AB4583988B2BAE32A0A816">
    <w:name w:val="36F34998C6AB4583988B2BAE32A0A816"/>
    <w:rsid w:val="00D35FDE"/>
  </w:style>
  <w:style w:type="paragraph" w:customStyle="1" w:styleId="F9B20AC966B3482893044271AE23523F">
    <w:name w:val="F9B20AC966B3482893044271AE23523F"/>
    <w:rsid w:val="00D35FDE"/>
  </w:style>
  <w:style w:type="paragraph" w:customStyle="1" w:styleId="CA5CD70060C5434A9E008B78C0222565">
    <w:name w:val="CA5CD70060C5434A9E008B78C0222565"/>
    <w:rsid w:val="00D35FDE"/>
  </w:style>
  <w:style w:type="paragraph" w:customStyle="1" w:styleId="C1890AAB98A04456BA398E2513942206">
    <w:name w:val="C1890AAB98A04456BA398E2513942206"/>
    <w:rsid w:val="00D35FDE"/>
  </w:style>
  <w:style w:type="paragraph" w:customStyle="1" w:styleId="D99D56CD9F4F450CBC501A30CF392C5A">
    <w:name w:val="D99D56CD9F4F450CBC501A30CF392C5A"/>
    <w:rsid w:val="00D35FDE"/>
  </w:style>
  <w:style w:type="paragraph" w:customStyle="1" w:styleId="86D6D8C177AB411AAFD0490C9EA77509">
    <w:name w:val="86D6D8C177AB411AAFD0490C9EA77509"/>
    <w:rsid w:val="00D35FDE"/>
  </w:style>
  <w:style w:type="paragraph" w:customStyle="1" w:styleId="BB756144A35E4430A82DC197ABF9EC2B">
    <w:name w:val="BB756144A35E4430A82DC197ABF9EC2B"/>
    <w:rsid w:val="00D35FDE"/>
  </w:style>
  <w:style w:type="paragraph" w:customStyle="1" w:styleId="6014C106CAE74D36A71EB82DF4A221FF">
    <w:name w:val="6014C106CAE74D36A71EB82DF4A221FF"/>
    <w:rsid w:val="00D35FDE"/>
  </w:style>
  <w:style w:type="paragraph" w:customStyle="1" w:styleId="CE58A59226EE4E4FB9F22CE566296BF9">
    <w:name w:val="CE58A59226EE4E4FB9F22CE566296BF9"/>
    <w:rsid w:val="00D35FDE"/>
  </w:style>
  <w:style w:type="paragraph" w:customStyle="1" w:styleId="6C249FF4DD4D4C7BB47D21F3FC730E9E">
    <w:name w:val="6C249FF4DD4D4C7BB47D21F3FC730E9E"/>
    <w:rsid w:val="00D35FDE"/>
  </w:style>
  <w:style w:type="paragraph" w:customStyle="1" w:styleId="0F502C69E88B4FF8B6C6129CEFAA870C">
    <w:name w:val="0F502C69E88B4FF8B6C6129CEFAA870C"/>
    <w:rsid w:val="00D35FDE"/>
  </w:style>
  <w:style w:type="paragraph" w:customStyle="1" w:styleId="364D78EBFDA94150AB87DFF3E1E4C816">
    <w:name w:val="364D78EBFDA94150AB87DFF3E1E4C816"/>
    <w:rsid w:val="00D35FDE"/>
  </w:style>
  <w:style w:type="paragraph" w:customStyle="1" w:styleId="4E945DC9D04342E188ADF667599A286A">
    <w:name w:val="4E945DC9D04342E188ADF667599A286A"/>
    <w:rsid w:val="00D35FDE"/>
  </w:style>
  <w:style w:type="paragraph" w:customStyle="1" w:styleId="2A6DC27843DF48B0BD418EC80D103300">
    <w:name w:val="2A6DC27843DF48B0BD418EC80D103300"/>
    <w:rsid w:val="00D35FDE"/>
  </w:style>
  <w:style w:type="paragraph" w:customStyle="1" w:styleId="FF77AD263C5C4185B439B1C705600637">
    <w:name w:val="FF77AD263C5C4185B439B1C705600637"/>
    <w:rsid w:val="00D35FDE"/>
  </w:style>
  <w:style w:type="paragraph" w:customStyle="1" w:styleId="83CB83609EE3466A8C78A0B43E19F872">
    <w:name w:val="83CB83609EE3466A8C78A0B43E19F872"/>
    <w:rsid w:val="00D35FDE"/>
  </w:style>
  <w:style w:type="paragraph" w:customStyle="1" w:styleId="8577FC62A4A14B688F16618BF8B8D89B">
    <w:name w:val="8577FC62A4A14B688F16618BF8B8D89B"/>
    <w:rsid w:val="00D35FDE"/>
  </w:style>
  <w:style w:type="paragraph" w:customStyle="1" w:styleId="4ADDBBB4B5C547A186CDC265B5225682">
    <w:name w:val="4ADDBBB4B5C547A186CDC265B5225682"/>
    <w:rsid w:val="00D35FDE"/>
  </w:style>
  <w:style w:type="paragraph" w:customStyle="1" w:styleId="994EA800F1CB4CF7B53598D8830DE3A8">
    <w:name w:val="994EA800F1CB4CF7B53598D8830DE3A8"/>
    <w:rsid w:val="00D35FDE"/>
  </w:style>
  <w:style w:type="paragraph" w:customStyle="1" w:styleId="426275885C20474E903912473D606B65">
    <w:name w:val="426275885C20474E903912473D606B65"/>
    <w:rsid w:val="00D35FDE"/>
  </w:style>
  <w:style w:type="paragraph" w:customStyle="1" w:styleId="FD741ACB473549819E22D90A0DA7EB06">
    <w:name w:val="FD741ACB473549819E22D90A0DA7EB06"/>
    <w:rsid w:val="00D35FDE"/>
  </w:style>
  <w:style w:type="paragraph" w:customStyle="1" w:styleId="EB3C399A4FF54606BCE386145962B649">
    <w:name w:val="EB3C399A4FF54606BCE386145962B649"/>
    <w:rsid w:val="00D35FDE"/>
  </w:style>
  <w:style w:type="paragraph" w:customStyle="1" w:styleId="FFF0F48A5D514EF28CB3436F8FAF2658">
    <w:name w:val="FFF0F48A5D514EF28CB3436F8FAF2658"/>
    <w:rsid w:val="00D35FDE"/>
  </w:style>
  <w:style w:type="paragraph" w:customStyle="1" w:styleId="51937539C25F4280B6AC655E1C00C858">
    <w:name w:val="51937539C25F4280B6AC655E1C00C858"/>
    <w:rsid w:val="00D35FDE"/>
  </w:style>
  <w:style w:type="paragraph" w:customStyle="1" w:styleId="6AFBE4F16D404AC1B76B3A36044BF30B">
    <w:name w:val="6AFBE4F16D404AC1B76B3A36044BF30B"/>
    <w:rsid w:val="00D35FDE"/>
  </w:style>
  <w:style w:type="paragraph" w:customStyle="1" w:styleId="B73E1F719E8A45F191CEC5F87E592338">
    <w:name w:val="B73E1F719E8A45F191CEC5F87E592338"/>
    <w:rsid w:val="00D35FDE"/>
  </w:style>
  <w:style w:type="paragraph" w:customStyle="1" w:styleId="BA5726B73A984DEC862F8D68E900D5BE">
    <w:name w:val="BA5726B73A984DEC862F8D68E900D5BE"/>
    <w:rsid w:val="00D35FDE"/>
  </w:style>
  <w:style w:type="paragraph" w:customStyle="1" w:styleId="A8849AE5000F42B08576BF7194FDF5D4">
    <w:name w:val="A8849AE5000F42B08576BF7194FDF5D4"/>
    <w:rsid w:val="00D35FDE"/>
  </w:style>
  <w:style w:type="paragraph" w:customStyle="1" w:styleId="153BB50A822145CFB168CCB038DA4DEC">
    <w:name w:val="153BB50A822145CFB168CCB038DA4DEC"/>
    <w:rsid w:val="00D35FDE"/>
  </w:style>
  <w:style w:type="paragraph" w:customStyle="1" w:styleId="B518C69F21024AB8B4513E90897393C0">
    <w:name w:val="B518C69F21024AB8B4513E90897393C0"/>
    <w:rsid w:val="00D35FDE"/>
  </w:style>
  <w:style w:type="paragraph" w:customStyle="1" w:styleId="8284A342B9A64195AADD6E108EBCB5F3">
    <w:name w:val="8284A342B9A64195AADD6E108EBCB5F3"/>
    <w:rsid w:val="00D35FDE"/>
  </w:style>
  <w:style w:type="paragraph" w:customStyle="1" w:styleId="8ACAF429EED34E52AB50A80343F2A484">
    <w:name w:val="8ACAF429EED34E52AB50A80343F2A484"/>
    <w:rsid w:val="00D35FDE"/>
  </w:style>
  <w:style w:type="paragraph" w:customStyle="1" w:styleId="15F94A6386194748B13523431DDBBF49">
    <w:name w:val="15F94A6386194748B13523431DDBBF49"/>
    <w:rsid w:val="00D35FDE"/>
  </w:style>
  <w:style w:type="paragraph" w:customStyle="1" w:styleId="9C964048A95E4445A712570A71816E16">
    <w:name w:val="9C964048A95E4445A712570A71816E16"/>
    <w:rsid w:val="00D35FDE"/>
  </w:style>
  <w:style w:type="paragraph" w:customStyle="1" w:styleId="A3D0B34657D641E8997A54C98618E904">
    <w:name w:val="A3D0B34657D641E8997A54C98618E904"/>
    <w:rsid w:val="00D35FDE"/>
  </w:style>
  <w:style w:type="paragraph" w:customStyle="1" w:styleId="4DA131D651E3453D8BF38B352E273FBD">
    <w:name w:val="4DA131D651E3453D8BF38B352E273FBD"/>
    <w:rsid w:val="00D35FDE"/>
  </w:style>
  <w:style w:type="paragraph" w:customStyle="1" w:styleId="743F20E0211D49DC902E886A3602782D">
    <w:name w:val="743F20E0211D49DC902E886A3602782D"/>
    <w:rsid w:val="00D35FDE"/>
  </w:style>
  <w:style w:type="paragraph" w:customStyle="1" w:styleId="175F875428DF4E8DA6347E1B885E3E5D">
    <w:name w:val="175F875428DF4E8DA6347E1B885E3E5D"/>
    <w:rsid w:val="00D35FDE"/>
  </w:style>
  <w:style w:type="paragraph" w:customStyle="1" w:styleId="891DFD952AD547E894AEDEB979D56FFC">
    <w:name w:val="891DFD952AD547E894AEDEB979D56FFC"/>
    <w:rsid w:val="00D35FDE"/>
  </w:style>
  <w:style w:type="paragraph" w:customStyle="1" w:styleId="DD615E6C9C054CF48F4083E1F58BF05D">
    <w:name w:val="DD615E6C9C054CF48F4083E1F58BF05D"/>
    <w:rsid w:val="00D35FDE"/>
  </w:style>
  <w:style w:type="paragraph" w:customStyle="1" w:styleId="01222E96F5AD400B869F7502018567A3">
    <w:name w:val="01222E96F5AD400B869F7502018567A3"/>
    <w:rsid w:val="00D35FDE"/>
  </w:style>
  <w:style w:type="paragraph" w:customStyle="1" w:styleId="600E4B260A4E4DB6B5880237021AABF7">
    <w:name w:val="600E4B260A4E4DB6B5880237021AABF7"/>
    <w:rsid w:val="00D35FDE"/>
  </w:style>
  <w:style w:type="paragraph" w:customStyle="1" w:styleId="9ACE21B68331430191192B6C29F03F9C">
    <w:name w:val="9ACE21B68331430191192B6C29F03F9C"/>
    <w:rsid w:val="00D35FDE"/>
  </w:style>
  <w:style w:type="paragraph" w:customStyle="1" w:styleId="891C0884DE8749189621308C398D610C">
    <w:name w:val="891C0884DE8749189621308C398D610C"/>
    <w:rsid w:val="00D35FDE"/>
  </w:style>
  <w:style w:type="paragraph" w:customStyle="1" w:styleId="A5FD98A92D59452D93F8E28CC0FD83B3">
    <w:name w:val="A5FD98A92D59452D93F8E28CC0FD83B3"/>
    <w:rsid w:val="00D35FDE"/>
  </w:style>
  <w:style w:type="paragraph" w:customStyle="1" w:styleId="C2F57CEE6F6A48E5AC3B7694A7AFDD03">
    <w:name w:val="C2F57CEE6F6A48E5AC3B7694A7AFDD03"/>
    <w:rsid w:val="00D35FDE"/>
  </w:style>
  <w:style w:type="paragraph" w:customStyle="1" w:styleId="F2BACAEFEB924E95BE610A08FCFF51E2">
    <w:name w:val="F2BACAEFEB924E95BE610A08FCFF51E2"/>
    <w:rsid w:val="00D35FDE"/>
  </w:style>
  <w:style w:type="paragraph" w:customStyle="1" w:styleId="CEA58AF7BEF7439B9673334D35EB1950">
    <w:name w:val="CEA58AF7BEF7439B9673334D35EB1950"/>
    <w:rsid w:val="00D35FDE"/>
  </w:style>
  <w:style w:type="paragraph" w:customStyle="1" w:styleId="9E9AF56C1391461E8F345145E779AB3A">
    <w:name w:val="9E9AF56C1391461E8F345145E779AB3A"/>
    <w:rsid w:val="00D35FDE"/>
  </w:style>
  <w:style w:type="paragraph" w:customStyle="1" w:styleId="C992E6BC86E5464F83D5401F7DFA8FBD">
    <w:name w:val="C992E6BC86E5464F83D5401F7DFA8FBD"/>
    <w:rsid w:val="00D35FDE"/>
  </w:style>
  <w:style w:type="paragraph" w:customStyle="1" w:styleId="BE25BDF1AE01490282EF88079FB41238">
    <w:name w:val="BE25BDF1AE01490282EF88079FB41238"/>
    <w:rsid w:val="00D35FDE"/>
  </w:style>
  <w:style w:type="paragraph" w:customStyle="1" w:styleId="7C1ADFA811F545E3A741E492E84C0B8B">
    <w:name w:val="7C1ADFA811F545E3A741E492E84C0B8B"/>
    <w:rsid w:val="00D35FDE"/>
  </w:style>
  <w:style w:type="paragraph" w:customStyle="1" w:styleId="384415BE45E2421AB30DF33FDB3388C7">
    <w:name w:val="384415BE45E2421AB30DF33FDB3388C7"/>
    <w:rsid w:val="00D35FDE"/>
  </w:style>
  <w:style w:type="paragraph" w:customStyle="1" w:styleId="AD2A5F9CDB2F4DACBAC96C97B749AD6C">
    <w:name w:val="AD2A5F9CDB2F4DACBAC96C97B749AD6C"/>
    <w:rsid w:val="00D35FDE"/>
  </w:style>
  <w:style w:type="paragraph" w:customStyle="1" w:styleId="5E0EE745DA9E4F78889C9A01EC7303A0">
    <w:name w:val="5E0EE745DA9E4F78889C9A01EC7303A0"/>
    <w:rsid w:val="00D35FDE"/>
  </w:style>
  <w:style w:type="paragraph" w:customStyle="1" w:styleId="5A6C404AA9FB4871B2E7D6F16B855D12">
    <w:name w:val="5A6C404AA9FB4871B2E7D6F16B855D12"/>
    <w:rsid w:val="00D35FDE"/>
  </w:style>
  <w:style w:type="paragraph" w:customStyle="1" w:styleId="2F6CD536BFD949A0A65BCF72B04CEE57">
    <w:name w:val="2F6CD536BFD949A0A65BCF72B04CEE57"/>
    <w:rsid w:val="00D35FDE"/>
  </w:style>
  <w:style w:type="paragraph" w:customStyle="1" w:styleId="3C32D75FC8864DC59E213F13A97DC030">
    <w:name w:val="3C32D75FC8864DC59E213F13A97DC030"/>
    <w:rsid w:val="00D35FDE"/>
  </w:style>
  <w:style w:type="paragraph" w:customStyle="1" w:styleId="EE7BBFBB231342659E641980944B763C">
    <w:name w:val="EE7BBFBB231342659E641980944B763C"/>
    <w:rsid w:val="00D35FDE"/>
  </w:style>
  <w:style w:type="paragraph" w:customStyle="1" w:styleId="C2FFCBA45BC7480AA625AC7707419F4D">
    <w:name w:val="C2FFCBA45BC7480AA625AC7707419F4D"/>
    <w:rsid w:val="00D35FDE"/>
  </w:style>
  <w:style w:type="paragraph" w:customStyle="1" w:styleId="31741FF123B1435EB2AA9E05BECC9C7C">
    <w:name w:val="31741FF123B1435EB2AA9E05BECC9C7C"/>
    <w:rsid w:val="00D35FDE"/>
  </w:style>
  <w:style w:type="paragraph" w:customStyle="1" w:styleId="C1DFF308A23C4171ACB3E99AE9FCB09B">
    <w:name w:val="C1DFF308A23C4171ACB3E99AE9FCB09B"/>
    <w:rsid w:val="00D35FDE"/>
  </w:style>
  <w:style w:type="paragraph" w:customStyle="1" w:styleId="309D2C83F4814F2FBEAC67A71AAC4E08">
    <w:name w:val="309D2C83F4814F2FBEAC67A71AAC4E08"/>
    <w:rsid w:val="00D35FDE"/>
  </w:style>
  <w:style w:type="paragraph" w:customStyle="1" w:styleId="84326FB93E4D451CA7214BB0F59F002B">
    <w:name w:val="84326FB93E4D451CA7214BB0F59F002B"/>
    <w:rsid w:val="00D35FDE"/>
  </w:style>
  <w:style w:type="paragraph" w:customStyle="1" w:styleId="A5AE9ADDDD5F4DFBA0D641AB1C156422">
    <w:name w:val="A5AE9ADDDD5F4DFBA0D641AB1C156422"/>
    <w:rsid w:val="00D35FDE"/>
  </w:style>
  <w:style w:type="paragraph" w:customStyle="1" w:styleId="2F0C94F962EE4DF29A436F526488844A">
    <w:name w:val="2F0C94F962EE4DF29A436F526488844A"/>
    <w:rsid w:val="00D35FDE"/>
  </w:style>
  <w:style w:type="paragraph" w:customStyle="1" w:styleId="440472573E354D74B2529FFB3E7EE199">
    <w:name w:val="440472573E354D74B2529FFB3E7EE199"/>
    <w:rsid w:val="00D35FDE"/>
  </w:style>
  <w:style w:type="paragraph" w:customStyle="1" w:styleId="B2E19C6AB6004E52AB5C737ABC2E0744">
    <w:name w:val="B2E19C6AB6004E52AB5C737ABC2E0744"/>
    <w:rsid w:val="00D35FDE"/>
  </w:style>
  <w:style w:type="paragraph" w:customStyle="1" w:styleId="EF424313C671433AAC31DDAE915E2147">
    <w:name w:val="EF424313C671433AAC31DDAE915E2147"/>
    <w:rsid w:val="00D35FDE"/>
  </w:style>
  <w:style w:type="paragraph" w:customStyle="1" w:styleId="F7C9F0215526497281A5B13A589A2FF7">
    <w:name w:val="F7C9F0215526497281A5B13A589A2FF7"/>
    <w:rsid w:val="00D35FDE"/>
  </w:style>
  <w:style w:type="paragraph" w:customStyle="1" w:styleId="9A869E64A448470C8B545A7FF2D9F6B8">
    <w:name w:val="9A869E64A448470C8B545A7FF2D9F6B8"/>
    <w:rsid w:val="00D35FDE"/>
  </w:style>
  <w:style w:type="paragraph" w:customStyle="1" w:styleId="15C5F833A0994D8F995FBD42CC83248F">
    <w:name w:val="15C5F833A0994D8F995FBD42CC83248F"/>
    <w:rsid w:val="00D35FDE"/>
  </w:style>
  <w:style w:type="paragraph" w:customStyle="1" w:styleId="22BBD05DA5B943F695EC540F9580AB6D">
    <w:name w:val="22BBD05DA5B943F695EC540F9580AB6D"/>
    <w:rsid w:val="00D35FDE"/>
  </w:style>
  <w:style w:type="paragraph" w:customStyle="1" w:styleId="0E3EEE1B2CC545B7B3786F6C4033C695">
    <w:name w:val="0E3EEE1B2CC545B7B3786F6C4033C695"/>
    <w:rsid w:val="00D35FDE"/>
  </w:style>
  <w:style w:type="paragraph" w:customStyle="1" w:styleId="BCC69DDF4EEA45B09D32D0C4136E8CD6">
    <w:name w:val="BCC69DDF4EEA45B09D32D0C4136E8CD6"/>
    <w:rsid w:val="00D35FDE"/>
  </w:style>
  <w:style w:type="paragraph" w:customStyle="1" w:styleId="1E98B1F40805488384B424D026836726">
    <w:name w:val="1E98B1F40805488384B424D026836726"/>
    <w:rsid w:val="00D35FDE"/>
  </w:style>
  <w:style w:type="paragraph" w:customStyle="1" w:styleId="A76E23A2F44945248CB86D6DD6FA3C98">
    <w:name w:val="A76E23A2F44945248CB86D6DD6FA3C98"/>
    <w:rsid w:val="00D35FDE"/>
  </w:style>
  <w:style w:type="paragraph" w:customStyle="1" w:styleId="46DB5624DDE5485BBF0AB960CA58973C">
    <w:name w:val="46DB5624DDE5485BBF0AB960CA58973C"/>
    <w:rsid w:val="00D35FDE"/>
  </w:style>
  <w:style w:type="paragraph" w:customStyle="1" w:styleId="F7A5DBAD129849E8BFA78EC0E54557FE">
    <w:name w:val="F7A5DBAD129849E8BFA78EC0E54557FE"/>
    <w:rsid w:val="00D35FDE"/>
  </w:style>
  <w:style w:type="paragraph" w:customStyle="1" w:styleId="12973E1FA1E14888A6F31EE4E9032FB4">
    <w:name w:val="12973E1FA1E14888A6F31EE4E9032FB4"/>
    <w:rsid w:val="00D35FDE"/>
  </w:style>
  <w:style w:type="paragraph" w:customStyle="1" w:styleId="3F5AB2EBABD64ED0877AF0C05400B46C">
    <w:name w:val="3F5AB2EBABD64ED0877AF0C05400B46C"/>
    <w:rsid w:val="00D35FDE"/>
  </w:style>
  <w:style w:type="paragraph" w:customStyle="1" w:styleId="F7B71C53EF174047A4ADF4F46242CAF4">
    <w:name w:val="F7B71C53EF174047A4ADF4F46242CAF4"/>
    <w:rsid w:val="00D35FDE"/>
  </w:style>
  <w:style w:type="paragraph" w:customStyle="1" w:styleId="C725D5E5154B418E999E16C91A23665C">
    <w:name w:val="C725D5E5154B418E999E16C91A23665C"/>
    <w:rsid w:val="00D35FDE"/>
  </w:style>
  <w:style w:type="paragraph" w:customStyle="1" w:styleId="CBFCBE051E7F472796EC1DE6A73F5A4D">
    <w:name w:val="CBFCBE051E7F472796EC1DE6A73F5A4D"/>
    <w:rsid w:val="00D35FDE"/>
  </w:style>
  <w:style w:type="paragraph" w:customStyle="1" w:styleId="320EB5319DA44E6A89534B0E8441F64D">
    <w:name w:val="320EB5319DA44E6A89534B0E8441F64D"/>
    <w:rsid w:val="00D35FDE"/>
  </w:style>
  <w:style w:type="paragraph" w:customStyle="1" w:styleId="B2D0D59B99CA4B53867C1DA8F5689FE1">
    <w:name w:val="B2D0D59B99CA4B53867C1DA8F5689FE1"/>
    <w:rsid w:val="00D35FDE"/>
  </w:style>
  <w:style w:type="paragraph" w:customStyle="1" w:styleId="C80180C8736E40D6B400E8499B15CBD6">
    <w:name w:val="C80180C8736E40D6B400E8499B15CBD6"/>
    <w:rsid w:val="00D35FDE"/>
  </w:style>
  <w:style w:type="paragraph" w:customStyle="1" w:styleId="B3C2C494ACCC4983B5EC9DCE741A69D7">
    <w:name w:val="B3C2C494ACCC4983B5EC9DCE741A69D7"/>
    <w:rsid w:val="00D35FDE"/>
  </w:style>
  <w:style w:type="paragraph" w:customStyle="1" w:styleId="8F567D8A354748458607F0416CD1CF90">
    <w:name w:val="8F567D8A354748458607F0416CD1CF90"/>
    <w:rsid w:val="00D35FDE"/>
  </w:style>
  <w:style w:type="paragraph" w:customStyle="1" w:styleId="1134337F14B54F22BDAD553834F87D7C">
    <w:name w:val="1134337F14B54F22BDAD553834F87D7C"/>
    <w:rsid w:val="00D35FDE"/>
  </w:style>
  <w:style w:type="paragraph" w:customStyle="1" w:styleId="4F817B4C4D52446A87FD0BFA7030076E">
    <w:name w:val="4F817B4C4D52446A87FD0BFA7030076E"/>
    <w:rsid w:val="00D35FDE"/>
  </w:style>
  <w:style w:type="paragraph" w:customStyle="1" w:styleId="7FCFA5053B7C43FE99DD1DAD5001D2EF">
    <w:name w:val="7FCFA5053B7C43FE99DD1DAD5001D2EF"/>
    <w:rsid w:val="00D35FDE"/>
  </w:style>
  <w:style w:type="paragraph" w:customStyle="1" w:styleId="81DD38F9F6A6440F9971E253C31AD647">
    <w:name w:val="81DD38F9F6A6440F9971E253C31AD647"/>
    <w:rsid w:val="00D35FDE"/>
  </w:style>
  <w:style w:type="paragraph" w:customStyle="1" w:styleId="5D4C3F41E30145939CE94F703EB5BE10">
    <w:name w:val="5D4C3F41E30145939CE94F703EB5BE10"/>
    <w:rsid w:val="00D35FDE"/>
  </w:style>
  <w:style w:type="paragraph" w:customStyle="1" w:styleId="C8AF0236217149908097AEF12EAF4E73">
    <w:name w:val="C8AF0236217149908097AEF12EAF4E73"/>
    <w:rsid w:val="00D35FDE"/>
  </w:style>
  <w:style w:type="paragraph" w:customStyle="1" w:styleId="1C741AA505E5469293E65505EB44C6A2">
    <w:name w:val="1C741AA505E5469293E65505EB44C6A2"/>
    <w:rsid w:val="00D35FDE"/>
  </w:style>
  <w:style w:type="paragraph" w:customStyle="1" w:styleId="E8B58B10BDA640E0A0C790EB370AD4F1">
    <w:name w:val="E8B58B10BDA640E0A0C790EB370AD4F1"/>
    <w:rsid w:val="00D35FDE"/>
  </w:style>
  <w:style w:type="paragraph" w:customStyle="1" w:styleId="68446030DC7B407B940FBB78D0EE19BA">
    <w:name w:val="68446030DC7B407B940FBB78D0EE19BA"/>
    <w:rsid w:val="00D35FDE"/>
  </w:style>
  <w:style w:type="paragraph" w:customStyle="1" w:styleId="28C12F9133EF4CEDADEA0BC5E4A7D21E">
    <w:name w:val="28C12F9133EF4CEDADEA0BC5E4A7D21E"/>
    <w:rsid w:val="00D35FDE"/>
  </w:style>
  <w:style w:type="paragraph" w:customStyle="1" w:styleId="1E15D4D791B8432FA3DC4E35CEB1B571">
    <w:name w:val="1E15D4D791B8432FA3DC4E35CEB1B571"/>
    <w:rsid w:val="00D35FDE"/>
  </w:style>
  <w:style w:type="paragraph" w:customStyle="1" w:styleId="C809C8C8A1AC4FD7B1DE08B0538600E7">
    <w:name w:val="C809C8C8A1AC4FD7B1DE08B0538600E7"/>
    <w:rsid w:val="00D35FDE"/>
  </w:style>
  <w:style w:type="paragraph" w:customStyle="1" w:styleId="2F3A923B399F4ADF81605BE179209472">
    <w:name w:val="2F3A923B399F4ADF81605BE179209472"/>
    <w:rsid w:val="00D35FDE"/>
  </w:style>
  <w:style w:type="paragraph" w:customStyle="1" w:styleId="0DF6301272F3453C9DC1ACA55A8EAC2D">
    <w:name w:val="0DF6301272F3453C9DC1ACA55A8EAC2D"/>
    <w:rsid w:val="00D35FDE"/>
  </w:style>
  <w:style w:type="paragraph" w:customStyle="1" w:styleId="05C0D29759B84562BD51DBAE70F0015F">
    <w:name w:val="05C0D29759B84562BD51DBAE70F0015F"/>
    <w:rsid w:val="00D35FDE"/>
  </w:style>
  <w:style w:type="paragraph" w:customStyle="1" w:styleId="391E482CFAC24E94AB2187CC885E9909">
    <w:name w:val="391E482CFAC24E94AB2187CC885E9909"/>
    <w:rsid w:val="00D35FDE"/>
  </w:style>
  <w:style w:type="paragraph" w:customStyle="1" w:styleId="CB252D7FEE1E4A4280EEC364543C3E42">
    <w:name w:val="CB252D7FEE1E4A4280EEC364543C3E42"/>
    <w:rsid w:val="00D35FDE"/>
  </w:style>
  <w:style w:type="paragraph" w:customStyle="1" w:styleId="036FF78232AF4F1F859C1D316CC21267">
    <w:name w:val="036FF78232AF4F1F859C1D316CC21267"/>
    <w:rsid w:val="00D35FDE"/>
  </w:style>
  <w:style w:type="paragraph" w:customStyle="1" w:styleId="5EAF0E87F2F348D089A88C7F8C1D3E51">
    <w:name w:val="5EAF0E87F2F348D089A88C7F8C1D3E51"/>
    <w:rsid w:val="00D35FDE"/>
  </w:style>
  <w:style w:type="paragraph" w:customStyle="1" w:styleId="B885186E2FFA424FB185AB615AEEC7E7">
    <w:name w:val="B885186E2FFA424FB185AB615AEEC7E7"/>
    <w:rsid w:val="00D35FDE"/>
  </w:style>
  <w:style w:type="paragraph" w:customStyle="1" w:styleId="7F22B6F3626544858587701FF2FD8696">
    <w:name w:val="7F22B6F3626544858587701FF2FD8696"/>
    <w:rsid w:val="00D35FDE"/>
  </w:style>
  <w:style w:type="paragraph" w:customStyle="1" w:styleId="D963B4E8224F476C85823963A31A20E6">
    <w:name w:val="D963B4E8224F476C85823963A31A20E6"/>
    <w:rsid w:val="00D35FDE"/>
  </w:style>
  <w:style w:type="paragraph" w:customStyle="1" w:styleId="B70C4D52A65547AE8E02638618C457AE">
    <w:name w:val="B70C4D52A65547AE8E02638618C457AE"/>
    <w:rsid w:val="00D35FDE"/>
  </w:style>
  <w:style w:type="paragraph" w:customStyle="1" w:styleId="C062BE769D864C52B59DA034CBB01B96">
    <w:name w:val="C062BE769D864C52B59DA034CBB01B96"/>
    <w:rsid w:val="00D35FDE"/>
  </w:style>
  <w:style w:type="paragraph" w:customStyle="1" w:styleId="E9B0DAD866774A8FB407FC400610AA34">
    <w:name w:val="E9B0DAD866774A8FB407FC400610AA34"/>
    <w:rsid w:val="00D35FDE"/>
  </w:style>
  <w:style w:type="paragraph" w:customStyle="1" w:styleId="7FB2D7D8985B4D3AB4E75BC80AD4D441">
    <w:name w:val="7FB2D7D8985B4D3AB4E75BC80AD4D441"/>
    <w:rsid w:val="00D35FDE"/>
  </w:style>
  <w:style w:type="paragraph" w:customStyle="1" w:styleId="236D4993C84E4320816D8C8FE67AD071">
    <w:name w:val="236D4993C84E4320816D8C8FE67AD071"/>
    <w:rsid w:val="00D35FDE"/>
  </w:style>
  <w:style w:type="paragraph" w:customStyle="1" w:styleId="B70635BDEE1E4C10AAAE40EF523BA331">
    <w:name w:val="B70635BDEE1E4C10AAAE40EF523BA331"/>
    <w:rsid w:val="00D35FDE"/>
  </w:style>
  <w:style w:type="paragraph" w:customStyle="1" w:styleId="41D487086A624E81AED1E8383D558B12">
    <w:name w:val="41D487086A624E81AED1E8383D558B12"/>
    <w:rsid w:val="00D35FDE"/>
  </w:style>
  <w:style w:type="paragraph" w:customStyle="1" w:styleId="CA972E4EB5B948A893BD11DBF6D47C29">
    <w:name w:val="CA972E4EB5B948A893BD11DBF6D47C29"/>
    <w:rsid w:val="00D35FDE"/>
  </w:style>
  <w:style w:type="paragraph" w:customStyle="1" w:styleId="41EAA902671D42C09B387933F4C1D54A">
    <w:name w:val="41EAA902671D42C09B387933F4C1D54A"/>
    <w:rsid w:val="00D35FDE"/>
  </w:style>
  <w:style w:type="paragraph" w:customStyle="1" w:styleId="9198DA31376A48C8965745B3A8DAE2E1">
    <w:name w:val="9198DA31376A48C8965745B3A8DAE2E1"/>
    <w:rsid w:val="00D35FDE"/>
  </w:style>
  <w:style w:type="paragraph" w:customStyle="1" w:styleId="49033FC0E3AC4D679E916E3105773661">
    <w:name w:val="49033FC0E3AC4D679E916E3105773661"/>
    <w:rsid w:val="00D35FDE"/>
  </w:style>
  <w:style w:type="paragraph" w:customStyle="1" w:styleId="2A342F21DC68480780C6D6109F981988">
    <w:name w:val="2A342F21DC68480780C6D6109F981988"/>
    <w:rsid w:val="00D35FDE"/>
  </w:style>
  <w:style w:type="paragraph" w:customStyle="1" w:styleId="9846312E3E4B45ACA7508B37B9F509B3">
    <w:name w:val="9846312E3E4B45ACA7508B37B9F509B3"/>
    <w:rsid w:val="00D35FDE"/>
  </w:style>
  <w:style w:type="paragraph" w:customStyle="1" w:styleId="1D4E142237CF4428B3450F1152F79908">
    <w:name w:val="1D4E142237CF4428B3450F1152F79908"/>
    <w:rsid w:val="00D35FDE"/>
  </w:style>
  <w:style w:type="paragraph" w:customStyle="1" w:styleId="358DA58BE4F34852A0B7837505B57CC2">
    <w:name w:val="358DA58BE4F34852A0B7837505B57CC2"/>
    <w:rsid w:val="00D35FDE"/>
  </w:style>
  <w:style w:type="paragraph" w:customStyle="1" w:styleId="49A1BE8362C045AEBC992650CDB92CD6">
    <w:name w:val="49A1BE8362C045AEBC992650CDB92CD6"/>
    <w:rsid w:val="00D35FDE"/>
  </w:style>
  <w:style w:type="paragraph" w:customStyle="1" w:styleId="90AFD60C38CC4A479D7AE926957DF549">
    <w:name w:val="90AFD60C38CC4A479D7AE926957DF549"/>
    <w:rsid w:val="00D35FDE"/>
  </w:style>
  <w:style w:type="paragraph" w:customStyle="1" w:styleId="97106C50DD0F401F97314988C756CE40">
    <w:name w:val="97106C50DD0F401F97314988C756CE40"/>
    <w:rsid w:val="00D35FDE"/>
  </w:style>
  <w:style w:type="paragraph" w:customStyle="1" w:styleId="983AD0FD2E66496E923B02C3496E8C70">
    <w:name w:val="983AD0FD2E66496E923B02C3496E8C70"/>
    <w:rsid w:val="00D35FDE"/>
  </w:style>
  <w:style w:type="paragraph" w:customStyle="1" w:styleId="CF65E84583E24C65BE1240846F41503E">
    <w:name w:val="CF65E84583E24C65BE1240846F41503E"/>
    <w:rsid w:val="00D35FDE"/>
  </w:style>
  <w:style w:type="paragraph" w:customStyle="1" w:styleId="5CBE5DFC02C941C39FE0E03533E37F2E">
    <w:name w:val="5CBE5DFC02C941C39FE0E03533E37F2E"/>
    <w:rsid w:val="00D35FDE"/>
  </w:style>
  <w:style w:type="paragraph" w:customStyle="1" w:styleId="9BF4005B5EB04B8A960B6ADE254EFBEF">
    <w:name w:val="9BF4005B5EB04B8A960B6ADE254EFBEF"/>
    <w:rsid w:val="00D35FDE"/>
  </w:style>
  <w:style w:type="paragraph" w:customStyle="1" w:styleId="D7B26EF301C14999B5FB24F57C604549">
    <w:name w:val="D7B26EF301C14999B5FB24F57C604549"/>
    <w:rsid w:val="00D35FDE"/>
  </w:style>
  <w:style w:type="paragraph" w:customStyle="1" w:styleId="E21A2C8752144CC2B756BDC8FCCD6ED1">
    <w:name w:val="E21A2C8752144CC2B756BDC8FCCD6ED1"/>
    <w:rsid w:val="00D35FDE"/>
  </w:style>
  <w:style w:type="paragraph" w:customStyle="1" w:styleId="06A5914C89B940A385A4F34DAE913A82">
    <w:name w:val="06A5914C89B940A385A4F34DAE913A82"/>
    <w:rsid w:val="00D35FDE"/>
  </w:style>
  <w:style w:type="paragraph" w:customStyle="1" w:styleId="C29C999CC4B64EAA851D1258150690BA">
    <w:name w:val="C29C999CC4B64EAA851D1258150690BA"/>
    <w:rsid w:val="00D35FDE"/>
  </w:style>
  <w:style w:type="paragraph" w:customStyle="1" w:styleId="704BB129A43443A48C2A97664C1B1A41">
    <w:name w:val="704BB129A43443A48C2A97664C1B1A41"/>
    <w:rsid w:val="00D35FDE"/>
  </w:style>
  <w:style w:type="paragraph" w:customStyle="1" w:styleId="1ECD1EB3B6784AEEB9AC9E5BF5FA5C17">
    <w:name w:val="1ECD1EB3B6784AEEB9AC9E5BF5FA5C17"/>
    <w:rsid w:val="00D35FDE"/>
  </w:style>
  <w:style w:type="paragraph" w:customStyle="1" w:styleId="39DA8D1F91644664BF8F2F7F359295D5">
    <w:name w:val="39DA8D1F91644664BF8F2F7F359295D5"/>
    <w:rsid w:val="00D35FDE"/>
  </w:style>
  <w:style w:type="paragraph" w:customStyle="1" w:styleId="EFA5E4FBA17A4616A901FC3EE508AFDB">
    <w:name w:val="EFA5E4FBA17A4616A901FC3EE508AFDB"/>
    <w:rsid w:val="00D35FDE"/>
  </w:style>
  <w:style w:type="paragraph" w:customStyle="1" w:styleId="DC06CE83662645AC9F7FC8725E8742D1">
    <w:name w:val="DC06CE83662645AC9F7FC8725E8742D1"/>
    <w:rsid w:val="00D35FDE"/>
  </w:style>
  <w:style w:type="paragraph" w:customStyle="1" w:styleId="C5EF1E01AD054D919D2C7C70A924CE20">
    <w:name w:val="C5EF1E01AD054D919D2C7C70A924CE20"/>
    <w:rsid w:val="00D35FDE"/>
  </w:style>
  <w:style w:type="paragraph" w:customStyle="1" w:styleId="6AC16BC1F475435B9E5FD5690C596529">
    <w:name w:val="6AC16BC1F475435B9E5FD5690C596529"/>
    <w:rsid w:val="00D35FDE"/>
  </w:style>
  <w:style w:type="paragraph" w:customStyle="1" w:styleId="87C34580354F4F66A22AE87C8254A78E">
    <w:name w:val="87C34580354F4F66A22AE87C8254A78E"/>
    <w:rsid w:val="00D35FDE"/>
  </w:style>
  <w:style w:type="paragraph" w:customStyle="1" w:styleId="C958AF0F61424ED4860E0807096DF67F">
    <w:name w:val="C958AF0F61424ED4860E0807096DF67F"/>
    <w:rsid w:val="00D35FDE"/>
  </w:style>
  <w:style w:type="paragraph" w:customStyle="1" w:styleId="01E71214996A4C80A1FB40CEEDECA4FA">
    <w:name w:val="01E71214996A4C80A1FB40CEEDECA4FA"/>
    <w:rsid w:val="00D35FDE"/>
  </w:style>
  <w:style w:type="paragraph" w:customStyle="1" w:styleId="D221F4B78D014C438A04126E6BCFD984">
    <w:name w:val="D221F4B78D014C438A04126E6BCFD984"/>
    <w:rsid w:val="00D35FD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6C6C6C"/>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employees xmlns="http://schemas.microsoft.com/temp/samples">
  <employee>
    <CustomerName>&lt;?xml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wp14"&gt;&lt;w:body&gt;&lt;w:p w:rsidR="00000000" w:rsidRDefault="00C54A7F"&gt;&lt;w:r&gt;&lt;w:t&gt;Employment in the Agricultural Sector&lt;/w:t&gt;&lt;/w:r&gt;&lt;/w:p&gt;&lt;w:sectPr w:rsidR="00000000"&gt;&lt;w:pgSz w:w="12240" w:h="15840"/&gt;&lt;w:pgMar w:top="1440" w:right="1440" w:bottom="1440" w:left="1440" w:header="720" w:footer="720" w:gutter="0"/&gt;&lt;w:cols w:space="720"/&gt;&lt;/w:sectPr&gt;&lt;/w:body&gt;&lt;/w:document&gt;&lt;/pkg:xmlData&gt;&lt;/pkg:part&gt;&lt;pkg:part pkg:name="/word/_rels/document.xml.rels" pkg:contentType="application/vnd.openxmlformats-package.relationships+xml" pkg:padding="256"&gt;&lt;pkg:xmlData&gt;&lt;Relationships xmlns="http://schemas.openxmlformats.org/package/2006/relationships"&gt;&lt;Relationship Id="rId2" Type="http://schemas.openxmlformats.org/officeDocument/2006/relationships/styles" Target="styles.xml"/&gt;&lt;Relationship Id="rId1" Type="http://schemas.openxmlformats.org/officeDocument/2006/relationships/numbering" Target="numbering.xml"/&gt;&lt;/Relationships&gt;&lt;/pkg:xmlData&gt;&lt;/pkg:part&gt;&lt;pkg:part pkg:name="/word/numbering.xml" pkg:contentType="application/vnd.openxmlformats-officedocument.wordprocessingml.numbering+xml"&gt;&lt;pkg:xmlData&gt;&lt;w:numbering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wp14"&gt;&lt;w:abstractNum w:abstractNumId="0" w15:restartNumberingAfterBreak="0"&gt;&lt;w:nsid w:val="FFFFFF7C"/&gt;&lt;w:multiLevelType w:val="singleLevel"/&gt;&lt;w:tmpl w:val="6ED08D94"/&gt;&lt;w:lvl w:ilvl="0"&gt;&lt;w:start w:val="1"/&gt;&lt;w:numFmt w:val="decimal"/&gt;&lt;w:pStyle w:val="ListNumber5"/&gt;&lt;w:lvlText w:val="%1."/&gt;&lt;w:lvlJc w:val="left"/&gt;&lt;w:pPr&gt;&lt;w:tabs&gt;&lt;w:tab w:val="num" w:pos="1800"/&gt;&lt;/w:tabs&gt;&lt;w:ind w:left="1800" w:hanging="360"/&gt;&lt;/w:pPr&gt;&lt;/w:lvl&gt;&lt;/w:abstractNum&gt;&lt;w:abstractNum w:abstractNumId="1" w15:restartNumberingAfterBreak="0"&gt;&lt;w:nsid w:val="FFFFFF7D"/&gt;&lt;w:multiLevelType w:val="singleLevel"/&gt;&lt;w:tmpl w:val="3D5203EE"/&gt;&lt;w:lvl w:ilvl="0"&gt;&lt;w:start w:val="1"/&gt;&lt;w:numFmt w:val="decimal"/&gt;&lt;w:pStyle w:val="ListNumber4"/&gt;&lt;w:lvlText w:val="%1."/&gt;&lt;w:lvlJc w:val="left"/&gt;&lt;w:pPr&gt;&lt;w:tabs&gt;&lt;w:tab w:val="num" w:pos="1440"/&gt;&lt;/w:tabs&gt;&lt;w:ind w:left="1440" w:hanging="360"/&gt;&lt;/w:pPr&gt;&lt;/w:lvl&gt;&lt;/w:abstractNum&gt;&lt;w:abstractNum w:abstractNumId="2" w15:restartNumberingAfterBreak="0"&gt;&lt;w:nsid w:val="FFFFFF7E"/&gt;&lt;w:multiLevelType w:val="singleLevel"/&gt;&lt;w:tmpl w:val="F2DC96EC"/&gt;&lt;w:lvl w:ilvl="0"&gt;&lt;w:start w:val="1"/&gt;&lt;w:numFmt w:val="decimal"/&gt;&lt;w:pStyle w:val="ListNumber3"/&gt;&lt;w:lvlText w:val="%1."/&gt;&lt;w:lvlJc w:val="left"/&gt;&lt;w:pPr&gt;&lt;w:tabs&gt;&lt;w:tab w:val="num" w:pos="1080"/&gt;&lt;/w:tabs&gt;&lt;w:ind w:left="1080" w:hanging="360"/&gt;&lt;/w:pPr&gt;&lt;/w:lvl&gt;&lt;/w:abstractNum&gt;&lt;w:abstractNum w:abstractNumId="3" w15:restartNumberingAfterBreak="0"&gt;&lt;w:nsid w:val="FFFFFF7F"/&gt;&lt;w:multiLevelType w:val="singleLevel"/&gt;&lt;w:tmpl w:val="94D2CA36"/&gt;&lt;w:lvl w:ilvl="0"&gt;&lt;w:start w:val="1"/&gt;&lt;w:numFmt w:val="decimal"/&gt;&lt;w:pStyle w:val="ListNumber2"/&gt;&lt;w:lvlText w:val="%1."/&gt;&lt;w:lvlJc w:val="left"/&gt;&lt;w:pPr&gt;&lt;w:tabs&gt;&lt;w:tab w:val="num" w:pos="720"/&gt;&lt;/w:tabs&gt;&lt;w:ind w:left="720" w:hanging="360"/&gt;&lt;/w:pPr&gt;&lt;/w:lvl&gt;&lt;/w:abstractNum&gt;&lt;w:abstractNum w:abstractNumId="4" w15:restartNumberingAfterBreak="0"&gt;&lt;w:nsid w:val="FFFFFF80"/&gt;&lt;w:multiLevelType w:val="singleLevel"/&gt;&lt;w:tmpl w:val="17BCEBA6"/&gt;&lt;w:lvl w:ilvl="0"&gt;&lt;w:start w:val="1"/&gt;&lt;w:numFmt w:val="bullet"/&gt;&lt;w:pStyle w:val="ListBullet5"/&gt;&lt;w:lvlText w:val=""/&gt;&lt;w:lvlJc w:val="left"/&gt;&lt;w:pPr&gt;&lt;w:tabs&gt;&lt;w:tab w:val="num" w:pos="1800"/&gt;&lt;/w:tabs&gt;&lt;w:ind w:left="1800" w:hanging="360"/&gt;&lt;/w:pPr&gt;&lt;w:rPr&gt;&lt;w:rFonts w:ascii="Symbol" w:hAnsi="Symbol" w:hint="default"/&gt;&lt;/w:rPr&gt;&lt;/w:lvl&gt;&lt;/w:abstractNum&gt;&lt;w:abstractNum w:abstractNumId="5" w15:restartNumberingAfterBreak="0"&gt;&lt;w:nsid w:val="FFFFFF81"/&gt;&lt;w:multiLevelType w:val="singleLevel"/&gt;&lt;w:tmpl w:val="7D386FFE"/&gt;&lt;w:lvl w:ilvl="0"&gt;&lt;w:start w:val="1"/&gt;&lt;w:numFmt w:val="bullet"/&gt;&lt;w:pStyle w:val="ListBullet4"/&gt;&lt;w:lvlText w:val=""/&gt;&lt;w:lvlJc w:val="left"/&gt;&lt;w:pPr&gt;&lt;w:tabs&gt;&lt;w:tab w:val="num" w:pos="1440"/&gt;&lt;/w:tabs&gt;&lt;w:ind w:left="1440" w:hanging="360"/&gt;&lt;/w:pPr&gt;&lt;w:rPr&gt;&lt;w:rFonts w:ascii="Symbol" w:hAnsi="Symbol" w:hint="default"/&gt;&lt;/w:rPr&gt;&lt;/w:lvl&gt;&lt;/w:abstractNum&gt;&lt;w:abstractNum w:abstractNumId="6" w15:restartNumberingAfterBreak="0"&gt;&lt;w:nsid w:val="FFFFFF82"/&gt;&lt;w:multiLevelType w:val="singleLevel"/&gt;&lt;w:tmpl w:val="D73A80FE"/&gt;&lt;w:lvl w:ilvl="0"&gt;&lt;w:start w:val="1"/&gt;&lt;w:numFmt w:val="bullet"/&gt;&lt;w:pStyle w:val="ListBullet3"/&gt;&lt;w:lvlText w:val=""/&gt;&lt;w:lvlJc w:val="left"/&gt;&lt;w:pPr&gt;&lt;w:tabs&gt;&lt;w:tab w:val="num" w:pos="1080"/&gt;&lt;/w:tabs&gt;&lt;w:ind w:left="1080" w:hanging="360"/&gt;&lt;/w:pPr&gt;&lt;w:rPr&gt;&lt;w:rFonts w:ascii="Symbol" w:hAnsi="Symbol" w:hint="default"/&gt;&lt;/w:rPr&gt;&lt;/w:lvl&gt;&lt;/w:abstractNum&gt;&lt;w:abstractNum w:abstractNumId="7" w15:restartNumberingAfterBreak="0"&gt;&lt;w:nsid w:val="FFFFFF83"/&gt;&lt;w:multiLevelType w:val="singleLevel"/&gt;&lt;w:tmpl w:val="0AB08068"/&gt;&lt;w:lvl w:ilvl="0"&gt;&lt;w:start w:val="1"/&gt;&lt;w:numFmt w:val="bullet"/&gt;&lt;w:pStyle w:val="ListBullet2"/&gt;&lt;w:lvlText w:val=""/&gt;&lt;w:lvlJc w:val="left"/&gt;&lt;w:pPr&gt;&lt;w:tabs&gt;&lt;w:tab w:val="num" w:pos="720"/&gt;&lt;/w:tabs&gt;&lt;w:ind w:left="720" w:hanging="360"/&gt;&lt;/w:pPr&gt;&lt;w:rPr&gt;&lt;w:rFonts w:ascii="Symbol" w:hAnsi="Symbol" w:hint="default"/&gt;&lt;/w:rPr&gt;&lt;/w:lvl&gt;&lt;/w:abstractNum&gt;&lt;w:abstractNum w:abstractNumId="8" w15:restartNumberingAfterBreak="0"&gt;&lt;w:nsid w:val="FFFFFF88"/&gt;&lt;w:multiLevelType w:val="singleLevel"/&gt;&lt;w:tmpl w:val="D6E00290"/&gt;&lt;w:lvl w:ilvl="0"&gt;&lt;w:start w:val="1"/&gt;&lt;w:numFmt w:val="decimal"/&gt;&lt;w:pStyle w:val="ListNumber"/&gt;&lt;w:lvlText w:val="%1."/&gt;&lt;w:lvlJc w:val="left"/&gt;&lt;w:pPr&gt;&lt;w:tabs&gt;&lt;w:tab w:val="num" w:pos="1080"/&gt;&lt;/w:tabs&gt;&lt;w:ind w:left="1080" w:hanging="360"/&gt;&lt;/w:pPr&gt;&lt;w:rPr&gt;&lt;w:rFonts w:hint="default"/&gt;&lt;/w:rPr&gt;&lt;/w:lvl&gt;&lt;/w:abstractNum&gt;&lt;w:abstractNum w:abstractNumId="9" w15:restartNumberingAfterBreak="0"&gt;&lt;w:nsid w:val="FFFFFF89"/&gt;&lt;w:multiLevelType w:val="singleLevel"/&gt;&lt;w:tmpl w:val="D6FC344C"/&gt;&lt;w:lvl w:ilvl="0"&gt;&lt;w:start w:val="1"/&gt;&lt;w:numFmt w:val="bullet"/&gt;&lt;w:pStyle w:val="ListBullet"/&gt;&lt;w:lvlText w:val=""/&gt;&lt;w:lvlJc w:val="left"/&gt;&lt;w:pPr&gt;&lt;w:tabs&gt;&lt;w:tab w:val="num" w:pos="1080"/&gt;&lt;/w:tabs&gt;&lt;w:ind w:left="1080" w:hanging="360"/&gt;&lt;/w:pPr&gt;&lt;w:rPr&gt;&lt;w:rFonts w:ascii="Symbol" w:hAnsi="Symbol" w:hint="default"/&gt;&lt;/w:rPr&gt;&lt;/w:lvl&gt;&lt;/w:abstractNum&gt;&lt;w:abstractNum w:abstractNumId="10" w15:restartNumberingAfterBreak="0"&gt;&lt;w:nsid w:val="42840BBA"/&gt;&lt;w:multiLevelType w:val="hybridMultilevel"/&gt;&lt;w:tmpl w:val="87684780"/&gt;&lt;w:lvl w:ilvl="0" w:tplc="7E18F4AE"&gt;&lt;w:start w:val="1"/&gt;&lt;w:numFmt w:val="decimal"/&gt;&lt;w:lvlText w:val="%1)"/&gt;&lt;w:lvlJc w:val="left"/&gt;&lt;w:pPr&gt;&lt;w:ind w:left="720" w:hanging="360"/&gt;&lt;/w:pPr&gt;&lt;w:rPr&gt;&lt;w:rFonts w:asciiTheme="minorHAnsi" w:eastAsiaTheme="minorEastAsia" w:hAnsiTheme="minorHAnsi" w:cstheme="minorBidi"/&gt;&lt;/w:rPr&gt;&lt;/w:lvl&gt;&lt;w:lvl w:ilvl="1" w:tplc="04090019"&gt;&lt;w:start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w:abstractNumId="11" w15:restartNumberingAfterBreak="0"&gt;&lt;w:nsid w:val="49033820"/&gt;&lt;w:multiLevelType w:val="hybridMultilevel"/&gt;&lt;w:tmpl w:val="F236B54A"/&gt;&lt;w:lvl w:ilvl="0" w:tplc="61A0CB1E"&gt;&lt;w:start w:val="1"/&gt;&lt;w:numFmt w:val="decimal"/&gt;&lt;w:lvlText w:val="%1"/&gt;&lt;w:lvlJc w:val="left"/&gt;&lt;w:pPr&gt;&lt;w:ind w:left="720" w:hanging="360"/&gt;&lt;/w:pPr&gt;&lt;w:rPr&gt;&lt;w:rFonts w:hint="default"/&gt;&lt;/w:rPr&gt;&lt;/w:lvl&gt;&lt;w:lvl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w:abstractNumId="12" w15:restartNumberingAfterBreak="0"&gt;&lt;w:nsid w:val="4D835ED8"/&gt;&lt;w:multiLevelType w:val="hybridMultilevel"/&gt;&lt;w:tmpl w:val="169CBD0C"/&gt;&lt;w:lvl w:ilvl="0" w:tplc="04090017"&gt;&lt;w:start w:val="1"/&gt;&lt;w:numFmt w:val="lowerLetter"/&gt;&lt;w:lvlText w:val="%1)"/&gt;&lt;w:lvlJc w:val="left"/&gt;&lt;w:pPr&gt;&lt;w:ind w:left="720" w:hanging="360"/&gt;&lt;/w:pPr&gt;&lt;w:rPr&gt;&lt;w:rFonts w:hint="default"/&gt;&lt;/w:rPr&gt;&lt;/w:lvl&gt;&lt;w:lvl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w:abstractNumId="13" w15:restartNumberingAfterBreak="0"&gt;&lt;w:nsid w:val="5F6D1CE5"/&gt;&lt;w:multiLevelType w:val="hybridMultilevel"/&gt;&lt;w:tmpl w:val="F4E47E3A"/&gt;&lt;w:lvl w:ilvl="0" w:tplc="0409000F"&gt;&lt;w:start w:val="1"/&gt;&lt;w:numFmt w:val="decimal"/&gt;&lt;w:lvlText w:val="%1."/&gt;&lt;w:lvlJc w:val="left"/&gt;&lt;w:pPr&gt;&lt;w:ind w:left="720" w:hanging="360"/&gt;&lt;/w:pPr&gt;&lt;w:rPr&gt;&lt;w:rFonts w:hint="default"/&gt;&lt;/w:rPr&gt;&lt;/w:lvl&gt;&lt;w:lvl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w:hanging="180"/&gt;&lt;/w:pPr&gt;&lt;/w:lvl&gt;&lt;/w:abstractNum&gt;&lt;w:num w:numId="1"&gt;&lt;w:abstractNumId w:val="9"/&gt;&lt;/w:num&gt;&lt;w:num w:numId="2"&gt;&lt;w:abstractNumId w:val="7"/&gt;&lt;/w:num&gt;&lt;w:num w:numId="3"&gt;&lt;w:abstractNumId w:val="6"/&gt;&lt;/w:num&gt;&lt;w:num w:numId="4"&gt;&lt;w:abstractNumId w:val="5"/&gt;&lt;/w:num&gt;&lt;w:num w:numId="5"&gt;&lt;w:abstractNumId w:val="4"/&gt;&lt;/w:num&gt;&lt;w:num w:numId="6"&gt;&lt;w:abstractNumId w:val="8"/&gt;&lt;/w:num&gt;&lt;w:num w:numId="7"&gt;&lt;w:abstractNumId w:val="3"/&gt;&lt;/w:num&gt;&lt;w:num w:numId="8"&gt;&lt;w:abstractNumId w:val="2"/&gt;&lt;/w:num&gt;&lt;w:num w:numId="9"&gt;&lt;w:abstractNumId w:val="1"/&gt;&lt;/w:num&gt;&lt;w:num w:numId="10"&gt;&lt;w:abstractNumId w:val="0"/&gt;&lt;/w:num&gt;&lt;w:num w:numId="11"&gt;&lt;w:abstractNumId w:val="9"/&gt;&lt;w:lvlOverride w:ilvl="0"&gt;&lt;w:startOverride w:val="1"/&gt;&lt;/w:lvlOverride&gt;&lt;/w:num&gt;&lt;w:num w:numId="12"&gt;&lt;w:abstractNumId w:val="13"/&gt;&lt;/w:num&gt;&lt;w:num w:numId="13"&gt;&lt;w:abstractNumId w:val="12"/&gt;&lt;/w:num&gt;&lt;w:num w:numId="14"&gt;&lt;w:abstractNumId w:val="10"/&gt;&lt;/w:num&gt;&lt;w:num w:numId="15"&gt;&lt;w:abstractNumId w:val="11"/&gt;&lt;/w:num&gt;&lt;/w:numbering&gt;&lt;/pkg:xmlData&gt;&lt;/pkg:part&gt;&lt;pkg:part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w16cid"&gt;&lt;w:docDefaults&gt;&lt;w:rPrDefault&gt;&lt;w:rPr&gt;&lt;w:rFonts w:asciiTheme="minorHAnsi" w:eastAsiaTheme="minorEastAsia" w:hAnsiTheme="minorHAnsi" w:cstheme="minorBidi"/&gt;&lt;w:color w:val="000000" w:themeColor="text1"/&gt;&lt;w:sz w:val="24"/&gt;&lt;w:szCs w:val="24"/&gt;&lt;w:lang w:val="en-US" w:eastAsia="ja-JP" w:bidi="ar-SA"/&gt;&lt;/w:rPr&gt;&lt;/w:rPrDefault&gt;&lt;w:pPrDefault&gt;&lt;w:pPr&gt;&lt;w:spacing w:line="480" w:lineRule="auto"/&gt;&lt;w:ind w:firstLine="720"/&gt;&lt;/w:pPr&gt;&lt;/w:pPrDefault&gt;&lt;/w:docDefaults&gt;&lt;w:style w:type="paragraph" w:default="1" w:styleId="Normal"&gt;&lt;w:name w:val="Normal"/&gt;&lt;w:qFormat/&gt;&lt;w:rsid w:val="00C925C8"/&gt;&lt;/w:style&gt;&lt;w:style w:type="paragraph" w:styleId="Heading1"&gt;&lt;w:name w:val="heading 1"/&gt;&lt;w:basedOn w:val="Normal"/&gt;&lt;w:next w:val="Normal"/&gt;&lt;w:link w:val="Heading1Char"/&gt;&lt;w:uiPriority w:val="5"/&gt;&lt;w:qFormat/&gt;&lt;w:pPr&gt;&lt;w:keepNext/&gt;&lt;w:keepLines/&gt;&lt;w:ind w:firstLine="0"/&gt;&lt;w:jc w:val="center"/&gt;&lt;w:outlineLvl w:val="0"/&gt;&lt;/w:pPr&gt;&lt;w:rPr&gt;&lt;w:rFonts w:asciiTheme="majorHAnsi" w:eastAsiaTheme="majorEastAsia" w:hAnsiTheme="majorHAnsi" w:cstheme="majorBidi"/&gt;&lt;w:b/&gt;&lt;w:bCs/&gt;&lt;/w:rPr&gt;&lt;/w:style&gt;&lt;w:style w:type="paragraph" w:styleId="Heading2"&gt;&lt;w:name w:val="heading 2"/&gt;&lt;w:basedOn w:val="Normal"/&gt;&lt;w:next w:val="Normal"/&gt;&lt;w:link w:val="Heading2Char"/&gt;&lt;w:uiPriority w:val="5"/&gt;&lt;w:qFormat/&gt;&lt;w:pPr&gt;&lt;w:keepNext/&gt;&lt;w:keepLines/&gt;&lt;w:ind w:firstLine="0"/&gt;&lt;w:outlineLvl w:val="1"/&gt;&lt;/w:pPr&gt;&lt;w:rPr&gt;&lt;w:rFonts w:asciiTheme="majorHAnsi" w:eastAsiaTheme="majorEastAsia" w:hAnsiTheme="majorHAnsi" w:cstheme="majorBidi"/&gt;&lt;w:b/&gt;&lt;w:bCs/&gt;&lt;/w:rPr&gt;&lt;/w:style&gt;&lt;w:style w:type="paragraph" w:styleId="Heading3"&gt;&lt;w:name w:val="heading 3"/&gt;&lt;w:basedOn w:val="Normal"/&gt;&lt;w:next w:val="Normal"/&gt;&lt;w:link w:val="Heading3Char"/&gt;&lt;w:uiPriority w:val="5"/&gt;&lt;w:qFormat/&gt;&lt;w:pPr&gt;&lt;w:keepNext/&gt;&lt;w:keepLines/&gt;&lt;w:outlineLvl w:val="2"/&gt;&lt;/w:pPr&gt;&lt;w:rPr&gt;&lt;w:rFonts w:asciiTheme="majorHAnsi" w:eastAsiaTheme="majorEastAsia" w:hAnsiTheme="majorHAnsi" w:cstheme="majorBidi"/&gt;&lt;w:b/&gt;&lt;w:bCs/&gt;&lt;/w:rPr&gt;&lt;/w:style&gt;&lt;w:style w:type="paragraph" w:styleId="Heading4"&gt;&lt;w:name w:val="heading 4"/&gt;&lt;w:basedOn w:val="Normal"/&gt;&lt;w:next w:val="Normal"/&gt;&lt;w:link w:val="Heading4Char"/&gt;&lt;w:uiPriority w:val="5"/&gt;&lt;w:qFormat/&gt;&lt;w:pPr&gt;&lt;w:keepNext/&gt;&lt;w:keepLines/&gt;&lt;w:outlineLvl w:val="3"/&gt;&lt;/w:pPr&gt;&lt;w:rPr&gt;&lt;w:rFonts w:asciiTheme="majorHAnsi" w:eastAsiaTheme="majorEastAsia" w:hAnsiTheme="majorHAnsi" w:cstheme="majorBidi"/&gt;&lt;w:b/&gt;&lt;w:bCs/&gt;&lt;w:i/&gt;&lt;w:iCs/&gt;&lt;/w:rPr&gt;&lt;/w:style&gt;&lt;w:style w:type="paragraph" w:styleId="Heading5"&gt;&lt;w:name w:val="heading 5"/&gt;&lt;w:basedOn w:val="Normal"/&gt;&lt;w:next w:val="Normal"/&gt;&lt;w:link w:val="Heading5Char"/&gt;&lt;w:uiPriority w:val="5"/&gt;&lt;w:qFormat/&gt;&lt;w:pPr&gt;&lt;w:keepNext/&gt;&lt;w:keepLines/&gt;&lt;w:outlineLvl w:val="4"/&gt;&lt;/w:pPr&gt;&lt;w:rPr&gt;&lt;w:rFonts w:asciiTheme="majorHAnsi" w:eastAsiaTheme="majorEastAsia" w:hAnsiTheme="majorHAnsi" w:cstheme="majorBidi"/&gt;&lt;w:i/&gt;&lt;w:iCs/&gt;&lt;/w:rPr&gt;&lt;/w:style&gt;&lt;w:style w:type="paragraph" w:styleId="Heading6"&gt;&lt;w:name w:val="heading 6"/&gt;&lt;w:basedOn w:val="Normal"/&gt;&lt;w:next w:val="Normal"/&gt;&lt;w:link w:val="Heading6Char"/&gt;&lt;w:uiPriority w:val="5"/&gt;&lt;w:semiHidden/&gt;&lt;w:qFormat/&gt;&lt;w:pPr&gt;&lt;w:keepNext/&gt;&lt;w:keepLines/&gt;&lt;w:spacing w:before="40"/&gt;&lt;w:ind w:firstLine="0"/&gt;&lt;w:outlineLvl w:val="5"/&gt;&lt;/w:pPr&gt;&lt;w:rPr&gt;&lt;w:rFonts w:asciiTheme="majorHAnsi" w:eastAsiaTheme="majorEastAsia" w:hAnsiTheme="majorHAnsi" w:cstheme="majorBidi"/&gt;&lt;w:color w:val="6E6E6E" w:themeColor="accent1" w:themeShade="7F"/&gt;&lt;/w:rPr&gt;&lt;/w:style&gt;&lt;w:style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 w:type="paragraph" w:customStyle="1" w:styleId="SectionTitle"&gt;&lt;w:name w:val="Section Title"/&gt;&lt;w:basedOn w:val="Normal"/&gt;&lt;w:next w:val="Normal"/&gt;&lt;w:uiPriority w:val="2"/&gt;&lt;w:qFormat/&gt;&lt;w:pPr&gt;&lt;w:pageBreakBefore/&gt;&lt;w:ind w:firstLine="0"/&gt;&lt;w:jc w:val="center"/&gt;&lt;w:outlineLvl w:val="0"/&gt;&lt;/w:pPr&gt;&lt;w:rPr&gt;&lt;w:rFonts w:asciiTheme="majorHAnsi" w:eastAsiaTheme="majorEastAsia" w:hAnsiTheme="majorHAnsi" w:cstheme="majorBidi"/&gt;&lt;/w:rPr&gt;&lt;/w:style&gt;&lt;w:style w:type="paragraph" w:styleId="Header"&gt;&lt;w:name w:val="header"/&gt;&lt;w:basedOn w:val="Normal"/&gt;&lt;w:link w:val="HeaderChar"/&gt;&lt;w:uiPriority w:val="99"/&gt;&lt;w:qFormat/&gt;&lt;w:pPr&gt;&lt;w:spacing w:line="240" w:lineRule="auto"/&gt;&lt;w:ind w:firstLine="0"/&gt;&lt;/w:pPr&gt;&lt;/w:style&gt;&lt;w:style w:type="character" w:customStyle="1" w:styleId="HeaderChar"&gt;&lt;w:name w:val="Header Char"/&gt;&lt;w:basedOn w:val="DefaultParagraphFont"/&gt;&lt;w:link w:val="Header"/&gt;&lt;w:uiPriority w:val="99"/&gt;&lt;w:rsid w:val="00DB2E59"/&gt;&lt;/w:style&gt;&lt;w:style w:type="character" w:styleId="PlaceholderText"&gt;&lt;w:name w:val="Placeholder Text"/&gt;&lt;w:basedOn w:val="DefaultParagraphFont"/&gt;&lt;w:uiPriority w:val="99"/&gt;&lt;w:semiHidden/&gt;&lt;w:rsid w:val="00EB69D3"/&gt;&lt;w:rPr&gt;&lt;w:color w:val="000000" w:themeColor="text1"/&gt;&lt;/w:rPr&gt;&lt;/w:style&gt;&lt;w:style w:type="paragraph" w:styleId="NoSpacing"&gt;&lt;w:name w:val="No Spacing"/&gt;&lt;w:aliases w:val="No Indent"/&gt;&lt;w:uiPriority w:val="3"/&gt;&lt;w:qFormat/&gt;&lt;w:pPr&gt;&lt;w:ind w:firstLine="0"/&gt;&lt;/w:pPr&gt;&lt;/w:style&gt;&lt;w:style w:type="character" w:customStyle="1" w:styleId="Heading1Char"&gt;&lt;w:name w:val="Heading 1 Char"/&gt;&lt;w:basedOn w:val="DefaultParagraphFont"/&gt;&lt;w:link w:val="Heading1"/&gt;&lt;w:uiPriority w:val="5"/&gt;&lt;w:rsid w:val="00DB2E59"/&gt;&lt;w:rPr&gt;&lt;w:rFonts w:asciiTheme="majorHAnsi" w:eastAsiaTheme="majorEastAsia" w:hAnsiTheme="majorHAnsi" w:cstheme="majorBidi"/&gt;&lt;w:b/&gt;&lt;w:bCs/&gt;&lt;/w:rPr&gt;&lt;/w:style&gt;&lt;w:style w:type="character" w:customStyle="1" w:styleId="Heading2Char"&gt;&lt;w:name w:val="Heading 2 Char"/&gt;&lt;w:basedOn w:val="DefaultParagraphFont"/&gt;&lt;w:link w:val="Heading2"/&gt;&lt;w:uiPriority w:val="5"/&gt;&lt;w:rsid w:val="00DB2E59"/&gt;&lt;w:rPr&gt;&lt;w:rFonts w:asciiTheme="majorHAnsi" w:eastAsiaTheme="majorEastAsia" w:hAnsiTheme="majorHAnsi" w:cstheme="majorBidi"/&gt;&lt;w:b/&gt;&lt;w:bCs/&gt;&lt;/w:rPr&gt;&lt;/w:style&gt;&lt;w:style w:type="paragraph" w:styleId="Title"&gt;&lt;w:name w:val="Title"/&gt;&lt;w:basedOn w:val="Normal"/&gt;&lt;w:next w:val="Normal"/&gt;&lt;w:link w:val="TitleChar"/&gt;&lt;w:uiPriority w:val="1"/&gt;&lt;w:qFormat/&gt;&lt;w:pPr&gt;&lt;w:spacing w:before="2400"/&gt;&lt;w:ind w:firstLine="0"/&gt;&lt;w:contextualSpacing/&gt;&lt;w:jc w:val="center"/&gt;&lt;/w:pPr&gt;&lt;w:rPr&gt;&lt;w:rFonts w:asciiTheme="majorHAnsi" w:eastAsiaTheme="majorEastAsia" w:hAnsiTheme="majorHAnsi" w:cstheme="majorBidi"/&gt;&lt;/w:rPr&gt;&lt;/w:style&gt;&lt;w:style w:type="character" w:customStyle="1" w:styleId="TitleChar"&gt;&lt;w:name w:val="Title Char"/&gt;&lt;w:basedOn w:val="DefaultParagraphFont"/&gt;&lt;w:link w:val="Title"/&gt;&lt;w:uiPriority w:val="1"/&gt;&lt;w:rPr&gt;&lt;w:rFonts w:asciiTheme="majorHAnsi" w:eastAsiaTheme="majorEastAsia" w:hAnsiTheme="majorHAnsi" w:cstheme="majorBidi"/&gt;&lt;/w:rPr&gt;&lt;/w:style&gt;&lt;w:style w:type="character" w:styleId="Emphasis"&gt;&lt;w:name w:val="Emphasis"/&gt;&lt;w:basedOn w:val="DefaultParagraphFont"/&gt;&lt;w:uiPriority w:val="20"/&gt;&lt;w:qFormat/&gt;&lt;w:rPr&gt;&lt;w:i/&gt;&lt;w:iCs/&gt;&lt;/w:rPr&gt;&lt;/w:style&gt;&lt;w:style w:type="character" w:customStyle="1" w:styleId="Heading3Char"&gt;&lt;w:name w:val="Heading 3 Char"/&gt;&lt;w:basedOn w:val="DefaultParagraphFont"/&gt;&lt;w:link w:val="Heading3"/&gt;&lt;w:uiPriority w:val="5"/&gt;&lt;w:rsid w:val="00DB2E59"/&gt;&lt;w:rPr&gt;&lt;w:rFonts w:asciiTheme="majorHAnsi" w:eastAsiaTheme="majorEastAsia" w:hAnsiTheme="majorHAnsi" w:cstheme="majorBidi"/&gt;&lt;w:b/&gt;&lt;w:bCs/&gt;&lt;/w:rPr&gt;&lt;/w:style&gt;&lt;w:style w:type="character" w:customStyle="1" w:styleId="Heading4Char"&gt;&lt;w:name w:val="Heading 4 Char"/&gt;&lt;w:basedOn w:val="DefaultParagraphFont"/&gt;&lt;w:link w:val="Heading4"/&gt;&lt;w:uiPriority w:val="5"/&gt;&lt;w:rsid w:val="00DB2E59"/&gt;&lt;w:rPr&gt;&lt;w:rFonts w:asciiTheme="majorHAnsi" w:eastAsiaTheme="majorEastAsia" w:hAnsiTheme="majorHAnsi" w:cstheme="majorBidi"/&gt;&lt;w:b/&gt;&lt;w:bCs/&gt;&lt;w:i/&gt;&lt;w:iCs/&gt;&lt;/w:rPr&gt;&lt;/w:style&gt;&lt;w:style w:type="character" w:customStyle="1" w:styleId="Heading5Char"&gt;&lt;w:name w:val="Heading 5 Char"/&gt;&lt;w:basedOn w:val="DefaultParagraphFont"/&gt;&lt;w:link w:val="Heading5"/&gt;&lt;w:uiPriority w:val="5"/&gt;&lt;w:rsid w:val="00DB2E59"/&gt;&lt;w:rPr&gt;&lt;w:rFonts w:asciiTheme="majorHAnsi" w:eastAsiaTheme="majorEastAsia" w:hAnsiTheme="majorHAnsi" w:cstheme="majorBidi"/&gt;&lt;w:i/&gt;&lt;w:iCs/&gt;&lt;/w:rPr&gt;&lt;/w:style&gt;&lt;w:style w:type="paragraph" w:styleId="BalloonText"&gt;&lt;w:name w:val="Balloon Text"/&gt;&lt;w:basedOn w:val="Normal"/&gt;&lt;w:link w:val="BalloonTextChar"/&gt;&lt;w:uiPriority w:val="99"/&gt;&lt;w:semiHidden/&gt;&lt;w:unhideWhenUsed/&gt;&lt;w:rsid w:val="00EB69D3"/&gt;&lt;w:pPr&gt;&lt;w:spacing w:line="240" w:lineRule="auto"/&gt;&lt;w:ind w:firstLine="0"/&gt;&lt;/w:pPr&gt;&lt;w:rPr&gt;&lt;w:rFonts w:ascii="Segoe UI" w:hAnsi="Segoe UI" w:cs="Segoe UI"/&gt;&lt;w:sz w:val="22"/&gt;&lt;w:szCs w:val="18"/&gt;&lt;/w:rPr&gt;&lt;/w:style&gt;&lt;w:style w:type="character" w:customStyle="1" w:styleId="BalloonTextChar"&gt;&lt;w:name w:val="Balloon Text Char"/&gt;&lt;w:basedOn w:val="DefaultParagraphFont"/&gt;&lt;w:link w:val="BalloonText"/&gt;&lt;w:uiPriority w:val="99"/&gt;&lt;w:semiHidden/&gt;&lt;w:rsid w:val="00EB69D3"/&gt;&lt;w:rPr&gt;&lt;w:rFonts w:ascii="Segoe UI" w:hAnsi="Segoe UI" w:cs="Segoe UI"/&gt;&lt;w:sz w:val="22"/&gt;&lt;w:szCs w:val="18"/&gt;&lt;/w:rPr&gt;&lt;/w:style&gt;&lt;w:style w:type="paragraph" w:styleId="Bibliography"&gt;&lt;w:name w:val="Bibliography"/&gt;&lt;w:basedOn w:val="Normal"/&gt;&lt;w:next w:val="Normal"/&gt;&lt;w:uiPriority w:val="6"/&gt;&lt;w:unhideWhenUsed/&gt;&lt;w:qFormat/&gt;&lt;w:pPr&gt;&lt;w:ind w:left="720" w:hanging="720"/&gt;&lt;/w:pPr&gt;&lt;/w:style&gt;&lt;w:style w:type="paragraph" w:styleId="BlockText"&gt;&lt;w:name w:val="Block Text"/&gt;&lt;w:basedOn w:val="Normal"/&gt;&lt;w:uiPriority w:val="99"/&gt;&lt;w:semiHidden/&gt;&lt;w:unhideWhenUsed/&gt;&lt;w:rsid w:val="003F7CBD"/&gt;&lt;w:pPr&gt;&lt;w:pBdr&gt;&lt;w:top w:val="single" w:sz="2" w:space="10" w:color="000000" w:themeColor="text2" w:shadow="1"/&gt;&lt;w:left w:val="single" w:sz="2" w:space="10" w:color="000000" w:themeColor="text2" w:shadow="1"/&gt;&lt;w:bottom w:val="single" w:sz="2" w:space="10" w:color="000000" w:themeColor="text2" w:shadow="1"/&gt;&lt;w:right w:val="single" w:sz="2" w:space="10" w:color="000000" w:themeColor="text2" w:shadow="1"/&gt;&lt;/w:pBdr&gt;&lt;w:ind w:left="1152" w:right="1152" w:firstLine="0"/&gt;&lt;/w:pPr&gt;&lt;w:rPr&gt;&lt;w:i/&gt;&lt;w:iCs/&gt;&lt;w:color w:val="000000" w:themeColor="text2"/&gt;&lt;/w:rPr&gt;&lt;/w:style&gt;&lt;w:style w:type="paragraph" w:styleId="BodyText"&gt;&lt;w:name w:val="Body Text"/&gt;&lt;w:basedOn w:val="Normal"/&gt;&lt;w:link w:val="BodyTextChar"/&gt;&lt;w:uiPriority w:val="99"/&gt;&lt;w:semiHidden/&gt;&lt;w:unhideWhenUsed/&gt;&lt;w:pPr&gt;&lt;w:spacing w:after="120"/&gt;&lt;w:ind w:firstLine="0"/&gt;&lt;/w:pPr&gt;&lt;/w:style&gt;&lt;w:style w:type="character" w:customStyle="1" w:styleId="BodyTextChar"&gt;&lt;w:name w:val="Body Text Char"/&gt;&lt;w:basedOn w:val="DefaultParagraphFont"/&gt;&lt;w:link w:val="BodyText"/&gt;&lt;w:uiPriority w:val="99"/&gt;&lt;w:semiHidden/&gt;&lt;w:rPr&gt;&lt;w:kern w:val="24"/&gt;&lt;/w:rPr&gt;&lt;/w:style&gt;&lt;w:style w:type="paragraph" w:styleId="BodyText2"&gt;&lt;w:name w:val="Body Text 2"/&gt;&lt;w:basedOn w:val="Normal"/&gt;&lt;w:link w:val="BodyText2Char"/&gt;&lt;w:uiPriority w:val="99"/&gt;&lt;w:semiHidden/&gt;&lt;w:unhideWhenUsed/&gt;&lt;w:pPr&gt;&lt;w:spacing w:after="120"/&gt;&lt;w:ind w:firstLine="0"/&gt;&lt;/w:pPr&gt;&lt;/w:style&gt;&lt;w:style w:type="character" w:customStyle="1" w:styleId="BodyText2Char"&gt;&lt;w:name w:val="Body Text 2 Char"/&gt;&lt;w:basedOn w:val="DefaultParagraphFont"/&gt;&lt;w:link w:val="BodyText2"/&gt;&lt;w:uiPriority w:val="99"/&gt;&lt;w:semiHidden/&gt;&lt;w:rPr&gt;&lt;w:kern w:val="24"/&gt;&lt;/w:rPr&gt;&lt;/w:style&gt;&lt;w:style w:type="paragraph" w:styleId="BodyText3"&gt;&lt;w:name w:val="Body Text 3"/&gt;&lt;w:basedOn w:val="Normal"/&gt;&lt;w:link w:val="BodyText3Char"/&gt;&lt;w:uiPriority w:val="99"/&gt;&lt;w:semiHidden/&gt;&lt;w:unhideWhenUsed/&gt;&lt;w:rsid w:val="00EB69D3"/&gt;&lt;w:pPr&gt;&lt;w:spacing w:after="120"/&gt;&lt;w:ind w:firstLine="0"/&gt;&lt;/w:pPr&gt;&lt;w:rPr&gt;&lt;w:sz w:val="22"/&gt;&lt;w:szCs w:val="16"/&gt;&lt;/w:rPr&gt;&lt;/w:style&gt;&lt;w:style w:type="character" w:customStyle="1" w:styleId="BodyText3Char"&gt;&lt;w:name w:val="Body Text 3 Char"/&gt;&lt;w:basedOn w:val="DefaultParagraphFont"/&gt;&lt;w:link w:val="BodyText3"/&gt;&lt;w:uiPriority w:val="99"/&gt;&lt;w:semiHidden/&gt;&lt;w:rsid w:val="00EB69D3"/&gt;&lt;w:rPr&gt;&lt;w:sz w:val="22"/&gt;&lt;w:szCs w:val="16"/&gt;&lt;/w:rPr&gt;&lt;/w:style&gt;&lt;w:style w:type="paragraph" w:styleId="BodyTextFirstIndent"&gt;&lt;w:name w:val="Body Text First Indent"/&gt;&lt;w:basedOn w:val="BodyText"/&gt;&lt;w:link w:val="BodyTextFirstIndentChar"/&gt;&lt;w:uiPriority w:val="99"/&gt;&lt;w:semiHidden/&gt;&lt;w:unhideWhenUsed/&gt;&lt;w:pPr&gt;&lt;w:spacing w:after="0"/&gt;&lt;/w:pPr&gt;&lt;/w:style&gt;&lt;w:style w:type="character" w:customStyle="1" w:styleId="BodyTextFirstIndentChar"&gt;&lt;w:name w:val="Body Text First Indent Char"/&gt;&lt;w:basedOn w:val="BodyTextChar"/&gt;&lt;w:link w:val="BodyTextFirstIndent"/&gt;&lt;w:uiPriority w:val="99"/&gt;&lt;w:semiHidden/&gt;&lt;w:rPr&gt;&lt;w:kern w:val="24"/&gt;&lt;/w:rPr&gt;&lt;/w:style&gt;&lt;w:style w:type="paragraph" w:styleId="BodyTextIndent"&gt;&lt;w:name w:val="Body Text Indent"/&gt;&lt;w:basedOn w:val="Normal"/&gt;&lt;w:link w:val="BodyTextIndentChar"/&gt;&lt;w:uiPriority w:val="99"/&gt;&lt;w:semiHidden/&gt;&lt;w:unhideWhenUsed/&gt;&lt;w:pPr&gt;&lt;w:spacing w:after="120"/&gt;&lt;w:ind w:left="360" w:firstLine="0"/&gt;&lt;/w:pPr&gt;&lt;/w:style&gt;&lt;w:style w:type="character" w:customStyle="1" w:styleId="BodyTextIndentChar"&gt;&lt;w:name w:val="Body Text Indent Char"/&gt;&lt;w:basedOn w:val="DefaultParagraphFont"/&gt;&lt;w:link w:val="BodyTextIndent"/&gt;&lt;w:uiPriority w:val="99"/&gt;&lt;w:semiHidden/&gt;&lt;w:rPr&gt;&lt;w:kern w:val="24"/&gt;&lt;/w:rPr&gt;&lt;/w:style&gt;&lt;w:style w:type="paragraph" w:styleId="BodyTextFirstIndent2"&gt;&lt;w:name w:val="Body Text First Indent 2"/&gt;&lt;w:basedOn w:val="BodyTextIndent"/&gt;&lt;w:link w:val="BodyTextFirstIndent2Char"/&gt;&lt;w:uiPriority w:val="99"/&gt;&lt;w:semiHidden/&gt;&lt;w:unhideWhenUsed/&gt;&lt;w:pPr&gt;&lt;w:spacing w:after="0"/&gt;&lt;/w:pPr&gt;&lt;/w:style&gt;&lt;w:style w:type="character" w:customStyle="1" w:styleId="BodyTextFirstIndent2Char"&gt;&lt;w:name w:val="Body Text First Indent 2 Char"/&gt;&lt;w:basedOn w:val="BodyTextIndentChar"/&gt;&lt;w:link w:val="BodyTextFirstIndent2"/&gt;&lt;w:uiPriority w:val="99"/&gt;&lt;w:semiHidden/&gt;&lt;w:rPr&gt;&lt;w:kern w:val="24"/&gt;&lt;/w:rPr&gt;&lt;/w:style&gt;&lt;w:style w:type="paragraph" w:styleId="BodyTextIndent2"&gt;&lt;w:name w:val="Body Text Indent 2"/&gt;&lt;w:basedOn w:val="Normal"/&gt;&lt;w:link w:val="BodyTextIndent2Char"/&gt;&lt;w:uiPriority w:val="99"/&gt;&lt;w:semiHidden/&gt;&lt;w:unhideWhenUsed/&gt;&lt;w:pPr&gt;&lt;w:spacing w:after="120"/&gt;&lt;w:ind w:left="360" w:firstLine="0"/&gt;&lt;/w:pPr&gt;&lt;/w:style&gt;&lt;w:style w:type="character" w:customStyle="1" w:styleId="BodyTextIndent2Char"&gt;&lt;w:name w:val="Body Text Indent 2 Char"/&gt;&lt;w:basedOn w:val="DefaultParagraphFont"/&gt;&lt;w:link w:val="BodyTextIndent2"/&gt;&lt;w:uiPriority w:val="99"/&gt;&lt;w:semiHidden/&gt;&lt;w:rPr&gt;&lt;w:kern w:val="24"/&gt;&lt;/w:rPr&gt;&lt;/w:style&gt;&lt;w:style w:type="paragraph" w:styleId="BodyTextIndent3"&gt;&lt;w:name w:val="Body Text Indent 3"/&gt;&lt;w:basedOn w:val="Normal"/&gt;&lt;w:link w:val="BodyTextIndent3Char"/&gt;&lt;w:uiPriority w:val="99"/&gt;&lt;w:semiHidden/&gt;&lt;w:unhideWhenUsed/&gt;&lt;w:rsid w:val="00EB69D3"/&gt;&lt;w:pPr&gt;&lt;w:spacing w:after="120"/&gt;&lt;w:ind w:left="360" w:firstLine="0"/&gt;&lt;/w:pPr&gt;&lt;w:rPr&gt;&lt;w:sz w:val="22"/&gt;&lt;w:szCs w:val="16"/&gt;&lt;/w:rPr&gt;&lt;/w:style&gt;&lt;w:style w:type="character" w:customStyle="1" w:styleId="BodyTextIndent3Char"&gt;&lt;w:name w:val="Body Text Indent 3 Char"/&gt;&lt;w:basedOn w:val="DefaultParagraphFont"/&gt;&lt;w:link w:val="BodyTextIndent3"/&gt;&lt;w:uiPriority w:val="99"/&gt;&lt;w:semiHidden/&gt;&lt;w:rsid w:val="00EB69D3"/&gt;&lt;w:rPr&gt;&lt;w:sz w:val="22"/&gt;&lt;w:szCs w:val="16"/&gt;&lt;/w:rPr&gt;&lt;/w:style&gt;&lt;w:style w:type="paragraph" w:styleId="Caption"&gt;&lt;w:name w:val="caption"/&gt;&lt;w:basedOn w:val="Normal"/&gt;&lt;w:next w:val="Normal"/&gt;&lt;w:uiPriority w:val="35"/&gt;&lt;w:semiHidden/&gt;&lt;w:unhideWhenUsed/&gt;&lt;w:qFormat/&gt;&lt;w:rsid w:val="00EB69D3"/&gt;&lt;w:pPr&gt;&lt;w:spacing w:after="200" w:line="240" w:lineRule="auto"/&gt;&lt;w:ind w:firstLine="0"/&gt;&lt;/w:pPr&gt;&lt;w:rPr&gt;&lt;w:i/&gt;&lt;w:iCs/&gt;&lt;w:color w:val="000000" w:themeColor="text2"/&gt;&lt;w:sz w:val="22"/&gt;&lt;w:szCs w:val="18"/&gt;&lt;/w:rPr&gt;&lt;/w:style&gt;&lt;w:style w:type="paragraph" w:styleId="Closing"&gt;&lt;w:name w:val="Closing"/&gt;&lt;w:basedOn w:val="Normal"/&gt;&lt;w:link w:val="ClosingChar"/&gt;&lt;w:uiPriority w:val="99"/&gt;&lt;w:semiHidden/&gt;&lt;w:unhideWhenUsed/&gt;&lt;w:pPr&gt;&lt;w:spacing w:line="240" w:lineRule="auto"/&gt;&lt;w:ind w:left="4320" w:firstLine="0"/&gt;&lt;/w:pPr&gt;&lt;/w:style&gt;&lt;w:style w:type="character" w:customStyle="1" w:styleId="ClosingChar"&gt;&lt;w:name w:val="Closing Char"/&gt;&lt;w:basedOn w:val="DefaultParagraphFont"/&gt;&lt;w:link w:val="Closing"/&gt;&lt;w:uiPriority w:val="99"/&gt;&lt;w:semiHidden/&gt;&lt;w:rPr&gt;&lt;w:kern w:val="24"/&gt;&lt;/w:rPr&gt;&lt;/w:style&gt;&lt;w:style w:type="paragraph" w:styleId="CommentText"&gt;&lt;w:name w:val="annotation text"/&gt;&lt;w:basedOn w:val="Normal"/&gt;&lt;w:link w:val="CommentTextChar"/&gt;&lt;w:uiPriority w:val="99"/&gt;&lt;w:semiHidden/&gt;&lt;w:unhideWhenUsed/&gt;&lt;w:rsid w:val="00EB69D3"/&gt;&lt;w:pPr&gt;&lt;w:spacing w:line="240" w:lineRule="auto"/&gt;&lt;w:ind w:firstLine="0"/&gt;&lt;/w:pPr&gt;&lt;w:rPr&gt;&lt;w:sz w:val="22"/&gt;&lt;w:szCs w:val="20"/&gt;&lt;/w:rPr&gt;&lt;/w:style&gt;&lt;w:style w:type="character" w:customStyle="1" w:styleId="CommentTextChar"&gt;&lt;w:name w:val="Comment Text Char"/&gt;&lt;w:basedOn w:val="DefaultParagraphFont"/&gt;&lt;w:link w:val="CommentText"/&gt;&lt;w:uiPriority w:val="99"/&gt;&lt;w:semiHidden/&gt;&lt;w:rsid w:val="00EB69D3"/&gt;&lt;w:rPr&gt;&lt;w:sz w:val="22"/&gt;&lt;w:szCs w:val="20"/&gt;&lt;/w:rPr&gt;&lt;/w:style&gt;&lt;w:style w:type="paragraph" w:styleId="CommentSubject"&gt;&lt;w:name w:val="annotation subject"/&gt;&lt;w:basedOn w:val="CommentText"/&gt;&lt;w:next w:val="CommentText"/&gt;&lt;w:link w:val="CommentSubjectChar"/&gt;&lt;w:uiPriority w:val="99"/&gt;&lt;w:semiHidden/&gt;&lt;w:unhideWhenUsed/&gt;&lt;w:rsid w:val="00EB69D3"/&gt;&lt;w:rPr&gt;&lt;w:b/&gt;&lt;w:bCs/&gt;&lt;/w:rPr&gt;&lt;/w:style&gt;&lt;w:style w:type="character" w:customStyle="1" w:styleId="CommentSubjectChar"&gt;&lt;w:name w:val="Comment Subject Char"/&gt;&lt;w:basedOn w:val="CommentTextChar"/&gt;&lt;w:link w:val="CommentSubject"/&gt;&lt;w:uiPriority w:val="99"/&gt;&lt;w:semiHidden/&gt;&lt;w:rsid w:val="00EB69D3"/&gt;&lt;w:rPr&gt;&lt;w:b/&gt;&lt;w:bCs/&gt;&lt;w:sz w:val="22"/&gt;&lt;w:szCs w:val="20"/&gt;&lt;/w:rPr&gt;&lt;/w:style&gt;&lt;w:style w:type="paragraph" w:styleId="Date"&gt;&lt;w:name w:val="Date"/&gt;&lt;w:basedOn w:val="Normal"/&gt;&lt;w:next w:val="Normal"/&gt;&lt;w:link w:val="DateChar"/&gt;&lt;w:uiPriority w:val="99"/&gt;&lt;w:semiHidden/&gt;&lt;w:unhideWhenUsed/&gt;&lt;w:pPr&gt;&lt;w:ind w:firstLine="0"/&gt;&lt;/w:pPr&gt;&lt;/w:style&gt;&lt;w:style w:type="character" w:customStyle="1" w:styleId="DateChar"&gt;&lt;w:name w:val="Date Char"/&gt;&lt;w:basedOn w:val="DefaultParagraphFont"/&gt;&lt;w:link w:val="Date"/&gt;&lt;w:uiPriority w:val="99"/&gt;&lt;w:semiHidden/&gt;&lt;w:rPr&gt;&lt;w:kern w:val="24"/&gt;&lt;/w:rPr&gt;&lt;/w:style&gt;&lt;w:style w:type="paragraph" w:styleId="DocumentMap"&gt;&lt;w:name w:val="Document Map"/&gt;&lt;w:basedOn w:val="Normal"/&gt;&lt;w:link w:val="DocumentMapChar"/&gt;&lt;w:uiPriority w:val="99"/&gt;&lt;w:semiHidden/&gt;&lt;w:unhideWhenUsed/&gt;&lt;w:rsid w:val="00EB69D3"/&gt;&lt;w:pPr&gt;&lt;w:spacing w:line="240" w:lineRule="auto"/&gt;&lt;w:ind w:firstLine="0"/&gt;&lt;/w:pPr&gt;&lt;w:rPr&gt;&lt;w:rFonts w:ascii="Segoe UI" w:hAnsi="Segoe UI" w:cs="Segoe UI"/&gt;&lt;w:sz w:val="22"/&gt;&lt;w:szCs w:val="16"/&gt;&lt;/w:rPr&gt;&lt;/w:style&gt;&lt;w:style w:type="character" w:customStyle="1" w:styleId="DocumentMapChar"&gt;&lt;w:name w:val="Document Map Char"/&gt;&lt;w:basedOn w:val="DefaultParagraphFont"/&gt;&lt;w:link w:val="DocumentMap"/&gt;&lt;w:uiPriority w:val="99"/&gt;&lt;w:semiHidden/&gt;&lt;w:rsid w:val="00EB69D3"/&gt;&lt;w:rPr&gt;&lt;w:rFonts w:ascii="Segoe UI" w:hAnsi="Segoe UI" w:cs="Segoe UI"/&gt;&lt;w:sz w:val="22"/&gt;&lt;w:szCs w:val="16"/&gt;&lt;/w:rPr&gt;&lt;/w:style&gt;&lt;w:style w:type="paragraph" w:styleId="E-mailSignature"&gt;&lt;w:name w:val="E-mail Signature"/&gt;&lt;w:basedOn w:val="Normal"/&gt;&lt;w:link w:val="E-mailSignatureChar"/&gt;&lt;w:uiPriority w:val="99"/&gt;&lt;w:semiHidden/&gt;&lt;w:unhideWhenUsed/&gt;&lt;w:pPr&gt;&lt;w:spacing w:line="240" w:lineRule="auto"/&gt;&lt;w:ind w:firstLine="0"/&gt;&lt;/w:pPr&gt;&lt;/w:style&gt;&lt;w:style w:type="character" w:customStyle="1" w:styleId="E-mailSignatureChar"&gt;&lt;w:name w:val="E-mail Signature Char"/&gt;&lt;w:basedOn w:val="DefaultParagraphFont"/&gt;&lt;w:link w:val="E-mailSignature"/&gt;&lt;w:uiPriority w:val="99"/&gt;&lt;w:semiHidden/&gt;&lt;w:rPr&gt;&lt;w:kern w:val="24"/&gt;&lt;/w:rPr&gt;&lt;/w:style&gt;&lt;w:style w:type="paragraph" w:styleId="FootnoteText"&gt;&lt;w:name w:val="footnote text"/&gt;&lt;w:basedOn w:val="Normal"/&gt;&lt;w:link w:val="FootnoteTextChar"/&gt;&lt;w:uiPriority w:val="99"/&gt;&lt;w:semiHidden/&gt;&lt;w:unhideWhenUsed/&gt;&lt;w:rsid w:val="00EB69D3"/&gt;&lt;w:pPr&gt;&lt;w:spacing w:line="240" w:lineRule="auto"/&gt;&lt;/w:pPr&gt;&lt;w:rPr&gt;&lt;w:sz w:val="22"/&gt;&lt;w:szCs w:val="20"/&gt;&lt;/w:rPr&gt;&lt;/w:style&gt;&lt;w:style w:type="character" w:customStyle="1" w:styleId="FootnoteTextChar"&gt;&lt;w:name w:val="Footnote Text Char"/&gt;&lt;w:basedOn w:val="DefaultParagraphFont"/&gt;&lt;w:link w:val="FootnoteText"/&gt;&lt;w:uiPriority w:val="99"/&gt;&lt;w:semiHidden/&gt;&lt;w:rsid w:val="00EB69D3"/&gt;&lt;w:rPr&gt;&lt;w:sz w:val="22"/&gt;&lt;w:szCs w:val="20"/&gt;&lt;/w:rPr&gt;&lt;/w:style&gt;&lt;w:style w:type="paragraph" w:styleId="EnvelopeAddress"&gt;&lt;w:name w:val="envelope address"/&gt;&lt;w:basedOn w:val="Normal"/&gt;&lt;w:uiPriority w:val="99"/&gt;&lt;w:semiHidden/&gt;&lt;w:unhideWhenUsed/&gt;&lt;w:pPr&gt;&lt;w:framePr w:w="7920" w:h="1980" w:hRule="exact" w:hSpace="180" w:wrap="auto" w:hAnchor="page" w:xAlign="center" w:yAlign="bottom"/&gt;&lt;w:spacing w:line="240" w:lineRule="auto"/&gt;&lt;w:ind w:left="2880" w:firstLine="0"/&gt;&lt;/w:pPr&gt;&lt;w:rPr&gt;&lt;w:rFonts w:asciiTheme="majorHAnsi" w:eastAsiaTheme="majorEastAsia" w:hAnsiTheme="majorHAnsi" w:cstheme="majorBidi"/&gt;&lt;/w:rPr&gt;&lt;/w:style&gt;&lt;w:style w:type="paragraph" w:styleId="EnvelopeReturn"&gt;&lt;w:name w:val="envelope return"/&gt;&lt;w:basedOn w:val="Normal"/&gt;&lt;w:uiPriority w:val="99"/&gt;&lt;w:semiHidden/&gt;&lt;w:unhideWhenUsed/&gt;&lt;w:rsid w:val="00EB69D3"/&gt;&lt;w:pPr&gt;&lt;w:spacing w:line="240" w:lineRule="auto"/&gt;&lt;w:ind w:firstLine="0"/&gt;&lt;/w:pPr&gt;&lt;w:rPr&gt;&lt;w:rFonts w:asciiTheme="majorHAnsi" w:eastAsiaTheme="majorEastAsia" w:hAnsiTheme="majorHAnsi" w:cstheme="majorBidi"/&gt;&lt;w:sz w:val="22"/&gt;&lt;w:szCs w:val="20"/&gt;&lt;/w:rPr&gt;&lt;/w:style&gt;&lt;w:style w:type="table" w:styleId="TableGrid"&gt;&lt;w:name w:val="Table Grid"/&gt;&lt;w:basedOn w:val="TableNormal"/&gt;&lt;w:uiPriority w:val="39"/&gt;&lt;w:pPr&gt;&lt;w:spacing w:line="240" w:lineRule="auto"/&gt;&lt;/w:pPr&gt;&lt;w:tblPr&gt;&lt;w:tblBorders&gt;&lt;w:top w:val="single" w:sz="4" w:space="0" w:color="auto"/&gt;&lt;w:left w:val="single" w:sz="4" w:space="0" w:color="auto"/&gt;&lt;w:bottom w:val="single" w:sz="4" w:space="0" w:color="auto"/&gt;&lt;w:right w:val="single" w:sz="4" w:space="0" w:color="auto"/&gt;&lt;w:insideH w:val="single" w:sz="4" w:space="0" w:color="auto"/&gt;&lt;w:insideV w:val="single" w:sz="4" w:space="0" w:color="auto"/&gt;&lt;/w:tblBorders&gt;&lt;/w:tblPr&gt;&lt;/w:style&gt;&lt;w:style w:type="table" w:styleId="TableGridLight"&gt;&lt;w:name w:val="Grid Table Light"/&gt;&lt;w:basedOn w:val="TableNormal"/&gt;&lt;w:uiPriority w:val="40"/&gt;&lt;w:pPr&gt;&lt;w:spacing w:line="240" w:lineRule="auto"/&gt;&lt;/w:pPr&gt;&lt;w:tblPr&gt;&lt;w:tblBorders&gt;&lt;w:top w:val="single" w:sz="4" w:space="0" w:color="BFBFBF" w:themeColor="background1" w:themeShade="BF"/&gt;&lt;w:left w:val="single" w:sz="4" w:space="0" w:color="BFBFBF" w:themeColor="background1" w:themeShade="BF"/&gt;&lt;w:bottom w:val="single" w:sz="4" w:space="0" w:color="BFBFBF" w:themeColor="background1" w:themeShade="BF"/&gt;&lt;w:right w:val="single" w:sz="4" w:space="0" w:color="BFBFBF" w:themeColor="background1" w:themeShade="BF"/&gt;&lt;w:insideH w:val="single" w:sz="4" w:space="0" w:color="BFBFBF" w:themeColor="background1" w:themeShade="BF"/&gt;&lt;w:insideV w:val="single" w:sz="4" w:space="0" w:color="BFBFBF" w:themeColor="background1" w:themeShade="BF"/&gt;&lt;/w:tblBorders&gt;&lt;/w:tblPr&gt;&lt;/w:style&gt;&lt;w:style w:type="character" w:customStyle="1" w:styleId="Heading6Char"&gt;&lt;w:name w:val="Heading 6 Char"/&gt;&lt;w:basedOn w:val="DefaultParagraphFont"/&gt;&lt;w:link w:val="Heading6"/&gt;&lt;w:uiPriority w:val="5"/&gt;&lt;w:semiHidden/&gt;&lt;w:rsid w:val="00336906"/&gt;&lt;w:rPr&gt;&lt;w:rFonts w:asciiTheme="majorHAnsi" w:eastAsiaTheme="majorEastAsia" w:hAnsiTheme="majorHAnsi" w:cstheme="majorBidi"/&gt;&lt;w:color w:val="6E6E6E" w:themeColor="accent1" w:themeShade="7F"/&gt;&lt;/w:rPr&gt;&lt;/w:style&gt;&lt;w:style w:type="paragraph" w:styleId="HTMLAddress"&gt;&lt;w:name w:val="HTML Address"/&gt;&lt;w:basedOn w:val="Normal"/&gt;&lt;w:link w:val="HTMLAddressChar"/&gt;&lt;w:uiPriority w:val="99"/&gt;&lt;w:semiHidden/&gt;&lt;w:unhideWhenUsed/&gt;&lt;w:pPr&gt;&lt;w:spacing w:line="240" w:lineRule="auto"/&gt;&lt;w:ind w:firstLine="0"/&gt;&lt;/w:pPr&gt;&lt;w:rPr&gt;&lt;w:i/&gt;&lt;w:iCs/&gt;&lt;/w:rPr&gt;&lt;/w:style&gt;&lt;w:style w:type="character" w:customStyle="1" w:styleId="HTMLAddressChar"&gt;&lt;w:name w:val="HTML Address Char"/&gt;&lt;w:basedOn w:val="DefaultParagraphFont"/&gt;&lt;w:link w:val="HTMLAddress"/&gt;&lt;w:uiPriority w:val="99"/&gt;&lt;w:semiHidden/&gt;&lt;w:rPr&gt;&lt;w:i/&gt;&lt;w:iCs/&gt;&lt;w:kern w:val="24"/&gt;&lt;/w:rPr&gt;&lt;/w:style&gt;&lt;w:style w:type="paragraph" w:styleId="HTMLPreformatted"&gt;&lt;w:name w:val="HTML Preformatted"/&gt;&lt;w:basedOn w:val="Normal"/&gt;&lt;w:link w:val="HTMLPreformattedChar"/&gt;&lt;w:uiPriority w:val="99"/&gt;&lt;w:semiHidden/&gt;&lt;w:unhideWhenUsed/&gt;&lt;w:rsid w:val="00EB69D3"/&gt;&lt;w:pPr&gt;&lt;w:spacing w:line="240" w:lineRule="auto"/&gt;&lt;w:ind w:firstLine="0"/&gt;&lt;/w:pPr&gt;&lt;w:rPr&gt;&lt;w:rFonts w:ascii="Consolas" w:hAnsi="Consolas" w:cs="Consolas"/&gt;&lt;w:sz w:val="22"/&gt;&lt;w:szCs w:val="20"/&gt;&lt;/w:rPr&gt;&lt;/w:style&gt;&lt;w:style w:type="character" w:customStyle="1" w:styleId="HTMLPreformattedChar"&gt;&lt;w:name w:val="HTML Preformatted Char"/&gt;&lt;w:basedOn w:val="DefaultParagraphFont"/&gt;&lt;w:link w:val="HTMLPreformatted"/&gt;&lt;w:uiPriority w:val="99"/&gt;&lt;w:semiHidden/&gt;&lt;w:rsid w:val="00EB69D3"/&gt;&lt;w:rPr&gt;&lt;w:rFonts w:ascii="Consolas" w:hAnsi="Consolas" w:cs="Consolas"/&gt;&lt;w:sz w:val="22"/&gt;&lt;w:szCs w:val="20"/&gt;&lt;/w:rPr&gt;&lt;/w:style&gt;&lt;w:style w:type="paragraph" w:styleId="Index1"&gt;&lt;w:name w:val="index 1"/&gt;&lt;w:basedOn w:val="Normal"/&gt;&lt;w:next w:val="Normal"/&gt;&lt;w:autoRedefine/&gt;&lt;w:uiPriority w:val="99"/&gt;&lt;w:semiHidden/&gt;&lt;w:unhideWhenUsed/&gt;&lt;w:pPr&gt;&lt;w:spacing w:line="240" w:lineRule="auto"/&gt;&lt;w:ind w:left="240" w:firstLine="0"/&gt;&lt;/w:pPr&gt;&lt;/w:style&gt;&lt;w:style w:type="paragraph" w:styleId="Index2"&gt;&lt;w:name w:val="index 2"/&gt;&lt;w:basedOn w:val="Normal"/&gt;&lt;w:next w:val="Normal"/&gt;&lt;w:autoRedefine/&gt;&lt;w:uiPriority w:val="99"/&gt;&lt;w:semiHidden/&gt;&lt;w:unhideWhenUsed/&gt;&lt;w:pPr&gt;&lt;w:spacing w:line="240" w:lineRule="auto"/&gt;&lt;w:ind w:left="480" w:firstLine="0"/&gt;&lt;/w:pPr&gt;&lt;/w:style&gt;&lt;w:style w:type="paragraph" w:styleId="Index3"&gt;&lt;w:name w:val="index 3"/&gt;&lt;w:basedOn w:val="Normal"/&gt;&lt;w:next w:val="Normal"/&gt;&lt;w:autoRedefine/&gt;&lt;w:uiPriority w:val="99"/&gt;&lt;w:semiHidden/&gt;&lt;w:unhideWhenUsed/&gt;&lt;w:pPr&gt;&lt;w:spacing w:line="240" w:lineRule="auto"/&gt;&lt;w:ind w:left="720" w:firstLine="0"/&gt;&lt;/w:pPr&gt;&lt;/w:style&gt;&lt;w:style w:type="paragraph" w:styleId="Index4"&gt;&lt;w:name w:val="index 4"/&gt;&lt;w:basedOn w:val="Normal"/&gt;&lt;w:next w:val="Normal"/&gt;&lt;w:autoRedefine/&gt;&lt;w:uiPriority w:val="99"/&gt;&lt;w:semiHidden/&gt;&lt;w:unhideWhenUsed/&gt;&lt;w:pPr&gt;&lt;w:spacing w:line="240" w:lineRule="auto"/&gt;&lt;w:ind w:left="960" w:firstLine="0"/&gt;&lt;/w:pPr&gt;&lt;/w:style&gt;&lt;w:style w:type="paragraph" w:styleId="Index5"&gt;&lt;w:name w:val="index 5"/&gt;&lt;w:basedOn w:val="Normal"/&gt;&lt;w:next w:val="Normal"/&gt;&lt;w:autoRedefine/&gt;&lt;w:uiPriority w:val="99"/&gt;&lt;w:semiHidden/&gt;&lt;w:unhideWhenUsed/&gt;&lt;w:pPr&gt;&lt;w:spacing w:line="240" w:lineRule="auto"/&gt;&lt;w:ind w:left="1200" w:firstLine="0"/&gt;&lt;/w:pPr&gt;&lt;/w:style&gt;&lt;w:style w:type="paragraph" w:styleId="Index6"&gt;&lt;w:name w:val="index 6"/&gt;&lt;w:basedOn w:val="Normal"/&gt;&lt;w:next w:val="Normal"/&gt;&lt;w:autoRedefine/&gt;&lt;w:uiPriority w:val="99"/&gt;&lt;w:semiHidden/&gt;&lt;w:unhideWhenUsed/&gt;&lt;w:pPr&gt;&lt;w:spacing w:line="240" w:lineRule="auto"/&gt;&lt;w:ind w:left="1440" w:firstLine="0"/&gt;&lt;/w:pPr&gt;&lt;/w:style&gt;&lt;w:style w:type="paragraph" w:styleId="Index7"&gt;&lt;w:name w:val="index 7"/&gt;&lt;w:basedOn w:val="Normal"/&gt;&lt;w:next w:val="Normal"/&gt;&lt;w:autoRedefine/&gt;&lt;w:uiPriority w:val="99"/&gt;&lt;w:semiHidden/&gt;&lt;w:unhideWhenUsed/&gt;&lt;w:pPr&gt;&lt;w:spacing w:line="240" w:lineRule="auto"/&gt;&lt;w:ind w:left="1680" w:firstLine="0"/&gt;&lt;/w:pPr&gt;&lt;/w:style&gt;&lt;w:style w:type="paragraph" w:styleId="Index8"&gt;&lt;w:name w:val="index 8"/&gt;&lt;w:basedOn w:val="Normal"/&gt;&lt;w:next w:val="Normal"/&gt;&lt;w:autoRedefine/&gt;&lt;w:uiPriority w:val="99"/&gt;&lt;w:semiHidden/&gt;&lt;w:unhideWhenUsed/&gt;&lt;w:pPr&gt;&lt;w:spacing w:line="240" w:lineRule="auto"/&gt;&lt;w:ind w:left="1920" w:firstLine="0"/&gt;&lt;/w:pPr&gt;&lt;/w:style&gt;&lt;w:style w:type="paragraph" w:styleId="Index9"&gt;&lt;w:name w:val="index 9"/&gt;&lt;w:basedOn w:val="Normal"/&gt;&lt;w:next w:val="Normal"/&gt;&lt;w:autoRedefine/&gt;&lt;w:uiPriority w:val="99"/&gt;&lt;w:semiHidden/&gt;&lt;w:unhideWhenUsed/&gt;&lt;w:pPr&gt;&lt;w:spacing w:line="240" w:lineRule="auto"/&gt;&lt;w:ind w:left="2160" w:firstLine="0"/&gt;&lt;/w:pPr&gt;&lt;/w:style&gt;&lt;w:style w:type="paragraph" w:styleId="IndexHeading"&gt;&lt;w:name w:val="index heading"/&gt;&lt;w:basedOn w:val="Normal"/&gt;&lt;w:next w:val="Index1"/&gt;&lt;w:uiPriority w:val="99"/&gt;&lt;w:semiHidden/&gt;&lt;w:unhideWhenUsed/&gt;&lt;w:pPr&gt;&lt;w:ind w:firstLine="0"/&gt;&lt;/w:pPr&gt;&lt;w:rPr&gt;&lt;w:rFonts w:asciiTheme="majorHAnsi" w:eastAsiaTheme="majorEastAsia" w:hAnsiTheme="majorHAnsi" w:cstheme="majorBidi"/&gt;&lt;w:b/&gt;&lt;w:bCs/&gt;&lt;/w:rPr&gt;&lt;/w:style&gt;&lt;w:style w:type="paragraph" w:styleId="IntenseQuote"&gt;&lt;w:name w:val="Intense Quote"/&gt;&lt;w:basedOn w:val="Normal"/&gt;&lt;w:next w:val="Normal"/&gt;&lt;w:link w:val="IntenseQuoteChar"/&gt;&lt;w:uiPriority w:val="30"/&gt;&lt;w:semiHidden/&gt;&lt;w:unhideWhenUsed/&gt;&lt;w:qFormat/&gt;&lt;w:rsid w:val="00EB69D3"/&gt;&lt;w:pPr&gt;&lt;w:pBdr&gt;&lt;w:top w:val="single" w:sz="4" w:space="10" w:color="6E6E6E" w:themeColor="accent1" w:themeShade="80"/&gt;&lt;w:bottom w:val="single" w:sz="4" w:space="10" w:color="6E6E6E" w:themeColor="accent1" w:themeShade="80"/&gt;&lt;/w:pBdr&gt;&lt;w:spacing w:before="360" w:after="360"/&gt;&lt;w:ind w:left="864" w:right="864" w:firstLine="0"/&gt;&lt;w:jc w:val="center"/&gt;&lt;/w:pPr&gt;&lt;w:rPr&gt;&lt;w:i/&gt;&lt;w:iCs/&gt;&lt;w:color w:val="6E6E6E" w:themeColor="accent1" w:themeShade="80"/&gt;&lt;/w:rPr&gt;&lt;/w:style&gt;&lt;w:style w:type="character" w:customStyle="1" w:styleId="IntenseQuoteChar"&gt;&lt;w:name w:val="Intense Quote Char"/&gt;&lt;w:basedOn w:val="DefaultParagraphFont"/&gt;&lt;w:link w:val="IntenseQuote"/&gt;&lt;w:uiPriority w:val="30"/&gt;&lt;w:semiHidden/&gt;&lt;w:rsid w:val="00EB69D3"/&gt;&lt;w:rPr&gt;&lt;w:i/&gt;&lt;w:iCs/&gt;&lt;w:color w:val="6E6E6E" w:themeColor="accent1" w:themeShade="80"/&gt;&lt;/w:rPr&gt;&lt;/w:style&gt;&lt;w:style w:type="paragraph" w:styleId="List"&gt;&lt;w:name w:val="List"/&gt;&lt;w:basedOn w:val="Normal"/&gt;&lt;w:uiPriority w:val="99"/&gt;&lt;w:semiHidden/&gt;&lt;w:unhideWhenUsed/&gt;&lt;w:pPr&gt;&lt;w:ind w:left="360" w:firstLine="0"/&gt;&lt;w:contextualSpacing/&gt;&lt;/w:pPr&gt;&lt;/w:style&gt;&lt;w:style w:type="paragraph" w:styleId="List2"&gt;&lt;w:name w:val="List 2"/&gt;&lt;w:basedOn w:val="Normal"/&gt;&lt;w:uiPriority w:val="99"/&gt;&lt;w:semiHidden/&gt;&lt;w:unhideWhenUsed/&gt;&lt;w:pPr&gt;&lt;w:ind w:left="720" w:firstLine="0"/&gt;&lt;w:contextualSpacing/&gt;&lt;/w:pPr&gt;&lt;/w:style&gt;&lt;w:style w:type="paragraph" w:styleId="List3"&gt;&lt;w:name w:val="List 3"/&gt;&lt;w:basedOn w:val="Normal"/&gt;&lt;w:uiPriority w:val="99"/&gt;&lt;w:semiHidden/&gt;&lt;w:unhideWhenUsed/&gt;&lt;w:pPr&gt;&lt;w:ind w:left="1080" w:firstLine="0"/&gt;&lt;w:contextualSpacing/&gt;&lt;/w:pPr&gt;&lt;/w:style&gt;&lt;w:style w:type="paragraph" w:styleId="List4"&gt;&lt;w:name w:val="List 4"/&gt;&lt;w:basedOn w:val="Normal"/&gt;&lt;w:uiPriority w:val="99"/&gt;&lt;w:semiHidden/&gt;&lt;w:unhideWhenUsed/&gt;&lt;w:pPr&gt;&lt;w:ind w:left="1440" w:firstLine="0"/&gt;&lt;w:contextualSpacing/&gt;&lt;/w:pPr&gt;&lt;/w:style&gt;&lt;w:style w:type="paragraph" w:styleId="List5"&gt;&lt;w:name w:val="List 5"/&gt;&lt;w:basedOn w:val="Normal"/&gt;&lt;w:uiPriority w:val="99"/&gt;&lt;w:semiHidden/&gt;&lt;w:unhideWhenUsed/&gt;&lt;w:pPr&gt;&lt;w:ind w:left="1800" w:firstLine="0"/&gt;&lt;w:contextualSpacing/&gt;&lt;/w:pPr&gt;&lt;/w:style&gt;&lt;w:style w:type="paragraph" w:styleId="ListBullet"&gt;&lt;w:name w:val="List Bullet"/&gt;&lt;w:basedOn w:val="Normal"/&gt;&lt;w:uiPriority w:val="8"/&gt;&lt;w:unhideWhenUsed/&gt;&lt;w:qFormat/&gt;&lt;w:pPr&gt;&lt;w:numPr&gt;&lt;w:numId w:val="1"/&gt;&lt;/w:numPr&gt;&lt;w:contextualSpacing/&gt;&lt;/w:pPr&gt;&lt;/w:style&gt;&lt;w:style w:type="paragraph" w:styleId="ListBullet2"&gt;&lt;w:name w:val="List Bullet 2"/&gt;&lt;w:basedOn w:val="Normal"/&gt;&lt;w:uiPriority w:val="99"/&gt;&lt;w:semiHidden/&gt;&lt;w:unhideWhenUsed/&gt;&lt;w:pPr&gt;&lt;w:numPr&gt;&lt;w:numId w:val="2"/&gt;&lt;/w:numPr&gt;&lt;w:ind w:firstLine="0"/&gt;&lt;w:contextualSpacing/&gt;&lt;/w:pPr&gt;&lt;/w:style&gt;&lt;w:style w:type="paragraph" w:styleId="ListBullet3"&gt;&lt;w:name w:val="List Bullet 3"/&gt;&lt;w:basedOn w:val="Normal"/&gt;&lt;w:uiPriority w:val="99"/&gt;&lt;w:semiHidden/&gt;&lt;w:unhideWhenUsed/&gt;&lt;w:pPr&gt;&lt;w:numPr&gt;&lt;w:numId w:val="3"/&gt;&lt;/w:numPr&gt;&lt;w:ind w:firstLine="0"/&gt;&lt;w:contextualSpacing/&gt;&lt;/w:pPr&gt;&lt;/w:style&gt;&lt;w:style w:type="paragraph" w:styleId="ListBullet4"&gt;&lt;w:name w:val="List Bullet 4"/&gt;&lt;w:basedOn w:val="Normal"/&gt;&lt;w:uiPriority w:val="99"/&gt;&lt;w:semiHidden/&gt;&lt;w:unhideWhenUsed/&gt;&lt;w:pPr&gt;&lt;w:numPr&gt;&lt;w:numId w:val="4"/&gt;&lt;/w:numPr&gt;&lt;w:ind w:firstLine="0"/&gt;&lt;w:contextualSpacing/&gt;&lt;/w:pPr&gt;&lt;/w:style&gt;&lt;w:style w:type="paragraph" w:styleId="ListBullet5"&gt;&lt;w:name w:val="List Bullet 5"/&gt;&lt;w:basedOn w:val="Normal"/&gt;&lt;w:uiPriority w:val="99"/&gt;&lt;w:semiHidden/&gt;&lt;w:unhideWhenUsed/&gt;&lt;w:pPr&gt;&lt;w:numPr&gt;&lt;w:numId w:val="5"/&gt;&lt;/w:numPr&gt;&lt;w:ind w:firstLine="0"/&gt;&lt;w:contextualSpacing/&gt;&lt;/w:pPr&gt;&lt;/w:style&gt;&lt;w:style w:type="paragraph" w:styleId="ListContinue"&gt;&lt;w:name w:val="List Continue"/&gt;&lt;w:basedOn w:val="Normal"/&gt;&lt;w:uiPriority w:val="99"/&gt;&lt;w:semiHidden/&gt;&lt;w:unhideWhenUsed/&gt;&lt;w:pPr&gt;&lt;w:spacing w:after="120"/&gt;&lt;w:ind w:left="360" w:firstLine="0"/&gt;&lt;w:contextualSpacing/&gt;&lt;/w:pPr&gt;&lt;/w:style&gt;&lt;w:style w:type="paragraph" w:styleId="ListContinue2"&gt;&lt;w:name w:val="List Continue 2"/&gt;&lt;w:basedOn w:val="Normal"/&gt;&lt;w:uiPriority w:val="99"/&gt;&lt;w:semiHidden/&gt;&lt;w:unhideWhenUsed/&gt;&lt;w:pPr&gt;&lt;w:spacing w:after="120"/&gt;&lt;w:ind w:left="720" w:firstLine="0"/&gt;&lt;w:contextualSpacing/&gt;&lt;/w:pPr&gt;&lt;/w:style&gt;&lt;w:style w:type="paragraph" w:styleId="ListContinue3"&gt;&lt;w:name w:val="List Continue 3"/&gt;&lt;w:basedOn w:val="Normal"/&gt;&lt;w:uiPriority w:val="99"/&gt;&lt;w:semiHidden/&gt;&lt;w:unhideWhenUsed/&gt;&lt;w:pPr&gt;&lt;w:spacing w:after="120"/&gt;&lt;w:ind w:left="1080" w:firstLine="0"/&gt;&lt;w:contextualSpacing/&gt;&lt;/w:pPr&gt;&lt;/w:style&gt;&lt;w:style w:type="paragraph" w:styleId="ListContinue4"&gt;&lt;w:name w:val="List Continue 4"/&gt;&lt;w:basedOn w:val="Normal"/&gt;&lt;w:uiPriority w:val="99"/&gt;&lt;w:semiHidden/&gt;&lt;w:unhideWhenUsed/&gt;&lt;w:pPr&gt;&lt;w:spacing w:after="120"/&gt;&lt;w:ind w:left="1440" w:firstLine="0"/&gt;&lt;w:contextualSpacing/&gt;&lt;/w:pPr&gt;&lt;/w:style&gt;&lt;w:style w:type="paragraph" w:styleId="ListContinue5"&gt;&lt;w:name w:val="List Continue 5"/&gt;&lt;w:basedOn w:val="Normal"/&gt;&lt;w:uiPriority w:val="99"/&gt;&lt;w:semiHidden/&gt;&lt;w:unhideWhenUsed/&gt;&lt;w:pPr&gt;&lt;w:spacing w:after="120"/&gt;&lt;w:ind w:left="1800" w:firstLine="0"/&gt;&lt;w:contextualSpacing/&gt;&lt;/w:pPr&gt;&lt;/w:style&gt;&lt;w:style w:type="paragraph" w:styleId="ListNumber"&gt;&lt;w:name w:val="List Number"/&gt;&lt;w:basedOn w:val="Normal"/&gt;&lt;w:uiPriority w:val="8"/&gt;&lt;w:unhideWhenUsed/&gt;&lt;w:qFormat/&gt;&lt;w:pPr&gt;&lt;w:numPr&gt;&lt;w:numId w:val="6"/&gt;&lt;/w:numPr&gt;&lt;w:contextualSpacing/&gt;&lt;/w:pPr&gt;&lt;/w:style&gt;&lt;w:style w:type="paragraph" w:styleId="ListNumber2"&gt;&lt;w:name w:val="List Number 2"/&gt;&lt;w:basedOn w:val="Normal"/&gt;&lt;w:uiPriority w:val="99"/&gt;&lt;w:semiHidden/&gt;&lt;w:unhideWhenUsed/&gt;&lt;w:pPr&gt;&lt;w:numPr&gt;&lt;w:numId w:val="7"/&gt;&lt;/w:numPr&gt;&lt;w:ind w:firstLine="0"/&gt;&lt;w:contextualSpacing/&gt;&lt;/w:pPr&gt;&lt;/w:style&gt;&lt;w:style w:type="paragraph" w:styleId="ListNumber3"&gt;&lt;w:name w:val="List Number 3"/&gt;&lt;w:basedOn w:val="Normal"/&gt;&lt;w:uiPriority w:val="99"/&gt;&lt;w:semiHidden/&gt;&lt;w:unhideWhenUsed/&gt;&lt;w:pPr&gt;&lt;w:numPr&gt;&lt;w:numId w:val="8"/&gt;&lt;/w:numPr&gt;&lt;w:ind w:firstLine="0"/&gt;&lt;w:contextualSpacing/&gt;&lt;/w:pPr&gt;&lt;/w:style&gt;&lt;w:style w:type="paragraph" w:styleId="ListNumber4"&gt;&lt;w:name w:val="List Number 4"/&gt;&lt;w:basedOn w:val="Normal"/&gt;&lt;w:uiPriority w:val="99"/&gt;&lt;w:semiHidden/&gt;&lt;w:unhideWhenUsed/&gt;&lt;w:pPr&gt;&lt;w:numPr&gt;&lt;w:numId w:val="9"/&gt;&lt;/w:numPr&gt;&lt;w:ind w:firstLine="0"/&gt;&lt;w:contextualSpacing/&gt;&lt;/w:pPr&gt;&lt;/w:style&gt;&lt;w:style w:type="paragraph" w:styleId="ListNumber5"&gt;&lt;w:name w:val="List Number 5"/&gt;&lt;w:basedOn w:val="Normal"/&gt;&lt;w:uiPriority w:val="99"/&gt;&lt;w:semiHidden/&gt;&lt;w:unhideWhenUsed/&gt;&lt;w:pPr&gt;&lt;w:numPr&gt;&lt;w:numId w:val="10"/&gt;&lt;/w:numPr&gt;&lt;w:ind w:firstLine="0"/&gt;&lt;w:contextualSpacing/&gt;&lt;/w:pPr&gt;&lt;/w:style&gt;&lt;w:style w:type="paragraph" w:styleId="ListParagraph"&gt;&lt;w:name w:val="List Paragraph"/&gt;&lt;w:basedOn w:val="Normal"/&gt;&lt;w:uiPriority w:val="34"/&gt;&lt;w:unhideWhenUsed/&gt;&lt;w:qFormat/&gt;&lt;w:pPr&gt;&lt;w:ind w:left="720" w:firstLine="0"/&gt;&lt;w:contextualSpacing/&gt;&lt;/w:pPr&gt;&lt;/w:style&gt;&lt;w:style w:type="paragraph" w:styleId="MacroText"&gt;&lt;w:name w:val="macro"/&gt;&lt;w:link w:val="MacroTextChar"/&gt;&lt;w:uiPriority w:val="99"/&gt;&lt;w:semiHidden/&gt;&lt;w:unhideWhenUsed/&gt;&lt;w:rsid w:val="00EB69D3"/&gt;&lt;w:pPr&gt;&lt;w:tabs&gt;&lt;w:tab w:val="left" w:pos="480"/&gt;&lt;w:tab w:val="left" w:pos="960"/&gt;&lt;w:tab w:val="left" w:pos="1440"/&gt;&lt;w:tab w:val="left" w:pos="1920"/&gt;&lt;w:tab w:val="left" w:pos="2400"/&gt;&lt;w:tab w:val="left" w:pos="2880"/&gt;&lt;w:tab w:val="left" w:pos="3360"/&gt;&lt;w:tab w:val="left" w:pos="3840"/&gt;&lt;w:tab w:val="left" w:pos="4320"/&gt;&lt;/w:tabs&gt;&lt;w:ind w:firstLine="0"/&gt;&lt;/w:pPr&gt;&lt;w:rPr&gt;&lt;w:rFonts w:ascii="Consolas" w:hAnsi="Consolas" w:cs="Consolas"/&gt;&lt;w:kern w:val="24"/&gt;&lt;w:sz w:val="22"/&gt;&lt;w:szCs w:val="20"/&gt;&lt;/w:rPr&gt;&lt;/w:style&gt;&lt;w:style w:type="character" w:customStyle="1" w:styleId="MacroTextChar"&gt;&lt;w:name w:val="Macro Text Char"/&gt;&lt;w:basedOn w:val="DefaultParagraphFont"/&gt;&lt;w:link w:val="MacroText"/&gt;&lt;w:uiPriority w:val="99"/&gt;&lt;w:semiHidden/&gt;&lt;w:rsid w:val="00EB69D3"/&gt;&lt;w:rPr&gt;&lt;w:rFonts w:ascii="Consolas" w:hAnsi="Consolas" w:cs="Consolas"/&gt;&lt;w:kern w:val="24"/&gt;&lt;w:sz w:val="22"/&gt;&lt;w:szCs w:val="20"/&gt;&lt;/w:rPr&gt;&lt;/w:style&gt;&lt;w:style w:type="paragraph" w:styleId="MessageHeader"&gt;&lt;w:name w:val="Message Header"/&gt;&lt;w:basedOn w:val="Normal"/&gt;&lt;w:link w:val="MessageHeaderChar"/&gt;&lt;w:uiPriority w:val="99"/&gt;&lt;w:semiHidden/&gt;&lt;w:unhideWhenUsed/&gt;&lt;w:pPr&gt;&lt;w:pBdr&gt;&lt;w:top w:val="single" w:sz="6" w:space="1" w:color="auto"/&gt;&lt;w:left w:val="single" w:sz="6" w:space="1" w:color="auto"/&gt;&lt;w:bottom w:val="single" w:sz="6" w:space="1" w:color="auto"/&gt;&lt;w:right w:val="single" w:sz="6" w:space="1" w:color="auto"/&gt;&lt;/w:pBdr&gt;&lt;w:shd w:val="pct20" w:color="auto" w:fill="auto"/&gt;&lt;w:spacing w:line="240" w:lineRule="auto"/&gt;&lt;w:ind w:left="1080" w:firstLine="0"/&gt;&lt;/w:pPr&gt;&lt;w:rPr&gt;&lt;w:rFonts w:asciiTheme="majorHAnsi" w:eastAsiaTheme="majorEastAsia" w:hAnsiTheme="majorHAnsi" w:cstheme="majorBidi"/&gt;&lt;/w:rPr&gt;&lt;/w:style&gt;&lt;w:style w:type="character" w:customStyle="1" w:styleId="MessageHeaderChar"&gt;&lt;w:name w:val="Message Header Char"/&gt;&lt;w:basedOn w:val="DefaultParagraphFont"/&gt;&lt;w:link w:val="MessageHeader"/&gt;&lt;w:uiPriority w:val="99"/&gt;&lt;w:semiHidden/&gt;&lt;w:rPr&gt;&lt;w:rFonts w:asciiTheme="majorHAnsi" w:eastAsiaTheme="majorEastAsia" w:hAnsiTheme="majorHAnsi" w:cstheme="majorBidi"/&gt;&lt;w:kern w:val="24"/&gt;&lt;w:shd w:val="pct20" w:color="auto" w:fill="auto"/&gt;&lt;/w:rPr&gt;&lt;/w:style&gt;&lt;w:style w:type="paragraph" w:styleId="NormalWeb"&gt;&lt;w:name w:val="Normal (Web)"/&gt;&lt;w:basedOn w:val="Normal"/&gt;&lt;w:uiPriority w:val="99"/&gt;&lt;w:semiHidden/&gt;&lt;w:unhideWhenUsed/&gt;&lt;w:pPr&gt;&lt;w:ind w:firstLine="0"/&gt;&lt;/w:pPr&gt;&lt;w:rPr&gt;&lt;w:rFonts w:ascii="Times New Roman" w:hAnsi="Times New Roman" w:cs="Times New Roman"/&gt;&lt;/w:rPr&gt;&lt;/w:style&gt;&lt;w:style w:type="paragraph" w:styleId="NormalIndent"&gt;&lt;w:name w:val="Normal Indent"/&gt;&lt;w:basedOn w:val="Normal"/&gt;&lt;w:uiPriority w:val="99"/&gt;&lt;w:semiHidden/&gt;&lt;w:unhideWhenUsed/&gt;&lt;w:pPr&gt;&lt;w:ind w:left="720" w:firstLine="0"/&gt;&lt;/w:pPr&gt;&lt;/w:style&gt;&lt;w:style w:type="paragraph" w:styleId="NoteHeading"&gt;&lt;w:name w:val="Note Heading"/&gt;&lt;w:basedOn w:val="Normal"/&gt;&lt;w:next w:val="Normal"/&gt;&lt;w:link w:val="NoteHeadingChar"/&gt;&lt;w:uiPriority w:val="99"/&gt;&lt;w:semiHidden/&gt;&lt;w:unhideWhenUsed/&gt;&lt;w:pPr&gt;&lt;w:spacing w:line="240" w:lineRule="auto"/&gt;&lt;w:ind w:firstLine="0"/&gt;&lt;/w:pPr&gt;&lt;/w:style&gt;&lt;w:style w:type="character" w:customStyle="1" w:styleId="NoteHeadingChar"&gt;&lt;w:name w:val="Note Heading Char"/&gt;&lt;w:basedOn w:val="DefaultParagraphFont"/&gt;&lt;w:link w:val="NoteHeading"/&gt;&lt;w:uiPriority w:val="99"/&gt;&lt;w:semiHidden/&gt;&lt;w:rPr&gt;&lt;w:kern w:val="24"/&gt;&lt;/w:rPr&gt;&lt;/w:style&gt;&lt;w:style w:type="paragraph" w:styleId="PlainText"&gt;&lt;w:name w:val="Plain Text"/&gt;&lt;w:basedOn w:val="Normal"/&gt;&lt;w:link w:val="PlainTextChar"/&gt;&lt;w:uiPriority w:val="99"/&gt;&lt;w:semiHidden/&gt;&lt;w:unhideWhenUsed/&gt;&lt;w:rsid w:val="00EB69D3"/&gt;&lt;w:pPr&gt;&lt;w:spacing w:line="240" w:lineRule="auto"/&gt;&lt;w:ind w:firstLine="0"/&gt;&lt;/w:pPr&gt;&lt;w:rPr&gt;&lt;w:rFonts w:ascii="Consolas" w:hAnsi="Consolas" w:cs="Consolas"/&gt;&lt;w:sz w:val="22"/&gt;&lt;w:szCs w:val="21"/&gt;&lt;/w:rPr&gt;&lt;/w:style&gt;&lt;w:style w:type="character" w:customStyle="1" w:styleId="PlainTextChar"&gt;&lt;w:name w:val="Plain Text Char"/&gt;&lt;w:basedOn w:val="DefaultParagraphFont"/&gt;&lt;w:link w:val="PlainText"/&gt;&lt;w:uiPriority w:val="99"/&gt;&lt;w:semiHidden/&gt;&lt;w:rsid w:val="00EB69D3"/&gt;&lt;w:rPr&gt;&lt;w:rFonts w:ascii="Consolas" w:hAnsi="Consolas" w:cs="Consolas"/&gt;&lt;w:sz w:val="22"/&gt;&lt;w:szCs w:val="21"/&gt;&lt;/w:rPr&gt;&lt;/w:style&gt;&lt;w:style w:type="paragraph" w:styleId="Quote"&gt;&lt;w:name w:val="Quote"/&gt;&lt;w:basedOn w:val="Normal"/&gt;&lt;w:next w:val="Normal"/&gt;&lt;w:link w:val="QuoteChar"/&gt;&lt;w:uiPriority w:val="29"/&gt;&lt;w:semiHidden/&gt;&lt;w:unhideWhenUsed/&gt;&lt;w:qFormat/&gt;&lt;w:pPr&gt;&lt;w:spacing w:before="200" w:after="160"/&gt;&lt;w:ind w:left="864" w:right="864" w:firstLine="0"/&gt;&lt;w:jc w:val="center"/&gt;&lt;/w:pPr&gt;&lt;w:rPr&gt;&lt;w:i/&gt;&lt;w:iCs/&gt;&lt;w:color w:val="404040" w:themeColor="text1" w:themeTint="BF"/&gt;&lt;/w:rPr&gt;&lt;/w:style&gt;&lt;w:style w:type="character" w:customStyle="1" w:styleId="QuoteChar"&gt;&lt;w:name w:val="Quote Char"/&gt;&lt;w:basedOn w:val="DefaultParagraphFont"/&gt;&lt;w:link w:val="Quote"/&gt;&lt;w:uiPriority w:val="29"/&gt;&lt;w:semiHidden/&gt;&lt;w:rPr&gt;&lt;w:i/&gt;&lt;w:iCs/&gt;&lt;w:color w:val="404040" w:themeColor="text1" w:themeTint="BF"/&gt;&lt;w:kern w:val="24"/&gt;&lt;/w:rPr&gt;&lt;/w:style&gt;&lt;w:style w:type="paragraph" w:styleId="Salutation"&gt;&lt;w:name w:val="Salutation"/&gt;&lt;w:basedOn w:val="Normal"/&gt;&lt;w:next w:val="Normal"/&gt;&lt;w:link w:val="SalutationChar"/&gt;&lt;w:uiPriority w:val="99"/&gt;&lt;w:semiHidden/&gt;&lt;w:unhideWhenUsed/&gt;&lt;w:pPr&gt;&lt;w:ind w:firstLine="0"/&gt;&lt;/w:pPr&gt;&lt;/w:style&gt;&lt;w:style w:type="character" w:customStyle="1" w:styleId="SalutationChar"&gt;&lt;w:name w:val="Salutation Char"/&gt;&lt;w:basedOn w:val="DefaultParagraphFont"/&gt;&lt;w:link w:val="Salutation"/&gt;&lt;w:uiPriority w:val="99"/&gt;&lt;w:semiHidden/&gt;&lt;w:rPr&gt;&lt;w:kern w:val="24"/&gt;&lt;/w:rPr&gt;&lt;/w:style&gt;&lt;w:style w:type="paragraph" w:styleId="Signature"&gt;&lt;w:name w:val="Signature"/&gt;&lt;w:basedOn w:val="Normal"/&gt;&lt;w:link w:val="SignatureChar"/&gt;&lt;w:uiPriority w:val="99"/&gt;&lt;w:semiHidden/&gt;&lt;w:unhideWhenUsed/&gt;&lt;w:pPr&gt;&lt;w:spacing w:line="240" w:lineRule="auto"/&gt;&lt;w:ind w:left="4320" w:firstLine="0"/&gt;&lt;/w:pPr&gt;&lt;/w:style&gt;&lt;w:style w:type="character" w:customStyle="1" w:styleId="SignatureChar"&gt;&lt;w:name w:val="Signature Char"/&gt;&lt;w:basedOn w:val="DefaultParagraphFont"/&gt;&lt;w:link w:val="Signature"/&gt;&lt;w:uiPriority w:val="99"/&gt;&lt;w:semiHidden/&gt;&lt;w:rPr&gt;&lt;w:kern w:val="24"/&gt;&lt;/w:rPr&gt;&lt;/w:style&gt;&lt;w:style w:type="paragraph" w:customStyle="1" w:styleId="Title2"&gt;&lt;w:name w:val="Title 2"/&gt;&lt;w:basedOn w:val="Normal"/&gt;&lt;w:uiPriority w:val="1"/&gt;&lt;w:qFormat/&gt;&lt;w:pPr&gt;&lt;w:ind w:firstLine="0"/&gt;&lt;w:jc w:val="center"/&gt;&lt;/w:pPr&gt;&lt;/w:style&gt;&lt;w:style w:type="paragraph" w:styleId="TableofAuthorities"&gt;&lt;w:name w:val="table of authorities"/&gt;&lt;w:basedOn w:val="Normal"/&gt;&lt;w:next w:val="Normal"/&gt;&lt;w:uiPriority w:val="99"/&gt;&lt;w:semiHidden/&gt;&lt;w:unhideWhenUsed/&gt;&lt;w:pPr&gt;&lt;w:ind w:left="240" w:firstLine="0"/&gt;&lt;/w:pPr&gt;&lt;/w:style&gt;&lt;w:style w:type="paragraph" w:styleId="TableofFigures"&gt;&lt;w:name w:val="table of figures"/&gt;&lt;w:basedOn w:val="Normal"/&gt;&lt;w:next w:val="Normal"/&gt;&lt;w:uiPriority w:val="99"/&gt;&lt;w:semiHidden/&gt;&lt;w:unhideWhenUsed/&gt;&lt;w:pPr&gt;&lt;w:ind w:firstLine="0"/&gt;&lt;/w:pPr&gt;&lt;/w:style&gt;&lt;w:style w:type="paragraph" w:styleId="TOAHeading"&gt;&lt;w:name w:val="toa heading"/&gt;&lt;w:basedOn w:val="Normal"/&gt;&lt;w:next w:val="Normal"/&gt;&lt;w:uiPriority w:val="99"/&gt;&lt;w:semiHidden/&gt;&lt;w:unhideWhenUsed/&gt;&lt;w:pPr&gt;&lt;w:spacing w:before="120"/&gt;&lt;w:ind w:firstLine="0"/&gt;&lt;/w:pPr&gt;&lt;w:rPr&gt;&lt;w:rFonts w:asciiTheme="majorHAnsi" w:eastAsiaTheme="majorEastAsia" w:hAnsiTheme="majorHAnsi" w:cstheme="majorBidi"/&gt;&lt;w:b/&gt;&lt;w:bCs/&gt;&lt;/w:rPr&gt;&lt;/w:style&gt;&lt;w:style w:type="paragraph" w:styleId="TOC4"&gt;&lt;w:name w:val="toc 4"/&gt;&lt;w:basedOn w:val="Normal"/&gt;&lt;w:next w:val="Normal"/&gt;&lt;w:autoRedefine/&gt;&lt;w:uiPriority w:val="39"/&gt;&lt;w:semiHidden/&gt;&lt;w:unhideWhenUsed/&gt;&lt;w:pPr&gt;&lt;w:spacing w:after="100"/&gt;&lt;w:ind w:left="720" w:firstLine="0"/&gt;&lt;/w:pPr&gt;&lt;/w:style&gt;&lt;w:style w:type="paragraph" w:styleId="TOC5"&gt;&lt;w:name w:val="toc 5"/&gt;&lt;w:basedOn w:val="Normal"/&gt;&lt;w:next w:val="Normal"/&gt;&lt;w:autoRedefine/&gt;&lt;w:uiPriority w:val="39"/&gt;&lt;w:semiHidden/&gt;&lt;w:unhideWhenUsed/&gt;&lt;w:pPr&gt;&lt;w:spacing w:after="100"/&gt;&lt;w:ind w:left="960" w:firstLine="0"/&gt;&lt;/w:pPr&gt;&lt;/w:style&gt;&lt;w:style w:type="paragraph" w:styleId="TOC6"&gt;&lt;w:name w:val="toc 6"/&gt;&lt;w:basedOn w:val="Normal"/&gt;&lt;w:next w:val="Normal"/&gt;&lt;w:autoRedefine/&gt;&lt;w:uiPriority w:val="39"/&gt;&lt;w:semiHidden/&gt;&lt;w:unhideWhenUsed/&gt;&lt;w:pPr&gt;&lt;w:spacing w:after="100"/&gt;&lt;w:ind w:left="1200" w:firstLine="0"/&gt;&lt;/w:pPr&gt;&lt;/w:style&gt;&lt;w:style w:type="paragraph" w:styleId="TOC7"&gt;&lt;w:name w:val="toc 7"/&gt;&lt;w:basedOn w:val="Normal"/&gt;&lt;w:next w:val="Normal"/&gt;&lt;w:autoRedefine/&gt;&lt;w:uiPriority w:val="39"/&gt;&lt;w:semiHidden/&gt;&lt;w:unhideWhenUsed/&gt;&lt;w:pPr&gt;&lt;w:spacing w:after="100"/&gt;&lt;w:ind w:left="1440" w:firstLine="0"/&gt;&lt;/w:pPr&gt;&lt;/w:style&gt;&lt;w:style w:type="paragraph" w:styleId="TOC8"&gt;&lt;w:name w:val="toc 8"/&gt;&lt;w:basedOn w:val="Normal"/&gt;&lt;w:next w:val="Normal"/&gt;&lt;w:autoRedefine/&gt;&lt;w:uiPriority w:val="39"/&gt;&lt;w:semiHidden/&gt;&lt;w:unhideWhenUsed/&gt;&lt;w:pPr&gt;&lt;w:spacing w:after="100"/&gt;&lt;w:ind w:left="1680" w:firstLine="0"/&gt;&lt;/w:pPr&gt;&lt;/w:style&gt;&lt;w:style w:type="paragraph" w:styleId="TOC9"&gt;&lt;w:name w:val="toc 9"/&gt;&lt;w:basedOn w:val="Normal"/&gt;&lt;w:next w:val="Normal"/&gt;&lt;w:autoRedefine/&gt;&lt;w:uiPriority w:val="39"/&gt;&lt;w:semiHidden/&gt;&lt;w:unhideWhenUsed/&gt;&lt;w:pPr&gt;&lt;w:spacing w:after="100"/&gt;&lt;w:ind w:left="1920" w:firstLine="0"/&gt;&lt;/w:pPr&gt;&lt;/w:style&gt;&lt;w:style w:type="character" w:styleId="EndnoteReference"&gt;&lt;w:name w:val="endnote reference"/&gt;&lt;w:basedOn w:val="DefaultParagraphFont"/&gt;&lt;w:uiPriority w:val="99"/&gt;&lt;w:semiHidden/&gt;&lt;w:unhideWhenUsed/&gt;&lt;w:rPr&gt;&lt;w:vertAlign w:val="superscript"/&gt;&lt;/w:rPr&gt;&lt;/w:style&gt;&lt;w:style w:type="character" w:styleId="FootnoteReference"&gt;&lt;w:name w:val="footnote reference"/&gt;&lt;w:basedOn w:val="DefaultParagraphFont"/&gt;&lt;w:uiPriority w:val="99"/&gt;&lt;w:qFormat/&gt;&lt;w:rPr&gt;&lt;w:vertAlign w:val="superscript"/&gt;&lt;/w:rPr&gt;&lt;/w:style&gt;&lt;w:style w:type="table" w:customStyle="1" w:styleId="APAReport"&gt;&lt;w:name w:val="APA Report"/&gt;&lt;w:basedOn w:val="TableNormal"/&gt;&lt;w:uiPriority w:val="99"/&gt;&lt;w:rsid w:val="003F7CBD"/&gt;&lt;w:pPr&gt;&lt;w:spacing w:line="240" w:lineRule="auto"/&gt;&lt;w:ind w:firstLine="0"/&gt;&lt;/w:pPr&gt;&lt;w:tblPr&gt;&lt;w:tblBorders&gt;&lt;w:top w:val="single" w:sz="12" w:space="0" w:color="auto"/&gt;&lt;w:bottom w:val="single" w:sz="12" w:space="0" w:color="auto"/&gt;&lt;/w:tblBorders&gt;&lt;/w:tblPr&gt;&lt;w:tblStylePr w:type="firstRow"&gt;&lt;w:rPr&gt;&lt;w:rFonts w:asciiTheme="majorHAnsi" w:hAnsiTheme="majorHAnsi"/&gt;&lt;/w:rPr&gt;&lt;w:tblPr/&gt;&lt;w:tcPr&gt;&lt;w:tcBorders&gt;&lt;w:top w:val="single" w:sz="12" w:space="0" w:color="auto"/&gt;&lt;w:left w:val="nil"/&gt;&lt;w:bottom w:val="single" w:sz="12" w:space="0" w:color="auto"/&gt;&lt;w:right w:val="nil"/&gt;&lt;w:insideH w:val="nil"/&gt;&lt;w:insideV w:val="nil"/&gt;&lt;w:tl2br w:val="nil"/&gt;&lt;w:tr2bl w:val="nil"/&gt;&lt;/w:tcBorders&gt;&lt;/w:tcPr&gt;&lt;/w:tblStylePr&gt;&lt;/w:style&gt;&lt;w:style w:type="paragraph" w:customStyle="1" w:styleId="TableFigure"&gt;&lt;w:name w:val="Table/Figure"/&gt;&lt;w:basedOn w:val="Normal"/&gt;&lt;w:uiPriority w:val="7"/&gt;&lt;w:qFormat/&gt;&lt;w:pPr&gt;&lt;w:spacing w:before="240"/&gt;&lt;w:ind w:firstLine="0"/&gt;&lt;w:contextualSpacing/&gt;&lt;/w:pPr&gt;&lt;/w:style&gt;&lt;w:style w:type="paragraph" w:styleId="Footer"&gt;&lt;w:name w:val="footer"/&gt;&lt;w:basedOn w:val="Normal"/&gt;&lt;w:link w:val="FooterChar"/&gt;&lt;w:uiPriority w:val="99"/&gt;&lt;w:qFormat/&gt;&lt;w:pPr&gt;&lt;w:tabs&gt;&lt;w:tab w:val="center" w:pos="4680"/&gt;&lt;w:tab w:val="right" w:pos="9360"/&gt;&lt;/w:tabs&gt;&lt;w:spacing w:line="240" w:lineRule="auto"/&gt;&lt;/w:pPr&gt;&lt;/w:style&gt;&lt;w:style w:type="character" w:customStyle="1" w:styleId="FooterChar"&gt;&lt;w:name w:val="Footer Char"/&gt;&lt;w:basedOn w:val="DefaultParagraphFont"/&gt;&lt;w:link w:val="Footer"/&gt;&lt;w:uiPriority w:val="99"/&gt;&lt;w:rsid w:val="00DB2E59"/&gt;&lt;/w:style&gt;&lt;w:style w:type="character" w:styleId="CommentReference"&gt;&lt;w:name w:val="annotation reference"/&gt;&lt;w:basedOn w:val="DefaultParagraphFont"/&gt;&lt;w:uiPriority w:val="99"/&gt;&lt;w:semiHidden/&gt;&lt;w:unhideWhenUsed/&gt;&lt;w:rsid w:val="00EB69D3"/&gt;&lt;w:rPr&gt;&lt;w:sz w:val="22"/&gt;&lt;w:szCs w:val="16"/&gt;&lt;/w:rPr&gt;&lt;/w:style&gt;&lt;w:style w:type="paragraph" w:styleId="EndnoteText"&gt;&lt;w:name w:val="endnote text"/&gt;&lt;w:basedOn w:val="Normal"/&gt;&lt;w:link w:val="EndnoteTextChar"/&gt;&lt;w:uiPriority w:val="99"/&gt;&lt;w:semiHidden/&gt;&lt;w:unhideWhenUsed/&gt;&lt;w:qFormat/&gt;&lt;w:rsid w:val="00EB69D3"/&gt;&lt;w:pPr&gt;&lt;w:spacing w:line="240" w:lineRule="auto"/&gt;&lt;/w:pPr&gt;&lt;w:rPr&gt;&lt;w:sz w:val="22"/&gt;&lt;w:szCs w:val="20"/&gt;&lt;/w:rPr&gt;&lt;/w:style&gt;&lt;w:style w:type="character" w:customStyle="1" w:styleId="EndnoteTextChar"&gt;&lt;w:name w:val="Endnote Text Char"/&gt;&lt;w:basedOn w:val="DefaultParagraphFont"/&gt;&lt;w:link w:val="EndnoteText"/&gt;&lt;w:uiPriority w:val="99"/&gt;&lt;w:semiHidden/&gt;&lt;w:rsid w:val="00EB69D3"/&gt;&lt;w:rPr&gt;&lt;w:sz w:val="22"/&gt;&lt;w:szCs w:val="20"/&gt;&lt;/w:rPr&gt;&lt;/w:style&gt;&lt;w:style w:type="character" w:styleId="HTMLCode"&gt;&lt;w:name w:val="HTML Code"/&gt;&lt;w:basedOn w:val="DefaultParagraphFont"/&gt;&lt;w:uiPriority w:val="99"/&gt;&lt;w:semiHidden/&gt;&lt;w:unhideWhenUsed/&gt;&lt;w:rsid w:val="00EB69D3"/&gt;&lt;w:rPr&gt;&lt;w:rFonts w:ascii="Consolas" w:hAnsi="Consolas"/&gt;&lt;w:sz w:val="22"/&gt;&lt;w:szCs w:val="20"/&gt;&lt;/w:rPr&gt;&lt;/w:style&gt;&lt;w:style w:type="character" w:styleId="HTMLKeyboard"&gt;&lt;w:name w:val="HTML Keyboard"/&gt;&lt;w:basedOn w:val="DefaultParagraphFont"/&gt;&lt;w:uiPriority w:val="99"/&gt;&lt;w:semiHidden/&gt;&lt;w:unhideWhenUsed/&gt;&lt;w:rsid w:val="00EB69D3"/&gt;&lt;w:rPr&gt;&lt;w:rFonts w:ascii="Consolas" w:hAnsi="Consolas"/&gt;&lt;w:sz w:val="22"/&gt;&lt;w:szCs w:val="20"/&gt;&lt;/w:rPr&gt;&lt;/w:style&gt;&lt;w:style w:type="character" w:styleId="HTMLTypewriter"&gt;&lt;w:name w:val="HTML Typewriter"/&gt;&lt;w:basedOn w:val="DefaultParagraphFont"/&gt;&lt;w:uiPriority w:val="99"/&gt;&lt;w:semiHidden/&gt;&lt;w:unhideWhenUsed/&gt;&lt;w:rsid w:val="00EB69D3"/&gt;&lt;w:rPr&gt;&lt;w:rFonts w:ascii="Consolas" w:hAnsi="Consolas"/&gt;&lt;w:sz w:val="22"/&gt;&lt;w:szCs w:val="20"/&gt;&lt;/w:rPr&gt;&lt;/w:style&gt;&lt;w:style w:type="paragraph" w:styleId="TOCHeading"&gt;&lt;w:name w:val="TOC Heading"/&gt;&lt;w:basedOn w:val="Heading1"/&gt;&lt;w:next w:val="Normal"/&gt;&lt;w:uiPriority w:val="39"/&gt;&lt;w:semiHidden/&gt;&lt;w:unhideWhenUsed/&gt;&lt;w:qFormat/&gt;&lt;w:rsid w:val="00EB69D3"/&gt;&lt;w:pPr&gt;&lt;w:spacing w:before="240"/&gt;&lt;w:ind w:firstLine="720"/&gt;&lt;w:jc w:val="left"/&gt;&lt;w:outlineLvl w:val="9"/&gt;&lt;/w:pPr&gt;&lt;w:rPr&gt;&lt;w:b w:val="0"/&gt;&lt;w:bCs w:val="0"/&gt;&lt;w:color w:val="6E6E6E" w:themeColor="accent1" w:themeShade="80"/&gt;&lt;w:sz w:val="32"/&gt;&lt;w:szCs w:val="32"/&gt;&lt;/w:rPr&gt;&lt;/w:style&gt;&lt;w:style w:type="character" w:styleId="IntenseReference"&gt;&lt;w:name w:val="Intense Reference"/&gt;&lt;w:basedOn w:val="DefaultParagraphFont"/&gt;&lt;w:uiPriority w:val="32"/&gt;&lt;w:semiHidden/&gt;&lt;w:unhideWhenUsed/&gt;&lt;w:qFormat/&gt;&lt;w:rsid w:val="00EB69D3"/&gt;&lt;w:rPr&gt;&lt;w:b/&gt;&lt;w:bCs/&gt;&lt;w:caps w:val="0"/&gt;&lt;w:smallCaps/&gt;&lt;w:color w:val="6E6E6E" w:themeColor="accent1" w:themeShade="80"/&gt;&lt;w:spacing w:val="5"/&gt;&lt;/w:rPr&gt;&lt;/w:style&gt;&lt;w:style w:type="character" w:styleId="IntenseEmphasis"&gt;&lt;w:name w:val="Intense Emphasis"/&gt;&lt;w:basedOn w:val="DefaultParagraphFont"/&gt;&lt;w:uiPriority w:val="21"/&gt;&lt;w:semiHidden/&gt;&lt;w:unhideWhenUsed/&gt;&lt;w:qFormat/&gt;&lt;w:rsid w:val="00EB69D3"/&gt;&lt;w:rPr&gt;&lt;w:i/&gt;&lt;w:iCs/&gt;&lt;w:color w:val="6E6E6E" w:themeColor="accent1" w:themeShade="80"/&gt;&lt;/w:rPr&gt;&lt;/w:style&gt;&lt;w:style w:type="table" w:styleId="GridTable4-Accent4"&gt;&lt;w:name w:val="Grid Table 4 Accent 4"/&gt;&lt;w:basedOn w:val="TableNormal"/&gt;&lt;w:uiPriority w:val="49"/&gt;&lt;w:rsid w:val="003F7CBD"/&gt;&lt;w:pPr&gt;&lt;w:spacing w:line="240" w:lineRule="auto"/&gt;&lt;/w:pPr&gt;&lt;w:tblPr&gt;&lt;w:tblStyleRowBandSize w:val="1"/&gt;&lt;w:tblStyleColBandSize w:val="1"/&gt;&lt;w:tblBorders&gt;&lt;w:top w:val="single" w:sz="4" w:space="0" w:color="B2B2B2" w:themeColor="accent4" w:themeTint="99"/&gt;&lt;w:left w:val="single" w:sz="4" w:space="0" w:color="B2B2B2" w:themeColor="accent4" w:themeTint="99"/&gt;&lt;w:bottom w:val="single" w:sz="4" w:space="0" w:color="B2B2B2" w:themeColor="accent4" w:themeTint="99"/&gt;&lt;w:right w:val="single" w:sz="4" w:space="0" w:color="B2B2B2" w:themeColor="accent4" w:themeTint="99"/&gt;&lt;w:insideH w:val="single" w:sz="4" w:space="0" w:color="B2B2B2" w:themeColor="accent4" w:themeTint="99"/&gt;&lt;w:insideV w:val="single" w:sz="4" w:space="0" w:color="B2B2B2" w:themeColor="accent4" w:themeTint="99"/&gt;&lt;/w:tblBorders&gt;&lt;/w:tblPr&gt;&lt;w:tblStylePr w:type="firstRow"&gt;&lt;w:rPr&gt;&lt;w:b/&gt;&lt;w:bCs/&gt;&lt;w:color w:val="FFFFFF" w:themeColor="background1"/&gt;&lt;/w:rPr&gt;&lt;w:tblPr/&gt;&lt;w:tcPr&gt;&lt;w:tcBorders&gt;&lt;w:top w:val="single" w:sz="4" w:space="0" w:color="808080" w:themeColor="accent4"/&gt;&lt;w:left w:val="single" w:sz="4" w:space="0" w:color="808080" w:themeColor="accent4"/&gt;&lt;w:bottom w:val="single" w:sz="4" w:space="0" w:color="808080" w:themeColor="accent4"/&gt;&lt;w:right w:val="single" w:sz="4" w:space="0" w:color="808080" w:themeColor="accent4"/&gt;&lt;w:insideH w:val="nil"/&gt;&lt;w:insideV w:val="nil"/&gt;&lt;/w:tcBorders&gt;&lt;w:shd w:val="clear" w:color="auto" w:fill="808080" w:themeFill="accent4"/&gt;&lt;/w:tcPr&gt;&lt;/w:tblStylePr&gt;&lt;w:tblStylePr w:type="lastRow"&gt;&lt;w:rPr&gt;&lt;w:b/&gt;&lt;w:bCs/&gt;&lt;/w:rPr&gt;&lt;w:tblPr/&gt;&lt;w:tcPr&gt;&lt;w:tcBorders&gt;&lt;w:top w:val="double" w:sz="4" w:space="0" w:color="808080" w:themeColor="accent4"/&gt;&lt;/w:tcBorders&gt;&lt;/w:tcPr&gt;&lt;/w:tblStylePr&gt;&lt;w:tblStylePr w:type="firstCol"&gt;&lt;w:rPr&gt;&lt;w:b/&gt;&lt;w:bCs/&gt;&lt;/w:rPr&gt;&lt;/w:tblStylePr&gt;&lt;w:tblStylePr w:type="lastCol"&gt;&lt;w:rPr&gt;&lt;w:b/&gt;&lt;w:bCs/&gt;&lt;/w:rPr&gt;&lt;/w:tblStylePr&gt;&lt;w:tblStylePr w:type="band1Vert"&gt;&lt;w:tblPr/&gt;&lt;w:tcPr&gt;&lt;w:shd w:val="clear" w:color="auto" w:fill="E5E5E5" w:themeFill="accent4" w:themeFillTint="33"/&gt;&lt;/w:tcPr&gt;&lt;/w:tblStylePr&gt;&lt;w:tblStylePr w:type="band1Horz"&gt;&lt;w:tblPr/&gt;&lt;w:tcPr&gt;&lt;w:shd w:val="clear" w:color="auto" w:fill="E5E5E5" w:themeFill="accent4" w:themeFillTint="33"/&gt;&lt;/w:tcPr&gt;&lt;/w:tblStylePr&gt;&lt;/w:style&gt;&lt;w:style w:type="table" w:styleId="GridTable2-Accent1"&gt;&lt;w:name w:val="Grid Table 2 Accent 1"/&gt;&lt;w:basedOn w:val="TableNormal"/&gt;&lt;w:uiPriority w:val="47"/&gt;&lt;w:rsid w:val="008A78F1"/&gt;&lt;w:pPr&gt;&lt;w:spacing w:line="240" w:lineRule="auto"/&gt;&lt;/w:pPr&gt;&lt;w:tblPr&gt;&lt;w:tblStyleRowBandSize w:val="1"/&gt;&lt;w:tblStyleColBandSize w:val="1"/&gt;&lt;w:tblBorders&gt;&lt;w:top w:val="single" w:sz="2" w:space="0" w:color="EAEAEA" w:themeColor="accent1" w:themeTint="99"/&gt;&lt;w:bottom w:val="single" w:sz="2" w:space="0" w:color="EAEAEA" w:themeColor="accent1" w:themeTint="99"/&gt;&lt;w:insideH w:val="single" w:sz="2" w:space="0" w:color="EAEAEA" w:themeColor="accent1" w:themeTint="99"/&gt;&lt;w:insideV w:val="single" w:sz="2" w:space="0" w:color="EAEAEA" w:themeColor="accent1" w:themeTint="99"/&gt;&lt;/w:tblBorders&gt;&lt;w:tblCellMar&gt;&lt;w:left w:w="0" w:type="dxa"/&gt;&lt;w:right w:w="0" w:type="dxa"/&gt;&lt;/w:tblCellMar&gt;&lt;/w:tblPr&gt;&lt;w:tblStylePr w:type="firstRow"&gt;&lt;w:rPr&gt;&lt;w:b w:val="0"/&gt;&lt;w:bCs/&gt;&lt;w:i w:val="0"/&gt;&lt;/w:rPr&gt;&lt;w:tblPr/&gt;&lt;w:tcPr&gt;&lt;w:tcBorders&gt;&lt;w:top w:val="nil"/&gt;&lt;w:left w:val="nil"/&gt;&lt;w:bottom w:val="nil"/&gt;&lt;w:right w:val="nil"/&gt;&lt;w:insideH w:val="nil"/&gt;&lt;w:insideV w:val="nil"/&gt;&lt;w:tl2br w:val="nil"/&gt;&lt;w:tr2bl w:val="nil"/&gt;&lt;/w:tcBorders&gt;&lt;w:shd w:val="clear" w:color="auto" w:fill="FFFFFF" w:themeFill="background1"/&gt;&lt;/w:tcPr&gt;&lt;/w:tblStylePr&gt;&lt;w:tblStylePr w:type="lastRow"&gt;&lt;w:rPr&gt;&lt;w:b/&gt;&lt;w:bCs/&gt;&lt;/w:rPr&gt;&lt;w:tblPr/&gt;&lt;w:tcPr&gt;&lt;w:tcBorders&gt;&lt;w:top w:val="double" w:sz="2" w:space="0" w:color="EAEAEA" w:themeColor="accent1" w:themeTint="99"/&gt;&lt;w:bottom w:val="nil"/&gt;&lt;w:insideH w:val="nil"/&gt;&lt;w:insideV w:val="nil"/&gt;&lt;/w:tcBorders&gt;&lt;w:shd w:val="clear" w:color="auto" w:fill="FFFFFF" w:themeFill="background1"/&gt;&lt;/w:tcPr&gt;&lt;/w:tblStylePr&gt;&lt;w:tblStylePr w:type="firstCol"&gt;&lt;w:rPr&gt;&lt;w:b/&gt;&lt;w:bCs/&gt;&lt;/w:rPr&gt;&lt;/w:tblStylePr&gt;&lt;w:tblStylePr w:type="lastCol"&gt;&lt;w:rPr&gt;&lt;w:b/&gt;&lt;w:bCs/&gt;&lt;/w:rPr&gt;&lt;/w:tblStylePr&gt;&lt;w:tblStylePr w:type="band1Vert"&gt;&lt;w:tblPr/&gt;&lt;w:tcPr&gt;&lt;w:shd w:val="clear" w:color="auto" w:fill="F8F8F8" w:themeFill="accent1" w:themeFillTint="33"/&gt;&lt;/w:tcPr&gt;&lt;/w:tblStylePr&gt;&lt;w:tblStylePr w:type="band1Horz"&gt;&lt;w:tblPr/&gt;&lt;w:tcPr&gt;&lt;w:shd w:val="clear" w:color="auto" w:fill="F8F8F8" w:themeFill="accent1" w:themeFillTint="33"/&gt;&lt;/w:tcPr&gt;&lt;/w:tblStylePr&gt;&lt;/w:style&gt;&lt;/w:styles&gt;&lt;/pkg:xmlData&gt;&lt;/pkg:part&gt;&lt;/pkg:package&gt;
</CustomerName>
    <CompanyName/>
    <SenderAddress/>
    <Address/>
  </employee>
</employe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8E728A-96FF-4995-885C-5AF887AB0C35}">
  <ds:schemaRefs>
    <ds:schemaRef ds:uri="http://schemas.microsoft.com/temp/samples"/>
  </ds:schemaRefs>
</ds:datastoreItem>
</file>

<file path=customXml/itemProps2.xml><?xml version="1.0" encoding="utf-8"?>
<ds:datastoreItem xmlns:ds="http://schemas.openxmlformats.org/officeDocument/2006/customXml" ds:itemID="{7A9EA6E4-D871-488F-81CF-7035912ACD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paper</Template>
  <TotalTime>3828</TotalTime>
  <Pages>14</Pages>
  <Words>2521</Words>
  <Characters>14374</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Vidhur potluri</dc:creator>
  <cp:keywords/>
  <dc:description/>
  <cp:lastModifiedBy>Vidhur potluri</cp:lastModifiedBy>
  <cp:revision>8</cp:revision>
  <cp:lastPrinted>2020-04-20T19:01:00Z</cp:lastPrinted>
  <dcterms:created xsi:type="dcterms:W3CDTF">2020-04-18T03:14:00Z</dcterms:created>
  <dcterms:modified xsi:type="dcterms:W3CDTF">2020-04-20T19:07:00Z</dcterms:modified>
</cp:coreProperties>
</file>